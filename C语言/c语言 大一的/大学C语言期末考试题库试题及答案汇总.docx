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BD8" w:rsidRDefault="00EB1BD8">
      <w:pPr>
        <w:rPr>
          <w:rFonts w:cs="Times New Roman"/>
        </w:rPr>
      </w:pPr>
    </w:p>
    <w:p w:rsidR="00EB1BD8" w:rsidRDefault="00EB1BD8">
      <w:pPr>
        <w:rPr>
          <w:rFonts w:cs="Times New Roman"/>
        </w:rPr>
      </w:pPr>
    </w:p>
    <w:p w:rsidR="00EB1BD8" w:rsidRDefault="00EB1BD8">
      <w:pPr>
        <w:rPr>
          <w:rFonts w:cs="Times New Roman"/>
        </w:rPr>
      </w:pP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下列定义变量的语句中错误的是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_int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double int_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char For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float US$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知识点：常量、变量和标识符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3366FF"/>
          <w:kern w:val="0"/>
        </w:rPr>
      </w:pPr>
      <w:r w:rsidRPr="00D44F49">
        <w:rPr>
          <w:rFonts w:ascii="Verdana" w:hAnsi="Verdana" w:cs="Verdana"/>
          <w:b/>
          <w:bCs/>
          <w:color w:val="3366FF"/>
          <w:kern w:val="0"/>
        </w:rPr>
        <w:t>2</w:t>
      </w:r>
      <w:r w:rsidRPr="00D44F49">
        <w:rPr>
          <w:rFonts w:ascii="Verdana" w:hAnsi="Verdana" w:cs="宋体" w:hint="eastAsia"/>
          <w:b/>
          <w:bCs/>
          <w:color w:val="3366FF"/>
          <w:kern w:val="0"/>
        </w:rPr>
        <w:t>．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3366FF"/>
          <w:kern w:val="0"/>
        </w:rPr>
      </w:pPr>
      <w:r w:rsidRPr="00D44F49">
        <w:rPr>
          <w:rFonts w:ascii="Verdana" w:hAnsi="Verdana" w:cs="宋体" w:hint="eastAsia"/>
          <w:color w:val="3366FF"/>
          <w:kern w:val="0"/>
        </w:rPr>
        <w:t>以下不合法的用户标识符是</w:t>
      </w:r>
      <w:r w:rsidRPr="00D44F49">
        <w:rPr>
          <w:rFonts w:ascii="Verdana" w:hAnsi="Verdana" w:cs="Verdana"/>
          <w:color w:val="3366FF"/>
          <w:kern w:val="0"/>
        </w:rPr>
        <w:t>______</w:t>
      </w:r>
      <w:r w:rsidRPr="00D44F49">
        <w:rPr>
          <w:rFonts w:ascii="Verdana" w:hAnsi="Verdana" w:cs="宋体" w:hint="eastAsia"/>
          <w:color w:val="3366FF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3366FF"/>
          <w:kern w:val="0"/>
        </w:rPr>
      </w:pPr>
      <w:r w:rsidRPr="00D44F49">
        <w:rPr>
          <w:rFonts w:ascii="Verdana" w:hAnsi="Verdana" w:cs="Verdana"/>
          <w:color w:val="3366FF"/>
          <w:kern w:val="0"/>
        </w:rPr>
        <w:t>A</w:t>
      </w:r>
      <w:r w:rsidRPr="00D44F49">
        <w:rPr>
          <w:rFonts w:ascii="Verdana" w:hAnsi="Verdana" w:cs="宋体" w:hint="eastAsia"/>
          <w:color w:val="3366FF"/>
          <w:kern w:val="0"/>
        </w:rPr>
        <w:t>、</w:t>
      </w:r>
      <w:r w:rsidRPr="00D44F49">
        <w:rPr>
          <w:rFonts w:ascii="Verdana" w:hAnsi="Verdana" w:cs="Verdana"/>
          <w:color w:val="3366FF"/>
          <w:kern w:val="0"/>
        </w:rPr>
        <w:t>j2_KEY B</w:t>
      </w:r>
      <w:r w:rsidRPr="00D44F49">
        <w:rPr>
          <w:rFonts w:ascii="Verdana" w:hAnsi="Verdana" w:cs="宋体" w:hint="eastAsia"/>
          <w:color w:val="3366FF"/>
          <w:kern w:val="0"/>
        </w:rPr>
        <w:t>、</w:t>
      </w:r>
      <w:r w:rsidRPr="00D44F49">
        <w:rPr>
          <w:rFonts w:ascii="Verdana" w:hAnsi="Verdana" w:cs="Verdana"/>
          <w:color w:val="3366FF"/>
          <w:kern w:val="0"/>
        </w:rPr>
        <w:t>Double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3366FF"/>
          <w:kern w:val="0"/>
        </w:rPr>
      </w:pPr>
      <w:r w:rsidRPr="00D44F49">
        <w:rPr>
          <w:rFonts w:ascii="Verdana" w:hAnsi="Verdana" w:cs="Verdana"/>
          <w:color w:val="3366FF"/>
          <w:kern w:val="0"/>
        </w:rPr>
        <w:t>C</w:t>
      </w:r>
      <w:r w:rsidRPr="00D44F49">
        <w:rPr>
          <w:rFonts w:ascii="Verdana" w:hAnsi="Verdana" w:cs="宋体" w:hint="eastAsia"/>
          <w:color w:val="3366FF"/>
          <w:kern w:val="0"/>
        </w:rPr>
        <w:t>、</w:t>
      </w:r>
      <w:r w:rsidRPr="00D44F49">
        <w:rPr>
          <w:rFonts w:ascii="Verdana" w:hAnsi="Verdana" w:cs="Verdana"/>
          <w:color w:val="3366FF"/>
          <w:kern w:val="0"/>
        </w:rPr>
        <w:t>4d D</w:t>
      </w:r>
      <w:r w:rsidRPr="00D44F49">
        <w:rPr>
          <w:rFonts w:ascii="Verdana" w:hAnsi="Verdana" w:cs="宋体" w:hint="eastAsia"/>
          <w:color w:val="3366FF"/>
          <w:kern w:val="0"/>
        </w:rPr>
        <w:t>、</w:t>
      </w:r>
      <w:r w:rsidRPr="00D44F49">
        <w:rPr>
          <w:rFonts w:ascii="Verdana" w:hAnsi="Verdana" w:cs="Verdana"/>
          <w:color w:val="3366FF"/>
          <w:kern w:val="0"/>
        </w:rPr>
        <w:t>_8_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3366FF"/>
          <w:kern w:val="0"/>
        </w:rPr>
      </w:pPr>
      <w:r w:rsidRPr="00D44F49">
        <w:rPr>
          <w:rFonts w:ascii="Verdana" w:hAnsi="Verdana" w:cs="宋体" w:hint="eastAsia"/>
          <w:color w:val="3366FF"/>
          <w:kern w:val="0"/>
        </w:rPr>
        <w:t>答案：</w:t>
      </w:r>
      <w:r w:rsidRPr="00D44F49">
        <w:rPr>
          <w:rFonts w:ascii="Verdana" w:hAnsi="Verdana" w:cs="Verdana"/>
          <w:color w:val="3366FF"/>
          <w:kern w:val="0"/>
        </w:rPr>
        <w:t>C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3366FF"/>
          <w:kern w:val="0"/>
        </w:rPr>
      </w:pPr>
      <w:r w:rsidRPr="00D44F49">
        <w:rPr>
          <w:rFonts w:ascii="Verdana" w:hAnsi="Verdana" w:cs="宋体" w:hint="eastAsia"/>
          <w:color w:val="3366FF"/>
          <w:kern w:val="0"/>
        </w:rPr>
        <w:t>知识点：常量、变量和标识符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</w:t>
      </w: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组用户定义标识符中，全部合法的一组是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_main enclude sin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If -max turbo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txt REAL 3COM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k_2 _001 ???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知识点：常量、变量和标识符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以下定义语句中正确的是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char a='A' b='B';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float a=b=10.0;(</w:t>
      </w:r>
      <w:r w:rsidRPr="00173519">
        <w:rPr>
          <w:rFonts w:ascii="Verdana" w:hAnsi="Verdana" w:cs="宋体" w:hint="eastAsia"/>
          <w:color w:val="000000"/>
          <w:kern w:val="0"/>
        </w:rPr>
        <w:t>正解</w:t>
      </w:r>
      <w:r w:rsidRPr="00173519">
        <w:rPr>
          <w:rFonts w:ascii="Verdana" w:hAnsi="Verdana" w:cs="Verdana"/>
          <w:color w:val="000000"/>
          <w:kern w:val="0"/>
        </w:rPr>
        <w:t>a=10.0 b=10.0)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a=10,*b=&amp;a;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float *a,b=&amp;a;</w:t>
      </w:r>
      <w:r w:rsidRPr="00173519">
        <w:rPr>
          <w:rFonts w:ascii="Verdana" w:hAnsi="Verdana" w:cs="宋体" w:hint="eastAsia"/>
          <w:color w:val="000000"/>
          <w:kern w:val="0"/>
        </w:rPr>
        <w:t>？？？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知识点：常量、变量和标识符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以下不能定义为用户标识符的是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scanf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Void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_3com_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int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知识点：常量、变量和标识符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以下有</w:t>
      </w: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组用户标识符，其中合法的一组是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For -sub Case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4d DO Size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f2_G3 IF abc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WORD Void define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知识点：常量、变量和标识符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语言中最简单的数据类型包括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、整型、实型、逻辑型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、整型、实型、字符型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、整型、字符型、逻辑型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、整型、实型、逻辑型、字符型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知识点：常量、变量和标识符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下列选项中，合法的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语言关键字是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VAR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cher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integer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default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知识点：常量、变量和标识符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3366FF"/>
          <w:kern w:val="0"/>
        </w:rPr>
      </w:pPr>
      <w:r w:rsidRPr="00D44F49">
        <w:rPr>
          <w:rFonts w:ascii="Verdana" w:hAnsi="Verdana" w:cs="Verdana"/>
          <w:b/>
          <w:bCs/>
          <w:color w:val="3366FF"/>
          <w:kern w:val="0"/>
        </w:rPr>
        <w:t>9</w:t>
      </w:r>
      <w:r w:rsidRPr="00D44F49">
        <w:rPr>
          <w:rFonts w:ascii="Verdana" w:hAnsi="Verdana" w:cs="宋体" w:hint="eastAsia"/>
          <w:b/>
          <w:bCs/>
          <w:color w:val="3366FF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以下不能定义为用户标识符的是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Main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_0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_int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sizeof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知识点：常量、变量和标识符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下列叙述中正确的是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语言中既有逻辑类型也有集合类型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语言中没有逻辑类型但有集合类型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语言中有逻辑类型但没有集合类型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语言中既没有逻辑类型也没有集合类型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知识点：常量、变量和标识符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3366FF"/>
          <w:kern w:val="0"/>
        </w:rPr>
      </w:pPr>
      <w:r w:rsidRPr="00D44F49">
        <w:rPr>
          <w:rFonts w:ascii="Verdana" w:hAnsi="Verdana" w:cs="Verdana"/>
          <w:b/>
          <w:bCs/>
          <w:color w:val="3366FF"/>
          <w:kern w:val="0"/>
        </w:rPr>
        <w:t>11</w:t>
      </w:r>
      <w:r w:rsidRPr="00D44F49">
        <w:rPr>
          <w:rFonts w:ascii="Verdana" w:hAnsi="Verdana" w:cs="宋体" w:hint="eastAsia"/>
          <w:b/>
          <w:bCs/>
          <w:color w:val="3366FF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当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的值不为</w:t>
      </w:r>
      <w:r w:rsidRPr="00173519">
        <w:rPr>
          <w:rFonts w:ascii="Verdana" w:hAnsi="Verdana" w:cs="Verdana"/>
          <w:color w:val="000000"/>
          <w:kern w:val="0"/>
        </w:rPr>
        <w:t>0</w:t>
      </w:r>
      <w:r w:rsidRPr="00173519">
        <w:rPr>
          <w:rFonts w:ascii="Verdana" w:hAnsi="Verdana" w:cs="宋体" w:hint="eastAsia"/>
          <w:color w:val="000000"/>
          <w:kern w:val="0"/>
        </w:rPr>
        <w:t>时，在下列选项中能正确将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的值赋给变量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c=b=a;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(a=c)</w:t>
      </w:r>
      <w:r w:rsidRPr="00173519">
        <w:rPr>
          <w:rFonts w:ascii="宋体" w:hAnsi="宋体" w:cs="宋体" w:hint="eastAsia"/>
          <w:color w:val="000000"/>
          <w:kern w:val="0"/>
        </w:rPr>
        <w:t>‖</w:t>
      </w:r>
      <w:r w:rsidRPr="00173519">
        <w:rPr>
          <w:rFonts w:ascii="Verdana" w:hAnsi="Verdana" w:cs="Verdana"/>
          <w:color w:val="000000"/>
          <w:kern w:val="0"/>
        </w:rPr>
        <w:t>(b=c);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(a=c)&amp;&amp;(b=c);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a=c=b;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以下选项中非法的表达式是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0&lt;=x&lt;100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i=j==0 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(char)(65+3)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x+1=x+1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a,b,d=241;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a=d/100%9;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b=(-1)&amp;&amp;(-1);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printf("%d,%d\n",a,b);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？？？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6,1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2,1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6,0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2,0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D44F49">
        <w:rPr>
          <w:rFonts w:ascii="Verdana" w:hAnsi="Verdana" w:cs="Verdana"/>
          <w:b/>
          <w:bCs/>
          <w:color w:val="3366FF"/>
          <w:kern w:val="0"/>
        </w:rPr>
        <w:t>14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以下循环体的执行次数是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i,j;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 (i=0,j=1; i&lt;=j+1;i+=2,j--)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 \n",i);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3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有以下定义语句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double a,b; int w; long c;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若各变量已正确赋值，则下列选项中正确的表达式是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a=a+b=b++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w%((int)a+b)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(c+w)%(int)a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w=a=b;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a; char c=10;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float f=100.0; double 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a=f/=c*=(x=6.5);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 %d %3.1f%3.1f\n",a,c,f,x);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1 65 1 6.5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1 65 1.5 6.5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1 65 1.0 6.5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2 65 1.5 6.5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若变量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</w:t>
      </w:r>
      <w:r w:rsidRPr="00173519">
        <w:rPr>
          <w:rFonts w:ascii="Verdana" w:hAnsi="Verdana" w:cs="宋体" w:hint="eastAsia"/>
          <w:color w:val="000000"/>
          <w:kern w:val="0"/>
        </w:rPr>
        <w:t>已正确定义，且</w:t>
      </w:r>
      <w:r w:rsidRPr="00173519">
        <w:rPr>
          <w:rFonts w:ascii="Verdana" w:hAnsi="Verdana" w:cs="Verdana"/>
          <w:color w:val="000000"/>
          <w:kern w:val="0"/>
        </w:rPr>
        <w:t>i</w:t>
      </w:r>
      <w:r w:rsidRPr="00173519">
        <w:rPr>
          <w:rFonts w:ascii="Verdana" w:hAnsi="Verdana" w:cs="宋体" w:hint="eastAsia"/>
          <w:color w:val="000000"/>
          <w:kern w:val="0"/>
        </w:rPr>
        <w:t>已正确赋值，合法的语句是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a==1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++i;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a=a++=5;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a=int(i);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若变量已正确定义并赋值，下面符合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语言语法的表达式是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a:=b+1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a=b=c+2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18.5%3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a=a+7=c+b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设变量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为</w:t>
      </w:r>
      <w:r w:rsidRPr="00173519">
        <w:rPr>
          <w:rFonts w:ascii="Verdana" w:hAnsi="Verdana" w:cs="Verdana"/>
          <w:color w:val="000000"/>
          <w:kern w:val="0"/>
        </w:rPr>
        <w:t>float</w:t>
      </w:r>
      <w:r w:rsidRPr="00173519">
        <w:rPr>
          <w:rFonts w:ascii="Verdana" w:hAnsi="Verdana" w:cs="宋体" w:hint="eastAsia"/>
          <w:color w:val="000000"/>
          <w:kern w:val="0"/>
        </w:rPr>
        <w:t>型且已赋值，则以下语句中能将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中的数值保留到小数点后两位，并将第三位四舍五入的是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x=x*100+0.5/100.0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x=(x*100+0.5)/100.0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x=(int)(x*100+0.5)/100.0</w:t>
      </w:r>
      <w:r w:rsidRPr="00173519">
        <w:rPr>
          <w:rFonts w:ascii="Verdana" w:hAnsi="Verdana" w:cs="宋体" w:hint="eastAsia"/>
          <w:color w:val="000000"/>
          <w:kern w:val="0"/>
        </w:rPr>
        <w:t>？？？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x=(x/100+0.5)*100.0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知识点：赋值表达式</w:t>
      </w:r>
    </w:p>
    <w:p w:rsidR="00EB1BD8" w:rsidRPr="000A71A3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3366FF"/>
          <w:kern w:val="0"/>
        </w:rPr>
      </w:pPr>
      <w:r w:rsidRPr="000A71A3">
        <w:rPr>
          <w:rFonts w:ascii="Verdana" w:hAnsi="Verdana" w:cs="Verdana"/>
          <w:b/>
          <w:bCs/>
          <w:color w:val="3366FF"/>
          <w:kern w:val="0"/>
        </w:rPr>
        <w:t>22</w:t>
      </w:r>
      <w:r w:rsidRPr="000A71A3">
        <w:rPr>
          <w:rFonts w:ascii="Verdana" w:hAnsi="Verdana" w:cs="宋体" w:hint="eastAsia"/>
          <w:b/>
          <w:bCs/>
          <w:color w:val="3366FF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在一个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程序中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函数必须出现在所有函数之前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函数可以在任何地方出现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函数必须出现在所有函数之后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函数必须出现在固定位置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知识点：简单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语言程序的构成和格式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以下说法中正确的是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#define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printf</w:t>
      </w:r>
      <w:r w:rsidRPr="00173519">
        <w:rPr>
          <w:rFonts w:ascii="Verdana" w:hAnsi="Verdana" w:cs="宋体" w:hint="eastAsia"/>
          <w:color w:val="000000"/>
          <w:kern w:val="0"/>
        </w:rPr>
        <w:t>都是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#define</w:t>
      </w:r>
      <w:r w:rsidRPr="00173519">
        <w:rPr>
          <w:rFonts w:ascii="Verdana" w:hAnsi="Verdana" w:cs="宋体" w:hint="eastAsia"/>
          <w:color w:val="000000"/>
          <w:kern w:val="0"/>
        </w:rPr>
        <w:t>是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语句，而</w:t>
      </w:r>
      <w:r w:rsidRPr="00173519">
        <w:rPr>
          <w:rFonts w:ascii="Verdana" w:hAnsi="Verdana" w:cs="Verdana"/>
          <w:color w:val="000000"/>
          <w:kern w:val="0"/>
        </w:rPr>
        <w:t>printf</w:t>
      </w:r>
      <w:r w:rsidRPr="00173519">
        <w:rPr>
          <w:rFonts w:ascii="Verdana" w:hAnsi="Verdana" w:cs="宋体" w:hint="eastAsia"/>
          <w:color w:val="000000"/>
          <w:kern w:val="0"/>
        </w:rPr>
        <w:t>不是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printf</w:t>
      </w:r>
      <w:r w:rsidRPr="00173519">
        <w:rPr>
          <w:rFonts w:ascii="Verdana" w:hAnsi="Verdana" w:cs="宋体" w:hint="eastAsia"/>
          <w:color w:val="000000"/>
          <w:kern w:val="0"/>
        </w:rPr>
        <w:t>是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语句，但</w:t>
      </w:r>
      <w:r w:rsidRPr="00173519">
        <w:rPr>
          <w:rFonts w:ascii="Verdana" w:hAnsi="Verdana" w:cs="Verdana"/>
          <w:color w:val="000000"/>
          <w:kern w:val="0"/>
        </w:rPr>
        <w:t>#define</w:t>
      </w:r>
      <w:r w:rsidRPr="00173519">
        <w:rPr>
          <w:rFonts w:ascii="Verdana" w:hAnsi="Verdana" w:cs="宋体" w:hint="eastAsia"/>
          <w:color w:val="000000"/>
          <w:kern w:val="0"/>
        </w:rPr>
        <w:t>不是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#define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printf</w:t>
      </w:r>
      <w:r w:rsidRPr="00173519">
        <w:rPr>
          <w:rFonts w:ascii="Verdana" w:hAnsi="Verdana" w:cs="宋体" w:hint="eastAsia"/>
          <w:color w:val="000000"/>
          <w:kern w:val="0"/>
        </w:rPr>
        <w:t>都不是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知识点：简单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语言程序的构成和格式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宋体" w:hint="eastAsia"/>
          <w:color w:val="000000"/>
          <w:kern w:val="0"/>
        </w:rPr>
        <w:t>若</w:t>
      </w:r>
      <w:r w:rsidRPr="00173519">
        <w:rPr>
          <w:rFonts w:ascii="Verdana" w:hAnsi="Verdana" w:cs="Verdana"/>
          <w:color w:val="000000"/>
          <w:kern w:val="0"/>
        </w:rPr>
        <w:t>k</w:t>
      </w:r>
      <w:r w:rsidRPr="00173519">
        <w:rPr>
          <w:rFonts w:ascii="Verdana" w:hAnsi="Verdana" w:cs="宋体" w:hint="eastAsia"/>
          <w:color w:val="000000"/>
          <w:kern w:val="0"/>
        </w:rPr>
        <w:t>是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型变量，且有下面的程序片段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k=-3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if(k&lt;=0) printf("####")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printf("&amp;&amp;&amp;&amp;");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上面程序片段的输出结果是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####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&amp;&amp;&amp;&amp;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####&amp;&amp;&amp;&amp;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、有语法错误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无输出结果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知识点：简单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语言程序的构成和格式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</w:t>
      </w: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个选项中，不能看作一条语句的是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{;}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a=0,b=0,c=0;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if(a&gt;0);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if(b==0) m=1;n=2;</w:t>
      </w:r>
      <w:r w:rsidRPr="00173519">
        <w:rPr>
          <w:rFonts w:ascii="Verdana" w:hAnsi="Verdana" w:cs="宋体" w:hint="eastAsia"/>
          <w:color w:val="000000"/>
          <w:kern w:val="0"/>
        </w:rPr>
        <w:t>？？？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知识点：简单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语言程序的构成和格式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a=0,b=0;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a=10; /* </w:t>
      </w:r>
      <w:r w:rsidRPr="00173519">
        <w:rPr>
          <w:rFonts w:ascii="Verdana" w:hAnsi="Verdana" w:cs="宋体" w:hint="eastAsia"/>
          <w:color w:val="000000"/>
          <w:kern w:val="0"/>
        </w:rPr>
        <w:t>给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赋值</w:t>
      </w:r>
      <w:r w:rsidRPr="00173519">
        <w:rPr>
          <w:rFonts w:ascii="Verdana" w:hAnsi="Verdana" w:cs="Verdana"/>
          <w:color w:val="000000"/>
          <w:kern w:val="0"/>
        </w:rPr>
        <w:t xml:space="preserve"> */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b=20; /* </w:t>
      </w:r>
      <w:r w:rsidRPr="00173519">
        <w:rPr>
          <w:rFonts w:ascii="Verdana" w:hAnsi="Verdana" w:cs="宋体" w:hint="eastAsia"/>
          <w:color w:val="000000"/>
          <w:kern w:val="0"/>
        </w:rPr>
        <w:t>给</w:t>
      </w: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赋值</w:t>
      </w:r>
      <w:r w:rsidRPr="00173519">
        <w:rPr>
          <w:rFonts w:ascii="Verdana" w:hAnsi="Verdana" w:cs="Verdana"/>
          <w:color w:val="000000"/>
          <w:kern w:val="0"/>
        </w:rPr>
        <w:t xml:space="preserve"> */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printf("a+b=%d\n",a+b);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a+b=10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a+b=30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30 D</w:t>
      </w:r>
      <w:r w:rsidRPr="00173519">
        <w:rPr>
          <w:rFonts w:ascii="Verdana" w:hAnsi="Verdana" w:cs="宋体" w:hint="eastAsia"/>
          <w:color w:val="000000"/>
          <w:kern w:val="0"/>
        </w:rPr>
        <w:t>、出错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知识点：简单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语言程序的构成和格式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以下选项中，不能作为合法常量的是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1.234e04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1.234e0.4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1.234e+4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1.234e0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知识点：实型数据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以下符合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语言语法的实型常量是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1.2E0.5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3.14159E 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.5E-3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E15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知识点：实型数据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表达式</w:t>
      </w:r>
      <w:r w:rsidRPr="00173519">
        <w:rPr>
          <w:rFonts w:ascii="Verdana" w:hAnsi="Verdana" w:cs="Verdana"/>
          <w:color w:val="000000"/>
          <w:kern w:val="0"/>
        </w:rPr>
        <w:t>3.6-5/2+1.2+5%2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4.3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4.8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3.3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3.8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</w:t>
      </w:r>
      <w:r w:rsidRPr="00173519">
        <w:rPr>
          <w:rFonts w:ascii="Verdana" w:hAnsi="Verdana" w:cs="Verdana"/>
          <w:color w:val="000000"/>
          <w:kern w:val="0"/>
        </w:rPr>
        <w:t>int a=12</w:t>
      </w:r>
      <w:r w:rsidRPr="00173519">
        <w:rPr>
          <w:rFonts w:ascii="Verdana" w:hAnsi="Verdana" w:cs="宋体" w:hint="eastAsia"/>
          <w:color w:val="000000"/>
          <w:kern w:val="0"/>
        </w:rPr>
        <w:t>，则执行完语句</w:t>
      </w:r>
      <w:r w:rsidRPr="00173519">
        <w:rPr>
          <w:rFonts w:ascii="Verdana" w:hAnsi="Verdana" w:cs="Verdana"/>
          <w:color w:val="000000"/>
          <w:kern w:val="0"/>
        </w:rPr>
        <w:t>a+=a-=a*a</w:t>
      </w:r>
      <w:r w:rsidRPr="00173519">
        <w:rPr>
          <w:rFonts w:ascii="Verdana" w:hAnsi="Verdana" w:cs="宋体" w:hint="eastAsia"/>
          <w:color w:val="000000"/>
          <w:kern w:val="0"/>
        </w:rPr>
        <w:t>后，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552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264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144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-264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以下变量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z</w:t>
      </w:r>
      <w:r w:rsidRPr="00173519">
        <w:rPr>
          <w:rFonts w:ascii="Verdana" w:hAnsi="Verdana" w:cs="宋体" w:hint="eastAsia"/>
          <w:color w:val="000000"/>
          <w:kern w:val="0"/>
        </w:rPr>
        <w:t>均为</w:t>
      </w:r>
      <w:r w:rsidRPr="00173519">
        <w:rPr>
          <w:rFonts w:ascii="Verdana" w:hAnsi="Verdana" w:cs="Verdana"/>
          <w:color w:val="000000"/>
          <w:kern w:val="0"/>
        </w:rPr>
        <w:t>double</w:t>
      </w:r>
      <w:r w:rsidRPr="00173519">
        <w:rPr>
          <w:rFonts w:ascii="Verdana" w:hAnsi="Verdana" w:cs="宋体" w:hint="eastAsia"/>
          <w:color w:val="000000"/>
          <w:kern w:val="0"/>
        </w:rPr>
        <w:t>类型且已正确赋值，不能正确表示数字式子</w:t>
      </w:r>
      <w:r w:rsidRPr="00173519">
        <w:rPr>
          <w:rFonts w:ascii="Verdana" w:hAnsi="Verdana" w:cs="Verdana"/>
          <w:color w:val="000000"/>
          <w:kern w:val="0"/>
        </w:rPr>
        <w:t>x/(y*z)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语言表达式是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x/y*z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x*(1/(y*z))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x/y*1/z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x/y/z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若有定义：</w:t>
      </w:r>
      <w:r w:rsidRPr="00173519">
        <w:rPr>
          <w:rFonts w:ascii="Verdana" w:hAnsi="Verdana" w:cs="Verdana"/>
          <w:color w:val="000000"/>
          <w:kern w:val="0"/>
        </w:rPr>
        <w:t>int a=8,b=5,c;,</w:t>
      </w:r>
      <w:r w:rsidRPr="00173519">
        <w:rPr>
          <w:rFonts w:ascii="Verdana" w:hAnsi="Verdana" w:cs="宋体" w:hint="eastAsia"/>
          <w:color w:val="000000"/>
          <w:kern w:val="0"/>
        </w:rPr>
        <w:t>执行语句</w:t>
      </w:r>
      <w:r w:rsidRPr="00173519">
        <w:rPr>
          <w:rFonts w:ascii="Verdana" w:hAnsi="Verdana" w:cs="Verdana"/>
          <w:color w:val="000000"/>
          <w:kern w:val="0"/>
        </w:rPr>
        <w:t>c=a/b+0.4;</w:t>
      </w:r>
      <w:r w:rsidRPr="00173519">
        <w:rPr>
          <w:rFonts w:ascii="Verdana" w:hAnsi="Verdana" w:cs="宋体" w:hint="eastAsia"/>
          <w:color w:val="000000"/>
          <w:kern w:val="0"/>
        </w:rPr>
        <w:t>后，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1.4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2.0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设有定义：</w:t>
      </w:r>
      <w:r w:rsidRPr="00173519">
        <w:rPr>
          <w:rFonts w:ascii="Verdana" w:hAnsi="Verdana" w:cs="Verdana"/>
          <w:color w:val="000000"/>
          <w:kern w:val="0"/>
        </w:rPr>
        <w:t>float a=2,b=4,h=3;,</w:t>
      </w:r>
      <w:r w:rsidRPr="00173519">
        <w:rPr>
          <w:rFonts w:ascii="Verdana" w:hAnsi="Verdana" w:cs="宋体" w:hint="eastAsia"/>
          <w:color w:val="000000"/>
          <w:kern w:val="0"/>
        </w:rPr>
        <w:t>以下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语言表达式与代数式</w:t>
      </w:r>
      <w:r w:rsidRPr="00173519">
        <w:rPr>
          <w:rFonts w:ascii="Verdana" w:hAnsi="Verdana" w:cs="Verdana"/>
          <w:color w:val="000000"/>
          <w:kern w:val="0"/>
        </w:rPr>
        <w:t xml:space="preserve"> 1/2((a+b)h) </w:t>
      </w:r>
      <w:r w:rsidRPr="00173519">
        <w:rPr>
          <w:rFonts w:ascii="Verdana" w:hAnsi="Verdana" w:cs="宋体" w:hint="eastAsia"/>
          <w:color w:val="000000"/>
          <w:kern w:val="0"/>
        </w:rPr>
        <w:t>计算结果不相符的是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(a+b)*h/2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(1/2)*(a+b)*h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(a+b)*h*1/2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h/2*(a+b)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假定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为</w:t>
      </w:r>
      <w:r w:rsidRPr="00173519">
        <w:rPr>
          <w:rFonts w:ascii="Verdana" w:hAnsi="Verdana" w:cs="Verdana"/>
          <w:color w:val="000000"/>
          <w:kern w:val="0"/>
        </w:rPr>
        <w:t>double</w:t>
      </w:r>
      <w:r w:rsidRPr="00173519">
        <w:rPr>
          <w:rFonts w:ascii="Verdana" w:hAnsi="Verdana" w:cs="宋体" w:hint="eastAsia"/>
          <w:color w:val="000000"/>
          <w:kern w:val="0"/>
        </w:rPr>
        <w:t>型，表达式</w:t>
      </w:r>
      <w:r w:rsidRPr="00173519">
        <w:rPr>
          <w:rFonts w:ascii="Verdana" w:hAnsi="Verdana" w:cs="Verdana"/>
          <w:color w:val="000000"/>
          <w:kern w:val="0"/>
        </w:rPr>
        <w:t>x=2,y=x+3/2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3.500000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 xml:space="preserve">3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2.000000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3.000000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若已定义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为</w:t>
      </w:r>
      <w:r w:rsidRPr="00173519">
        <w:rPr>
          <w:rFonts w:ascii="Verdana" w:hAnsi="Verdana" w:cs="Verdana"/>
          <w:color w:val="000000"/>
          <w:kern w:val="0"/>
        </w:rPr>
        <w:t>double</w:t>
      </w:r>
      <w:r w:rsidRPr="00173519">
        <w:rPr>
          <w:rFonts w:ascii="Verdana" w:hAnsi="Verdana" w:cs="宋体" w:hint="eastAsia"/>
          <w:color w:val="000000"/>
          <w:kern w:val="0"/>
        </w:rPr>
        <w:t>类型，则表达式</w:t>
      </w:r>
      <w:r w:rsidRPr="00173519">
        <w:rPr>
          <w:rFonts w:ascii="Verdana" w:hAnsi="Verdana" w:cs="Verdana"/>
          <w:color w:val="000000"/>
          <w:kern w:val="0"/>
        </w:rPr>
        <w:t>x=1,y=x+3/2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2.000000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2.500000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若有以下程序段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c1=1,c2=2,c3;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c3=1.0/c2*c1;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则执行后，</w:t>
      </w:r>
      <w:r w:rsidRPr="00173519">
        <w:rPr>
          <w:rFonts w:ascii="Verdana" w:hAnsi="Verdana" w:cs="Verdana"/>
          <w:color w:val="000000"/>
          <w:kern w:val="0"/>
        </w:rPr>
        <w:t>c3</w:t>
      </w:r>
      <w:r w:rsidRPr="00173519">
        <w:rPr>
          <w:rFonts w:ascii="Verdana" w:hAnsi="Verdana" w:cs="宋体" w:hint="eastAsia"/>
          <w:color w:val="000000"/>
          <w:kern w:val="0"/>
        </w:rPr>
        <w:t>中的值是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0.5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设有</w:t>
      </w:r>
      <w:r w:rsidRPr="00173519">
        <w:rPr>
          <w:rFonts w:ascii="Verdana" w:hAnsi="Verdana" w:cs="Verdana"/>
          <w:color w:val="000000"/>
          <w:kern w:val="0"/>
        </w:rPr>
        <w:t>int x=11;</w:t>
      </w:r>
      <w:r w:rsidRPr="00173519">
        <w:rPr>
          <w:rFonts w:ascii="Verdana" w:hAnsi="Verdana" w:cs="宋体" w:hint="eastAsia"/>
          <w:color w:val="000000"/>
          <w:kern w:val="0"/>
        </w:rPr>
        <w:t>则表达式（</w:t>
      </w:r>
      <w:r w:rsidRPr="00173519">
        <w:rPr>
          <w:rFonts w:ascii="Verdana" w:hAnsi="Verdana" w:cs="Verdana"/>
          <w:color w:val="000000"/>
          <w:kern w:val="0"/>
        </w:rPr>
        <w:t>x++ * 1/3</w:t>
      </w:r>
      <w:r w:rsidRPr="00173519">
        <w:rPr>
          <w:rFonts w:ascii="Verdana" w:hAnsi="Verdana" w:cs="宋体" w:hint="eastAsia"/>
          <w:color w:val="000000"/>
          <w:kern w:val="0"/>
        </w:rPr>
        <w:t>）的值是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。？？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下列程序的输出结果是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double d=3.2; int x,y;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x=1.2;y=(x+3.8)/5.0;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 \n",d*y);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3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3.2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3.07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请读程序片段：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i=65536;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上面程序片段的输出结果是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65536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、有语法错误，无输出结果</w:t>
      </w:r>
      <w:r w:rsidRPr="00173519">
        <w:rPr>
          <w:rFonts w:ascii="Verdana" w:hAnsi="Verdana" w:cs="Verdana"/>
          <w:color w:val="000000"/>
          <w:kern w:val="0"/>
        </w:rPr>
        <w:t xml:space="preserve">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-1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知识点：整型数据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若有以下定义和语句</w:t>
      </w:r>
      <w:r w:rsidRPr="00173519">
        <w:rPr>
          <w:rFonts w:ascii="Verdana" w:hAnsi="Verdana" w:cs="Verdana"/>
          <w:color w:val="000000"/>
          <w:kern w:val="0"/>
        </w:rPr>
        <w:t>: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u=010,v=0x10,w=10;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printf("%d,%d,%d\n",u,v,w);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则输出结果是</w:t>
      </w:r>
      <w:r w:rsidRPr="00173519">
        <w:rPr>
          <w:rFonts w:ascii="Verdana" w:hAnsi="Verdana" w:cs="Verdana"/>
          <w:color w:val="000000"/>
          <w:kern w:val="0"/>
        </w:rPr>
        <w:t>: 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8,16,10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10,10,10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8,8,10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8,10,10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知识点：整型数据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语言中，不正确的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类型的常数是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32768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037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0xAF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知识点：整型数据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k=17;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printf("%d,%o,%x \n",k,k,k);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17,021,0x11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17,17,17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17,0x11,021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17,21,11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知识点：整型数据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下面程序的输出是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unsigned a=32768;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printf("a=%d\n",a);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a=32768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a=32767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a=-32768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a=-1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知识点：整型数据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语言中，合法的长整型常数是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0L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4962710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324562&amp;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216D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知识点：整型数据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语言中运算对象必须是整型的运算符是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%=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/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=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&lt;=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知识点：整型数据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以下选项中不属于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语言的类型名称是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signed short int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unsigned long int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unsigned int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long short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知识点：整型数据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m=0256,n=256;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printf("%o %o\n",m,n);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0256 0400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0256 256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256 400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400 400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知识点：整型数据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若执下面程序时从键盘上输入</w:t>
      </w: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scanf("%d",&amp;x);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if(x++&gt;5) printf("%d\n",x);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printf("%d\n",x--);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则输出是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7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50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 ()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char a1='M', a2='m';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printf("%c\n", (a1,a2));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以下叙述中正确的是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、程序输出大写字母</w:t>
      </w:r>
      <w:r w:rsidRPr="00173519">
        <w:rPr>
          <w:rFonts w:ascii="Verdana" w:hAnsi="Verdana" w:cs="Verdana"/>
          <w:color w:val="000000"/>
          <w:kern w:val="0"/>
        </w:rPr>
        <w:t>M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、程序输出小写字母</w:t>
      </w:r>
      <w:r w:rsidRPr="00173519">
        <w:rPr>
          <w:rFonts w:ascii="Verdana" w:hAnsi="Verdana" w:cs="Verdana"/>
          <w:color w:val="000000"/>
          <w:kern w:val="0"/>
        </w:rPr>
        <w:t>m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、格式说明符不足，编译出错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、程序运行时产生出错信息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51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 xml:space="preserve"> 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printf("%d\n",(a=3*5,a*4,a+5));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65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15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53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设有如下程序段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x=2002,y=2003;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printf("%d\n",(x,y));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则以下叙述中正确的是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、输出语句中格式说明符的个数少于输出项的个数，不能正确输出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、运行时产生错误信息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、输出值为</w:t>
      </w:r>
      <w:r w:rsidRPr="00173519">
        <w:rPr>
          <w:rFonts w:ascii="Verdana" w:hAnsi="Verdana" w:cs="Verdana"/>
          <w:color w:val="000000"/>
          <w:kern w:val="0"/>
        </w:rPr>
        <w:t>2002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、输出值为</w:t>
      </w:r>
      <w:r w:rsidRPr="00173519">
        <w:rPr>
          <w:rFonts w:ascii="Verdana" w:hAnsi="Verdana" w:cs="Verdana"/>
          <w:color w:val="000000"/>
          <w:kern w:val="0"/>
        </w:rPr>
        <w:t>2003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54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x,y,z;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x=y=1;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z=x++,y++,++y;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printf("%d,%d,%d\n",x,y,z);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2,3,3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2,3,2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2,3,1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2,2,1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55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设有以下定义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int a=0;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double b=1.25;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c='A';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#define d 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则下面语句中错误的是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a++;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b++;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c++;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56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x=10,y=10;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 %d\n",x--,--y);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10 10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99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9 10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10 9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57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都是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型变量，</w:t>
      </w:r>
      <w:r w:rsidRPr="00173519">
        <w:rPr>
          <w:rFonts w:ascii="Verdana" w:hAnsi="Verdana" w:cs="Verdana"/>
          <w:color w:val="000000"/>
          <w:kern w:val="0"/>
        </w:rPr>
        <w:t>x=100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y=200</w:t>
      </w:r>
      <w:r w:rsidRPr="00173519">
        <w:rPr>
          <w:rFonts w:ascii="Verdana" w:hAnsi="Verdana" w:cs="宋体" w:hint="eastAsia"/>
          <w:color w:val="000000"/>
          <w:kern w:val="0"/>
        </w:rPr>
        <w:t>，且有下面的程序片段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printf("%d",(x,y));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上面程序片段的输出结果是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200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100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100 200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、输则格式符不够</w:t>
      </w:r>
      <w:r w:rsidRPr="00173519">
        <w:rPr>
          <w:rFonts w:ascii="Verdana" w:hAnsi="Verdana" w:cs="Verdana"/>
          <w:color w:val="000000"/>
          <w:kern w:val="0"/>
        </w:rPr>
        <w:t xml:space="preserve">, </w:t>
      </w:r>
      <w:r w:rsidRPr="00173519">
        <w:rPr>
          <w:rFonts w:ascii="Verdana" w:hAnsi="Verdana" w:cs="宋体" w:hint="eastAsia"/>
          <w:color w:val="000000"/>
          <w:kern w:val="0"/>
        </w:rPr>
        <w:t>输出不确定的值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58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设有如下定义</w:t>
      </w:r>
      <w:r w:rsidRPr="00173519">
        <w:rPr>
          <w:rFonts w:ascii="Verdana" w:hAnsi="Verdana" w:cs="Verdana"/>
          <w:color w:val="000000"/>
          <w:kern w:val="0"/>
        </w:rPr>
        <w:t>: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x=10,y=3,z;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则语句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printf("%d\n",z=(x%y,x/y));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59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两次运行下面的程序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如果从键盘上分别输入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4,</w:t>
      </w:r>
      <w:r w:rsidRPr="00173519">
        <w:rPr>
          <w:rFonts w:ascii="Verdana" w:hAnsi="Verdana" w:cs="宋体" w:hint="eastAsia"/>
          <w:color w:val="000000"/>
          <w:kern w:val="0"/>
        </w:rPr>
        <w:t>则输出结果是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scanf("%d",&amp;x);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if(x++ &gt; 5)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printf("%d",x);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printf("%d\n",x--);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5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3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4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</w:t>
      </w:r>
      <w:r w:rsidRPr="00173519">
        <w:rPr>
          <w:rFonts w:ascii="Verdana" w:hAnsi="Verdana" w:cs="Verdana"/>
          <w:color w:val="000000"/>
          <w:kern w:val="0"/>
        </w:rPr>
        <w:t>t</w:t>
      </w:r>
      <w:r w:rsidRPr="00173519">
        <w:rPr>
          <w:rFonts w:ascii="Verdana" w:hAnsi="Verdana" w:cs="宋体" w:hint="eastAsia"/>
          <w:color w:val="000000"/>
          <w:kern w:val="0"/>
        </w:rPr>
        <w:t>为</w:t>
      </w:r>
      <w:r w:rsidRPr="00173519">
        <w:rPr>
          <w:rFonts w:ascii="Verdana" w:hAnsi="Verdana" w:cs="Verdana"/>
          <w:color w:val="000000"/>
          <w:kern w:val="0"/>
        </w:rPr>
        <w:t>double</w:t>
      </w:r>
      <w:r w:rsidRPr="00173519">
        <w:rPr>
          <w:rFonts w:ascii="Verdana" w:hAnsi="Verdana" w:cs="宋体" w:hint="eastAsia"/>
          <w:color w:val="000000"/>
          <w:kern w:val="0"/>
        </w:rPr>
        <w:t>类型，表达式</w:t>
      </w:r>
      <w:r w:rsidRPr="00173519">
        <w:rPr>
          <w:rFonts w:ascii="Verdana" w:hAnsi="Verdana" w:cs="Verdana"/>
          <w:color w:val="000000"/>
          <w:kern w:val="0"/>
        </w:rPr>
        <w:t>t=1,t+5,t++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6.0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2.0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1.0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i=10,j=10;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printf("%d,%d\n",++i,j--);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11,10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9,10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010,9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10,9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y=10;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while(y--);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printf("y=%d\n",y);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程序执行后的输出结果是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y=0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y=-1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y=1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构成无限循环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以下叙述中正确的是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、全局变量的作用域一定比局部变量的作用域范围大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、静态</w:t>
      </w:r>
      <w:r w:rsidRPr="00173519">
        <w:rPr>
          <w:rFonts w:ascii="Verdana" w:hAnsi="Verdana" w:cs="Verdana"/>
          <w:color w:val="000000"/>
          <w:kern w:val="0"/>
        </w:rPr>
        <w:t>(static)</w:t>
      </w:r>
      <w:r w:rsidRPr="00173519">
        <w:rPr>
          <w:rFonts w:ascii="Verdana" w:hAnsi="Verdana" w:cs="宋体" w:hint="eastAsia"/>
          <w:color w:val="000000"/>
          <w:kern w:val="0"/>
        </w:rPr>
        <w:t>类别变量的生存期贯穿于整个程序的运行期间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、函数的形参都属于全局变量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、未在定义语句中赋初值的</w:t>
      </w:r>
      <w:r w:rsidRPr="00173519">
        <w:rPr>
          <w:rFonts w:ascii="Verdana" w:hAnsi="Verdana" w:cs="Verdana"/>
          <w:color w:val="000000"/>
          <w:kern w:val="0"/>
        </w:rPr>
        <w:t>auto</w:t>
      </w:r>
      <w:r w:rsidRPr="00173519">
        <w:rPr>
          <w:rFonts w:ascii="Verdana" w:hAnsi="Verdana" w:cs="宋体" w:hint="eastAsia"/>
          <w:color w:val="000000"/>
          <w:kern w:val="0"/>
        </w:rPr>
        <w:t>变量和</w:t>
      </w:r>
      <w:r w:rsidRPr="00173519">
        <w:rPr>
          <w:rFonts w:ascii="Verdana" w:hAnsi="Verdana" w:cs="Verdana"/>
          <w:color w:val="000000"/>
          <w:kern w:val="0"/>
        </w:rPr>
        <w:t>static</w:t>
      </w:r>
      <w:r w:rsidRPr="00173519">
        <w:rPr>
          <w:rFonts w:ascii="Verdana" w:hAnsi="Verdana" w:cs="宋体" w:hint="eastAsia"/>
          <w:color w:val="000000"/>
          <w:kern w:val="0"/>
        </w:rPr>
        <w:t>变量的初值都是随机值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知识点：局部变量及其作用域和生存期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下面程序的输出是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fun3(int x)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static int a=3;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a+=x;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return(a);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k=2, m=1, n;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n=fun3(k);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n=fun3(m);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printf("%d\n",n);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3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4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6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9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知识点：局部变量及其作用域和生存期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宋体" w:hint="eastAsia"/>
          <w:color w:val="000000"/>
          <w:kern w:val="0"/>
        </w:rPr>
        <w:t>以下叙述中正确的是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、局部变量说明为</w:t>
      </w:r>
      <w:r w:rsidRPr="00173519">
        <w:rPr>
          <w:rFonts w:ascii="Verdana" w:hAnsi="Verdana" w:cs="Verdana"/>
          <w:color w:val="000000"/>
          <w:kern w:val="0"/>
        </w:rPr>
        <w:t xml:space="preserve">static </w:t>
      </w:r>
      <w:r w:rsidRPr="00173519">
        <w:rPr>
          <w:rFonts w:ascii="Verdana" w:hAnsi="Verdana" w:cs="宋体" w:hint="eastAsia"/>
          <w:color w:val="000000"/>
          <w:kern w:val="0"/>
        </w:rPr>
        <w:t>存储类，其生存期将得到延长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、全局变量说明为</w:t>
      </w:r>
      <w:r w:rsidRPr="00173519">
        <w:rPr>
          <w:rFonts w:ascii="Verdana" w:hAnsi="Verdana" w:cs="Verdana"/>
          <w:color w:val="000000"/>
          <w:kern w:val="0"/>
        </w:rPr>
        <w:t xml:space="preserve">static </w:t>
      </w:r>
      <w:r w:rsidRPr="00173519">
        <w:rPr>
          <w:rFonts w:ascii="Verdana" w:hAnsi="Verdana" w:cs="宋体" w:hint="eastAsia"/>
          <w:color w:val="000000"/>
          <w:kern w:val="0"/>
        </w:rPr>
        <w:t>存储类，其作用域将被扩大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、任何存储类的变量在未赋初值时，其值都是不确定的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、形参可以使用的存储类说明符与局部变量完全相同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知识点：局部变量及其作用域和生存期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fun(int x[],int n)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static int sum=0,i;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for(i=0;i&lt;n;i++) sum+=x[i];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 sum;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a[]={1,2,3,4,5},b[]={6,7,8,9,},s=0;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s=fun(a,5)+fun(b,4);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程序执行后的输出结果是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45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知识点：局部变量及其作用域和生存期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以下程序执行后</w:t>
      </w:r>
      <w:r w:rsidRPr="00173519">
        <w:rPr>
          <w:rFonts w:ascii="Verdana" w:hAnsi="Verdana" w:cs="Verdana"/>
          <w:color w:val="000000"/>
          <w:kern w:val="0"/>
        </w:rPr>
        <w:t>sum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i,sum;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for(i=1;i&lt;6;i++) sum+=i;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printf("%d\n",sum);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15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14 C</w:t>
      </w:r>
      <w:r w:rsidRPr="00173519">
        <w:rPr>
          <w:rFonts w:ascii="Verdana" w:hAnsi="Verdana" w:cs="宋体" w:hint="eastAsia"/>
          <w:color w:val="000000"/>
          <w:kern w:val="0"/>
        </w:rPr>
        <w:t>、不确定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知识点：局部变量及其作用域和生存期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k=4,m=1,p;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p=func(k,m); printf("%d,",p);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p=func(k,m); printf("%d\n",p);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func(int a,int b)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static int m=0,i=2;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i+=m+1; m=i+a+b;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return(m);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8,17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8,16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8,20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8,8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知识点：局部变量及其作用域和生存期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设有以下函数：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f(int a)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b=0;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static int c=3;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 (a+b+c);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如果在下面的程序中调用该函数，则输出结果是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a=2,i;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 printf("%d\n",f(a));</w:t>
      </w:r>
    </w:p>
    <w:tbl>
      <w:tblPr>
        <w:tblW w:w="0" w:type="auto"/>
        <w:tblCellSpacing w:w="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900"/>
      </w:tblGrid>
      <w:tr w:rsidR="00EB1BD8" w:rsidRPr="00376EBE">
        <w:trPr>
          <w:trHeight w:val="1500"/>
          <w:tblCellSpacing w:w="0" w:type="dxa"/>
        </w:trPr>
        <w:tc>
          <w:tcPr>
            <w:tcW w:w="900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900"/>
            </w:tblGrid>
            <w:tr w:rsidR="00EB1BD8" w:rsidRPr="00376EB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D</w:t>
                  </w:r>
                  <w:r w:rsidRPr="00173519">
                    <w:rPr>
                      <w:rFonts w:ascii="Verdana" w:hAnsi="Verdana" w:cs="宋体" w:hint="eastAsia"/>
                      <w:color w:val="000000"/>
                      <w:kern w:val="0"/>
                      <w:sz w:val="24"/>
                      <w:szCs w:val="24"/>
                    </w:rPr>
                    <w:t>、</w:t>
                  </w: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7</w:t>
                  </w:r>
                </w:p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7</w:t>
                  </w:r>
                </w:p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EB1BD8" w:rsidRPr="00173519" w:rsidRDefault="00EB1BD8" w:rsidP="00173519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</w:p>
        </w:tc>
      </w:tr>
    </w:tbl>
    <w:p w:rsidR="00EB1BD8" w:rsidRPr="00173519" w:rsidRDefault="00EB1BD8" w:rsidP="00173519">
      <w:pPr>
        <w:widowControl/>
        <w:shd w:val="clear" w:color="auto" w:fill="FFFFFF"/>
        <w:jc w:val="left"/>
        <w:rPr>
          <w:rFonts w:ascii="Verdana" w:hAnsi="Verdana" w:cs="Verdana"/>
          <w:vanish/>
          <w:color w:val="000000"/>
          <w:kern w:val="0"/>
        </w:rPr>
      </w:pPr>
    </w:p>
    <w:tbl>
      <w:tblPr>
        <w:tblW w:w="0" w:type="auto"/>
        <w:tblCellSpacing w:w="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900"/>
      </w:tblGrid>
      <w:tr w:rsidR="00EB1BD8" w:rsidRPr="00376EBE">
        <w:trPr>
          <w:trHeight w:val="1500"/>
          <w:tblCellSpacing w:w="0" w:type="dxa"/>
        </w:trPr>
        <w:tc>
          <w:tcPr>
            <w:tcW w:w="900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900"/>
            </w:tblGrid>
            <w:tr w:rsidR="00EB1BD8" w:rsidRPr="00376EB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C</w:t>
                  </w:r>
                  <w:r w:rsidRPr="00173519">
                    <w:rPr>
                      <w:rFonts w:ascii="Verdana" w:hAnsi="Verdana" w:cs="宋体" w:hint="eastAsia"/>
                      <w:color w:val="000000"/>
                      <w:kern w:val="0"/>
                      <w:sz w:val="24"/>
                      <w:szCs w:val="24"/>
                    </w:rPr>
                    <w:t>、</w:t>
                  </w: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13</w:t>
                  </w:r>
                </w:p>
              </w:tc>
            </w:tr>
          </w:tbl>
          <w:p w:rsidR="00EB1BD8" w:rsidRPr="00173519" w:rsidRDefault="00EB1BD8" w:rsidP="00173519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</w:p>
        </w:tc>
      </w:tr>
    </w:tbl>
    <w:p w:rsidR="00EB1BD8" w:rsidRPr="00173519" w:rsidRDefault="00EB1BD8" w:rsidP="00173519">
      <w:pPr>
        <w:widowControl/>
        <w:shd w:val="clear" w:color="auto" w:fill="FFFFFF"/>
        <w:jc w:val="left"/>
        <w:rPr>
          <w:rFonts w:ascii="Verdana" w:hAnsi="Verdana" w:cs="Verdana"/>
          <w:vanish/>
          <w:color w:val="000000"/>
          <w:kern w:val="0"/>
        </w:rPr>
      </w:pPr>
    </w:p>
    <w:tbl>
      <w:tblPr>
        <w:tblW w:w="0" w:type="auto"/>
        <w:tblCellSpacing w:w="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020"/>
      </w:tblGrid>
      <w:tr w:rsidR="00EB1BD8" w:rsidRPr="00376EBE">
        <w:trPr>
          <w:trHeight w:val="1500"/>
          <w:tblCellSpacing w:w="0" w:type="dxa"/>
        </w:trPr>
        <w:tc>
          <w:tcPr>
            <w:tcW w:w="1020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1020"/>
            </w:tblGrid>
            <w:tr w:rsidR="00EB1BD8" w:rsidRPr="00376EB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B</w:t>
                  </w:r>
                  <w:r w:rsidRPr="00173519">
                    <w:rPr>
                      <w:rFonts w:ascii="Verdana" w:hAnsi="Verdana" w:cs="宋体" w:hint="eastAsia"/>
                      <w:color w:val="000000"/>
                      <w:kern w:val="0"/>
                      <w:sz w:val="24"/>
                      <w:szCs w:val="24"/>
                    </w:rPr>
                    <w:t>、</w:t>
                  </w: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11</w:t>
                  </w:r>
                </w:p>
              </w:tc>
            </w:tr>
          </w:tbl>
          <w:p w:rsidR="00EB1BD8" w:rsidRPr="00173519" w:rsidRDefault="00EB1BD8" w:rsidP="00173519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</w:p>
        </w:tc>
      </w:tr>
    </w:tbl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7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知识点：局部变量及其作用域和生存期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70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fun(int x, int y)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static int m=0,i=2;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i+=m+1;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m=i+x+y;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 m;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j=1,m=1,k;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k=fun(j,m); printf("%d,",k);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k=fun(j,m); printf("%d\n",k);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5,5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5,11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11,11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11,5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知识点：局部变量及其作用域和生存期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71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a,b;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fun()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a=100;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b=200;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a=5,b=7;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fun();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printf("%d%d\n",a,b);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100200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57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200100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75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知识点：全局变量及其作用域和生存期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72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func(int a,int b)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return(a+b);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x=2,y=5,z=8,r;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r=func(func(x,y),z);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printf("%d\n",r);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该程序的输出结果是</w:t>
      </w:r>
      <w:r w:rsidRPr="00D44F49">
        <w:rPr>
          <w:rFonts w:ascii="Verdana" w:hAnsi="Verdana" w:cs="Verdana"/>
          <w:color w:val="000000"/>
          <w:kern w:val="0"/>
          <w:lang w:val="pt-BR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12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13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14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15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知识点：调用函数和被调用函数之间的数据传递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73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f(int v,int w)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t=v;v=w;w=t;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x=1,y=3,z=2;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if(x&gt;y) f(x,y);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if(y&gt;z) f(y,z);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f(x,z);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printf("%d,%d,%d\n",x,y,z);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1,2,3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3,1,2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1,3,2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2,3,1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知识点：调用函数和被调用函数之间的数据传递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74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f(int x,int y)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if(x&lt;y) {t=x; x=y; y=t;}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a=4,b=3,c=5;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f(a,b); f(a,c); f(b,c);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printf("%d,%d,%d\n",a,b,c);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3,4,5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5,3,4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5,4,3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4,3,5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知识点：调用函数和被调用函数之间的数据传递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75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fun1(double a) { return a*=a;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fun2(double x,double y)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double a=0,b=0;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a=fun1(x);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b=fun1(y);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 (int)(a+b);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double w;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w=fun2(1.1,2.0);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程序执行后变量</w:t>
      </w:r>
      <w:r w:rsidRPr="00173519">
        <w:rPr>
          <w:rFonts w:ascii="Verdana" w:hAnsi="Verdana" w:cs="Verdana"/>
          <w:color w:val="000000"/>
          <w:kern w:val="0"/>
        </w:rPr>
        <w:t>w</w:t>
      </w:r>
      <w:r w:rsidRPr="00173519">
        <w:rPr>
          <w:rFonts w:ascii="Verdana" w:hAnsi="Verdana" w:cs="宋体" w:hint="eastAsia"/>
          <w:color w:val="000000"/>
          <w:kern w:val="0"/>
        </w:rPr>
        <w:t>中的值是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5.21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5.0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0.0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知识点：调用函数和被调用函数之间的数据传递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80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在调用函数时，如果实参是简单变量，它与对应形参之间的数据传递方式是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、地址传递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、单向值传递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、由实参传给形参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、再由形参传回实参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知识点：函数的调用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81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当执行下面的程序时，如果输入</w:t>
      </w:r>
      <w:r w:rsidRPr="00173519">
        <w:rPr>
          <w:rFonts w:ascii="Verdana" w:hAnsi="Verdana" w:cs="Verdana"/>
          <w:color w:val="000000"/>
          <w:kern w:val="0"/>
        </w:rPr>
        <w:t>ABC</w:t>
      </w:r>
      <w:r w:rsidRPr="00173519">
        <w:rPr>
          <w:rFonts w:ascii="Verdana" w:hAnsi="Verdana" w:cs="宋体" w:hint="eastAsia"/>
          <w:color w:val="000000"/>
          <w:kern w:val="0"/>
        </w:rPr>
        <w:t>，则输出结果是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"stdio.h"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"string.h"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ss[10]="12345";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gets(ss);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strcat(ss,"6789");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printf("%s\n",ss);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ABC6789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ABC67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12345ABC6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ABC456789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知识点：函数的调用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82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long fib(int n)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if(n&gt;2) return(fib(n-1)+fib(n-2));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return(2);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printf("%ld\n",fib(3));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该程序的输出结果是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8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知识点：函数的调用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83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设函数</w:t>
      </w:r>
      <w:r w:rsidRPr="00173519">
        <w:rPr>
          <w:rFonts w:ascii="Verdana" w:hAnsi="Verdana" w:cs="Verdana"/>
          <w:color w:val="000000"/>
          <w:kern w:val="0"/>
        </w:rPr>
        <w:t>fun</w:t>
      </w:r>
      <w:r w:rsidRPr="00173519">
        <w:rPr>
          <w:rFonts w:ascii="Verdana" w:hAnsi="Verdana" w:cs="宋体" w:hint="eastAsia"/>
          <w:color w:val="000000"/>
          <w:kern w:val="0"/>
        </w:rPr>
        <w:t>的定义形式为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fun(char ch,float x) {……}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则以下对函数</w:t>
      </w:r>
      <w:r w:rsidRPr="00173519">
        <w:rPr>
          <w:rFonts w:ascii="Verdana" w:hAnsi="Verdana" w:cs="Verdana"/>
          <w:color w:val="000000"/>
          <w:kern w:val="0"/>
        </w:rPr>
        <w:t>fun</w:t>
      </w:r>
      <w:r w:rsidRPr="00173519">
        <w:rPr>
          <w:rFonts w:ascii="Verdana" w:hAnsi="Verdana" w:cs="宋体" w:hint="eastAsia"/>
          <w:color w:val="000000"/>
          <w:kern w:val="0"/>
        </w:rPr>
        <w:t>的调用语句中，正确的是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fun("abc",3.0);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t=fun('D',16.5);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fun ('65',2.8);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fun(32,32);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知识点：函数的调用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84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fun(char x,char y)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if(x&lt;y) return 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 y;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a='9',b='8',c='7';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printf("%c\n",fun(fun(a,b),fun(b,c)));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程序的执行结果是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、函数调用出错</w:t>
      </w:r>
      <w:r w:rsidRPr="00173519">
        <w:rPr>
          <w:rFonts w:ascii="Verdana" w:hAnsi="Verdana" w:cs="Verdana"/>
          <w:color w:val="000000"/>
          <w:kern w:val="0"/>
        </w:rPr>
        <w:t xml:space="preserve">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8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9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7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知识点：函数的调用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85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若已定义的函数有返回值，则以下关于该函数调用的叙述中错误的是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、函数调用可以作为独立的语句存在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、函数调用可以作为一个函数的实参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、函数调用可以出现在表达式中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、函数调用可以作为一个函数的形参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知识点：函数的调用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86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有如下函数调用语句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func(rec1,rec2+rec3,(rec4,rec5));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该函数调用语句中，含有的实参个数是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 D</w:t>
      </w:r>
      <w:r w:rsidRPr="00173519">
        <w:rPr>
          <w:rFonts w:ascii="Verdana" w:hAnsi="Verdana" w:cs="宋体" w:hint="eastAsia"/>
          <w:color w:val="000000"/>
          <w:kern w:val="0"/>
        </w:rPr>
        <w:t>、有语法错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知识点：函数的调用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92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以下函数值的类型是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fun(float x)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float y;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y=3*x-4;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 y;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B</w:t>
      </w:r>
      <w:r w:rsidRPr="00173519">
        <w:rPr>
          <w:rFonts w:ascii="Verdana" w:hAnsi="Verdana" w:cs="宋体" w:hint="eastAsia"/>
          <w:color w:val="000000"/>
          <w:kern w:val="0"/>
        </w:rPr>
        <w:t>、不确定</w:t>
      </w:r>
      <w:r w:rsidRPr="00173519">
        <w:rPr>
          <w:rFonts w:ascii="Verdana" w:hAnsi="Verdana" w:cs="Verdana"/>
          <w:color w:val="000000"/>
          <w:kern w:val="0"/>
        </w:rPr>
        <w:t xml:space="preserve">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void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float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知识点：函数的定义和返回值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93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语言中，形参的缺省存储类是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auto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register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static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extern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知识点：函数的定义和返回值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94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f(int a)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return a%2;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s[8]={1,3,5,2,4,6},i,d=0;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for(i=0;f(s[i]);i++) d+=s[i];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printf("%d\n",d);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9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19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知识点：函数的定义和返回值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95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语言中，函数的隐含存储类别是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auto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 xml:space="preserve">static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extern D</w:t>
      </w:r>
      <w:r w:rsidRPr="00173519">
        <w:rPr>
          <w:rFonts w:ascii="Verdana" w:hAnsi="Verdana" w:cs="宋体" w:hint="eastAsia"/>
          <w:color w:val="000000"/>
          <w:kern w:val="0"/>
        </w:rPr>
        <w:t>、无存储类别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知识点：函数的定义和返回值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97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若程序中定义了以下函数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double myadd(double a,double b)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return (a+b);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并将其放在调用语句之后，则在调用之前应该对该函数进行说明，以下选项中错误的说明是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double myadd(double a,b);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double myadd(double,double);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double myadd(double b,double 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double myadd(double x,double 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知识点：函数的定义和返回值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98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f(int n)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f(int 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f(5);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void f(int n);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printf("%d\n",n);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则以下叙述不正确的是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、若只在主函数中对函数</w:t>
      </w:r>
      <w:r w:rsidRPr="00173519">
        <w:rPr>
          <w:rFonts w:ascii="Verdana" w:hAnsi="Verdana" w:cs="Verdana"/>
          <w:color w:val="000000"/>
          <w:kern w:val="0"/>
        </w:rPr>
        <w:t>f</w:t>
      </w:r>
      <w:r w:rsidRPr="00173519">
        <w:rPr>
          <w:rFonts w:ascii="Verdana" w:hAnsi="Verdana" w:cs="宋体" w:hint="eastAsia"/>
          <w:color w:val="000000"/>
          <w:kern w:val="0"/>
        </w:rPr>
        <w:t>进行说明，则只能在主函数中正确调用函数</w:t>
      </w:r>
      <w:r w:rsidRPr="00173519">
        <w:rPr>
          <w:rFonts w:ascii="Verdana" w:hAnsi="Verdana" w:cs="Verdana"/>
          <w:color w:val="000000"/>
          <w:kern w:val="0"/>
        </w:rPr>
        <w:t>f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、若在主函数前对函数</w:t>
      </w:r>
      <w:r w:rsidRPr="00173519">
        <w:rPr>
          <w:rFonts w:ascii="Verdana" w:hAnsi="Verdana" w:cs="Verdana"/>
          <w:color w:val="000000"/>
          <w:kern w:val="0"/>
        </w:rPr>
        <w:t>f</w:t>
      </w:r>
      <w:r w:rsidRPr="00173519">
        <w:rPr>
          <w:rFonts w:ascii="Verdana" w:hAnsi="Verdana" w:cs="宋体" w:hint="eastAsia"/>
          <w:color w:val="000000"/>
          <w:kern w:val="0"/>
        </w:rPr>
        <w:t>进行说明，则在主函数和其它函数中都可以正确调用函数</w:t>
      </w:r>
      <w:r w:rsidRPr="00173519">
        <w:rPr>
          <w:rFonts w:ascii="Verdana" w:hAnsi="Verdana" w:cs="Verdana"/>
          <w:color w:val="000000"/>
          <w:kern w:val="0"/>
        </w:rPr>
        <w:t>f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、对于以上程序，编译时系统会出提示出错信息：提示对</w:t>
      </w:r>
      <w:r w:rsidRPr="00173519">
        <w:rPr>
          <w:rFonts w:ascii="Verdana" w:hAnsi="Verdana" w:cs="Verdana"/>
          <w:color w:val="000000"/>
          <w:kern w:val="0"/>
        </w:rPr>
        <w:t>f</w:t>
      </w:r>
      <w:r w:rsidRPr="00173519">
        <w:rPr>
          <w:rFonts w:ascii="Verdana" w:hAnsi="Verdana" w:cs="宋体" w:hint="eastAsia"/>
          <w:color w:val="000000"/>
          <w:kern w:val="0"/>
        </w:rPr>
        <w:t>函数重复说明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、函数</w:t>
      </w:r>
      <w:r w:rsidRPr="00173519">
        <w:rPr>
          <w:rFonts w:ascii="Verdana" w:hAnsi="Verdana" w:cs="Verdana"/>
          <w:color w:val="000000"/>
          <w:kern w:val="0"/>
        </w:rPr>
        <w:t>f</w:t>
      </w:r>
      <w:r w:rsidRPr="00173519">
        <w:rPr>
          <w:rFonts w:ascii="Verdana" w:hAnsi="Verdana" w:cs="宋体" w:hint="eastAsia"/>
          <w:color w:val="000000"/>
          <w:kern w:val="0"/>
        </w:rPr>
        <w:t>无返回值，所以可用</w:t>
      </w:r>
      <w:r w:rsidRPr="00173519">
        <w:rPr>
          <w:rFonts w:ascii="Verdana" w:hAnsi="Verdana" w:cs="Verdana"/>
          <w:color w:val="000000"/>
          <w:kern w:val="0"/>
        </w:rPr>
        <w:t>void</w:t>
      </w:r>
      <w:r w:rsidRPr="00173519">
        <w:rPr>
          <w:rFonts w:ascii="Verdana" w:hAnsi="Verdana" w:cs="宋体" w:hint="eastAsia"/>
          <w:color w:val="000000"/>
          <w:kern w:val="0"/>
        </w:rPr>
        <w:t>将其类型定义为无值型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知识点：函数的说明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99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下列叙述中正确的是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语言编译时不检查语法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语言的子程序有过程和函数两种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语言的函数可以嵌套定义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语言所有函数都是外部函数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知识点：库函数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101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以下不能正确定义二维数组的选项是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a[2][2]={{1},{2}};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a[][2]={1,2,3,4};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a[2][2]={{1},2,3};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a[2][]={{1,2},{3,4}};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102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以下能正确定义二维数组的是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a[][3];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a[][3]={2*3};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a[][3]={};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a[2][3]={{1},{2},{3,4}};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103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a[3][3]={{1,2},{3,4},{5,6}},i,j,s=0;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 (i=1;i&lt;3;i++)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for(j=0;j&lt;=i;j++) s+=a[i][j];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printf("%d\n",s);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18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19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104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i,x[3][3]={1,2,3,4,5,6,7,8,9};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printf("%d,",x[i][2-i]);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1,5,9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1,4,7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3,5,7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3.6.9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105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i,t[][3]={9,8,7,6,5,4,3,2,1};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printf("%d",t[2-i][i]);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判序执行后的输出结果是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753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357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369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751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106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以下数组定义中错误的是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x[][3]={0}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x[2][3]={{1,2},{3,4},{5,6}};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 xml:space="preserve">int x[][3]={{1,2,3},{4,5,6}};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x[2][3]={1,2,3,4,5,6};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107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以下数组定义中不正确的是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a[2][3];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b[][3]={0,1,2,3};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c[100][100]={0};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d[3][]={{1,2},{1,2,3},{1,2,3,4}};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108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m[][3]={1,4,7,2,5,8,3,6,9};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i,j,k=2;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printf("%d ",m[k][i]);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5 6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 58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6 9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7 8 9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109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以下能正确定义数组并正确赋初值的语句是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int N=5,b[N][N];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int a[1][2]={{1},{3}};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int c[2][]={{1,2},{3,4}};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int d[3][2]={{1,2},{34}};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111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a[4][4]={{1,3,5},{2,4,6},{3,5,7}};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printf("%d%d%d%d\n",a[0][3],a[1][2],a[2][1],a[3][0]);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0650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1470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5430D</w:t>
      </w:r>
      <w:r w:rsidRPr="00173519">
        <w:rPr>
          <w:rFonts w:ascii="Verdana" w:hAnsi="Verdana" w:cs="宋体" w:hint="eastAsia"/>
          <w:color w:val="000000"/>
          <w:kern w:val="0"/>
        </w:rPr>
        <w:t>、输出值不定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112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定义如下变量和数组</w:t>
      </w:r>
      <w:r w:rsidRPr="00173519">
        <w:rPr>
          <w:rFonts w:ascii="Verdana" w:hAnsi="Verdana" w:cs="Verdana"/>
          <w:color w:val="000000"/>
          <w:kern w:val="0"/>
        </w:rPr>
        <w:t>: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x[3][3]={1,2,3,4,5,6,7,8,9};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则下面语句的输出结果是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 printf("%d ",x[i][2-i]);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5 9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47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5 7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3 6 9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113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x[3][2]={0},i;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 scanf("%d",x[i]);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printf("%3d%3d%3d\n",x[0][0],x[0][1],x[1][0]);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若运行时输入：</w:t>
      </w:r>
      <w:r w:rsidRPr="00173519">
        <w:rPr>
          <w:rFonts w:ascii="Verdana" w:hAnsi="Verdana" w:cs="Verdana"/>
          <w:color w:val="000000"/>
          <w:kern w:val="0"/>
        </w:rPr>
        <w:t>2 4 6&lt;</w:t>
      </w:r>
      <w:r w:rsidRPr="00173519">
        <w:rPr>
          <w:rFonts w:ascii="Verdana" w:hAnsi="Verdana" w:cs="宋体" w:hint="eastAsia"/>
          <w:color w:val="000000"/>
          <w:kern w:val="0"/>
        </w:rPr>
        <w:t>回车</w:t>
      </w:r>
      <w:r w:rsidRPr="00173519">
        <w:rPr>
          <w:rFonts w:ascii="Verdana" w:hAnsi="Verdana" w:cs="Verdana"/>
          <w:color w:val="000000"/>
          <w:kern w:val="0"/>
        </w:rPr>
        <w:t>&gt;</w:t>
      </w:r>
      <w:r w:rsidRPr="00173519">
        <w:rPr>
          <w:rFonts w:ascii="Verdana" w:hAnsi="Verdana" w:cs="宋体" w:hint="eastAsia"/>
          <w:color w:val="000000"/>
          <w:kern w:val="0"/>
        </w:rPr>
        <w:t>，则输出结果为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 xml:space="preserve"> 2 0 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 xml:space="preserve"> 2 0 4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 xml:space="preserve"> 2 4 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 xml:space="preserve"> 2 4 6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114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w[][10]={"ABCD","EFGH","IJLK","MNOP"},k;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for(k=1;k&lt;3;k++) printf("%s\n",w[k]);</w:t>
      </w:r>
    </w:p>
    <w:tbl>
      <w:tblPr>
        <w:tblW w:w="0" w:type="auto"/>
        <w:tblCellSpacing w:w="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260"/>
      </w:tblGrid>
      <w:tr w:rsidR="00EB1BD8" w:rsidRPr="00376EBE">
        <w:trPr>
          <w:trHeight w:val="1260"/>
          <w:tblCellSpacing w:w="0" w:type="dxa"/>
        </w:trPr>
        <w:tc>
          <w:tcPr>
            <w:tcW w:w="1260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1260"/>
            </w:tblGrid>
            <w:tr w:rsidR="00EB1BD8" w:rsidRPr="00376EB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D</w:t>
                  </w:r>
                  <w:r w:rsidRPr="00173519">
                    <w:rPr>
                      <w:rFonts w:ascii="Verdana" w:hAnsi="Verdana" w:cs="宋体" w:hint="eastAsia"/>
                      <w:color w:val="000000"/>
                      <w:kern w:val="0"/>
                      <w:sz w:val="24"/>
                      <w:szCs w:val="24"/>
                    </w:rPr>
                    <w:t>、</w:t>
                  </w: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EFGH</w:t>
                  </w:r>
                </w:p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IJLK</w:t>
                  </w:r>
                </w:p>
              </w:tc>
            </w:tr>
          </w:tbl>
          <w:p w:rsidR="00EB1BD8" w:rsidRPr="00173519" w:rsidRDefault="00EB1BD8" w:rsidP="00173519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</w:p>
        </w:tc>
      </w:tr>
    </w:tbl>
    <w:p w:rsidR="00EB1BD8" w:rsidRPr="00173519" w:rsidRDefault="00EB1BD8" w:rsidP="00173519">
      <w:pPr>
        <w:widowControl/>
        <w:shd w:val="clear" w:color="auto" w:fill="FFFFFF"/>
        <w:jc w:val="left"/>
        <w:rPr>
          <w:rFonts w:ascii="Verdana" w:hAnsi="Verdana" w:cs="Verdana"/>
          <w:vanish/>
          <w:color w:val="000000"/>
          <w:kern w:val="0"/>
        </w:rPr>
      </w:pPr>
    </w:p>
    <w:tbl>
      <w:tblPr>
        <w:tblW w:w="0" w:type="auto"/>
        <w:tblCellSpacing w:w="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260"/>
      </w:tblGrid>
      <w:tr w:rsidR="00EB1BD8" w:rsidRPr="00376EBE">
        <w:trPr>
          <w:trHeight w:val="1380"/>
          <w:tblCellSpacing w:w="0" w:type="dxa"/>
        </w:trPr>
        <w:tc>
          <w:tcPr>
            <w:tcW w:w="1260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1260"/>
            </w:tblGrid>
            <w:tr w:rsidR="00EB1BD8" w:rsidRPr="00376EB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C</w:t>
                  </w:r>
                  <w:r w:rsidRPr="00173519">
                    <w:rPr>
                      <w:rFonts w:ascii="Verdana" w:hAnsi="Verdana" w:cs="宋体" w:hint="eastAsia"/>
                      <w:color w:val="000000"/>
                      <w:kern w:val="0"/>
                      <w:sz w:val="24"/>
                      <w:szCs w:val="24"/>
                    </w:rPr>
                    <w:t>、</w:t>
                  </w: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EFG</w:t>
                  </w:r>
                </w:p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JK</w:t>
                  </w:r>
                </w:p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O</w:t>
                  </w:r>
                </w:p>
              </w:tc>
            </w:tr>
          </w:tbl>
          <w:p w:rsidR="00EB1BD8" w:rsidRPr="00173519" w:rsidRDefault="00EB1BD8" w:rsidP="00173519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</w:p>
        </w:tc>
      </w:tr>
    </w:tbl>
    <w:p w:rsidR="00EB1BD8" w:rsidRPr="00173519" w:rsidRDefault="00EB1BD8" w:rsidP="00173519">
      <w:pPr>
        <w:widowControl/>
        <w:shd w:val="clear" w:color="auto" w:fill="FFFFFF"/>
        <w:jc w:val="left"/>
        <w:rPr>
          <w:rFonts w:ascii="Verdana" w:hAnsi="Verdana" w:cs="Verdana"/>
          <w:vanish/>
          <w:color w:val="000000"/>
          <w:kern w:val="0"/>
        </w:rPr>
      </w:pPr>
    </w:p>
    <w:tbl>
      <w:tblPr>
        <w:tblW w:w="0" w:type="auto"/>
        <w:tblCellSpacing w:w="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260"/>
      </w:tblGrid>
      <w:tr w:rsidR="00EB1BD8" w:rsidRPr="00376EBE">
        <w:trPr>
          <w:trHeight w:val="1860"/>
          <w:tblCellSpacing w:w="0" w:type="dxa"/>
        </w:trPr>
        <w:tc>
          <w:tcPr>
            <w:tcW w:w="1260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1260"/>
            </w:tblGrid>
            <w:tr w:rsidR="00EB1BD8" w:rsidRPr="00376EB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B</w:t>
                  </w:r>
                  <w:r w:rsidRPr="00173519">
                    <w:rPr>
                      <w:rFonts w:ascii="Verdana" w:hAnsi="Verdana" w:cs="宋体" w:hint="eastAsia"/>
                      <w:color w:val="000000"/>
                      <w:kern w:val="0"/>
                      <w:sz w:val="24"/>
                      <w:szCs w:val="24"/>
                    </w:rPr>
                    <w:t>、</w:t>
                  </w: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ABCD</w:t>
                  </w:r>
                </w:p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EFG</w:t>
                  </w:r>
                </w:p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IJ</w:t>
                  </w:r>
                </w:p>
                <w:p w:rsidR="00EB1BD8" w:rsidRPr="00173519" w:rsidRDefault="00EB1BD8" w:rsidP="00173519">
                  <w:pPr>
                    <w:widowControl/>
                    <w:spacing w:after="192" w:line="336" w:lineRule="atLeast"/>
                    <w:ind w:left="120" w:right="12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</w:pPr>
                  <w:r w:rsidRPr="00173519">
                    <w:rPr>
                      <w:rFonts w:ascii="Verdana" w:hAnsi="Verdana" w:cs="Verdana"/>
                      <w:color w:val="000000"/>
                      <w:kern w:val="0"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EB1BD8" w:rsidRPr="00173519" w:rsidRDefault="00EB1BD8" w:rsidP="00173519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</w:p>
        </w:tc>
      </w:tr>
    </w:tbl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ABCD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FGH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KL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130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当调用函数时，实参是一个数组名，则向函数传送的是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、数组的长度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、数组的首地址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、数组每一个元素的地址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、数组每个元素中的值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知识点：函数之间对一维数组和数组元素的引用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132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sum(int a[])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a[0]=a[-1]+a[1];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a[10]={1,2,3,4,5,6,7,8,9,10};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sum (&amp;a[2]);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printf("%d\n",a[2]);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7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8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知识点：函数之间对一维数组和数组元素的引用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138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char s[]="abcde";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s+=2;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printf("%d\n",s[0]);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执行后的结果是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、输出字符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ASCII</w:t>
      </w:r>
      <w:r w:rsidRPr="00173519">
        <w:rPr>
          <w:rFonts w:ascii="Verdana" w:hAnsi="Verdana" w:cs="宋体" w:hint="eastAsia"/>
          <w:color w:val="000000"/>
          <w:kern w:val="0"/>
        </w:rPr>
        <w:t>码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、输出字符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ASCII</w:t>
      </w:r>
      <w:r w:rsidRPr="00173519">
        <w:rPr>
          <w:rFonts w:ascii="Verdana" w:hAnsi="Verdana" w:cs="宋体" w:hint="eastAsia"/>
          <w:color w:val="000000"/>
          <w:kern w:val="0"/>
        </w:rPr>
        <w:t>码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、输出字符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、程序出错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知识点：函数之间对一维数组和数组元素的引用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139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请读程序：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f(int b[],int n)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i,r;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for(i=0;i&lt;=n;i++) r=r*b[i];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 r;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x,a[]={2,3,4,5,6,7,8,9};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x=f(a,3);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上面程序的输出结果是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720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120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24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知识点：一维数组的定义和一维数组元素的引用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140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若要求定义具有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个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形元素的一维数组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，则以下的定义语句中错误的是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#define N 10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a[N];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#define n 5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a[2*n];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int a[5+5];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int n=10,a[n];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知识点：一维数组的定义和一维数组元素的引用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141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宋体" w:hint="eastAsia"/>
          <w:color w:val="000000"/>
          <w:kern w:val="0"/>
        </w:rPr>
        <w:t>合法的数组定义是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a[]="string";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a[5]={0,1,2,3,4,5};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char s="string";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char a[]={0,1,2,3,4,5};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知识点：一维数组的定义和一维数组元素的引用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144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以下能正确定义一维数组的选项是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a[5]={0,1,2,3,4,5};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char a[]={0,1,2,3,4,5};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char a={'A','B','C'};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int a[5]="0123";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知识点：一维数组的定义和一维数组元素的引用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145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n[5]={0,0,0},i,k=2;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for(i=0;i&lt;k;i++)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n[i]=n[i]+1;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printf("%d\n",n[k]);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该程序的输出结果是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、不确定的值</w:t>
      </w:r>
      <w:r w:rsidRPr="00173519">
        <w:rPr>
          <w:rFonts w:ascii="Verdana" w:hAnsi="Verdana" w:cs="Verdana"/>
          <w:color w:val="000000"/>
          <w:kern w:val="0"/>
        </w:rPr>
        <w:t xml:space="preserve">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知识点：一维数组的定义和一维数组元素的引用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146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i,a[10];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for(i=9;i&gt;=0;i--) a[i]=10-i;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printf("%d%d%d",a[2],a[5],a[8]);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258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741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852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369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知识点：一维数组的定义和一维数组元素的引用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147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执行下面的程序段后，变量</w:t>
      </w:r>
      <w:r w:rsidRPr="00173519">
        <w:rPr>
          <w:rFonts w:ascii="Verdana" w:hAnsi="Verdana" w:cs="Verdana"/>
          <w:color w:val="000000"/>
          <w:kern w:val="0"/>
        </w:rPr>
        <w:t>k</w:t>
      </w:r>
      <w:r w:rsidRPr="00173519">
        <w:rPr>
          <w:rFonts w:ascii="Verdana" w:hAnsi="Verdana" w:cs="宋体" w:hint="eastAsia"/>
          <w:color w:val="000000"/>
          <w:kern w:val="0"/>
        </w:rPr>
        <w:t>中的值为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k=3,s[2];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s[0]=k; k=s[1]*10;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、不定值</w:t>
      </w:r>
      <w:r w:rsidRPr="00173519">
        <w:rPr>
          <w:rFonts w:ascii="Verdana" w:hAnsi="Verdana" w:cs="Verdana"/>
          <w:color w:val="000000"/>
          <w:kern w:val="0"/>
        </w:rPr>
        <w:t xml:space="preserve">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33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知识点：一维数组的定义和一维数组元素的引用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170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以下能正确计算定义且赋初值的语句是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int n1=n2=10;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char c=32;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fioat f=f+1.1;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double x=12.3E2.5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171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以下合法的赋值语句是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x=y=100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d--;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x+y;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c=int(a+b);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172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下列语句中符合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语言语法的赋值语句是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a=7+b+c=a+7;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a=7+b++=a+7;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a=7+b,b++,a+7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a=7+b,c=a+7;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173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请选出合法的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语言赋值语句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a=b=58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a=58,b=58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k=int(a+b);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174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下面程序的输出是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x=10,y=3;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printf("%d\n",y=x/y);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D</w:t>
      </w:r>
      <w:r w:rsidRPr="00173519">
        <w:rPr>
          <w:rFonts w:ascii="Verdana" w:hAnsi="Verdana" w:cs="宋体" w:hint="eastAsia"/>
          <w:color w:val="000000"/>
          <w:kern w:val="0"/>
        </w:rPr>
        <w:t>、不确定的值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知识点：数据输出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175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已知字母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ASCII</w:t>
      </w:r>
      <w:r w:rsidRPr="00173519">
        <w:rPr>
          <w:rFonts w:ascii="Verdana" w:hAnsi="Verdana" w:cs="宋体" w:hint="eastAsia"/>
          <w:color w:val="000000"/>
          <w:kern w:val="0"/>
        </w:rPr>
        <w:t>码为十进制的</w:t>
      </w:r>
      <w:r w:rsidRPr="00173519">
        <w:rPr>
          <w:rFonts w:ascii="Verdana" w:hAnsi="Verdana" w:cs="Verdana"/>
          <w:color w:val="000000"/>
          <w:kern w:val="0"/>
        </w:rPr>
        <w:t>65</w:t>
      </w:r>
      <w:r w:rsidRPr="00173519">
        <w:rPr>
          <w:rFonts w:ascii="Verdana" w:hAnsi="Verdana" w:cs="宋体" w:hint="eastAsia"/>
          <w:color w:val="000000"/>
          <w:kern w:val="0"/>
        </w:rPr>
        <w:t>，下面程序的输出是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ch1,ch2;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ch1='A'+'5'-'3';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ch2='A'+'6'-'3';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printf("%d,%c\n",ch1,ch2);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67,D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B,C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C,D D</w:t>
      </w:r>
      <w:r w:rsidRPr="00173519">
        <w:rPr>
          <w:rFonts w:ascii="Verdana" w:hAnsi="Verdana" w:cs="宋体" w:hint="eastAsia"/>
          <w:color w:val="000000"/>
          <w:kern w:val="0"/>
        </w:rPr>
        <w:t>、不确定的值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知识点：数据输出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176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下列程序的运行结果是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a=2,c=5;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printf("a=%d,b=%d \n",a,c);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a=%2,b=%5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a=2,b=5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a=d,b=d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a=%d,b=5d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知识点：数据输出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177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a=2,c=5;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printf("a=%%d,b=%%d\n",a,c);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a=%2,b=%5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a=2,b=5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a=%%d,b=%%d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a=%d,b=%d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知识点：数据输出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178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x=102,y=012;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printf("%2d,%2d\n",x,y);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10,01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02,12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102,10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02,10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知识点：数据输出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179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a=666,b=888;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printf("%d\n",a,b);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、错误信息</w:t>
      </w:r>
      <w:r w:rsidRPr="00173519">
        <w:rPr>
          <w:rFonts w:ascii="Verdana" w:hAnsi="Verdana" w:cs="Verdana"/>
          <w:color w:val="000000"/>
          <w:kern w:val="0"/>
        </w:rPr>
        <w:t xml:space="preserve">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666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888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666,888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知识点：数据输出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180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c1='1',c2='2';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c1=getchar();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c2=getchar();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putchar(c1);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putchar(c2);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当运行时输入：</w:t>
      </w:r>
      <w:r w:rsidRPr="00173519">
        <w:rPr>
          <w:rFonts w:ascii="Verdana" w:hAnsi="Verdana" w:cs="Verdana"/>
          <w:color w:val="000000"/>
          <w:kern w:val="0"/>
        </w:rPr>
        <w:t>a &lt;</w:t>
      </w:r>
      <w:r w:rsidRPr="00173519">
        <w:rPr>
          <w:rFonts w:ascii="Verdana" w:hAnsi="Verdana" w:cs="宋体" w:hint="eastAsia"/>
          <w:color w:val="000000"/>
          <w:kern w:val="0"/>
        </w:rPr>
        <w:t>回车</w:t>
      </w:r>
      <w:r w:rsidRPr="00173519">
        <w:rPr>
          <w:rFonts w:ascii="Verdana" w:hAnsi="Verdana" w:cs="Verdana"/>
          <w:color w:val="000000"/>
          <w:kern w:val="0"/>
        </w:rPr>
        <w:t xml:space="preserve">&gt; </w:t>
      </w:r>
      <w:r w:rsidRPr="00173519">
        <w:rPr>
          <w:rFonts w:ascii="Verdana" w:hAnsi="Verdana" w:cs="宋体" w:hint="eastAsia"/>
          <w:color w:val="000000"/>
          <w:kern w:val="0"/>
        </w:rPr>
        <w:t>后，以下叙述正确的是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、变量</w:t>
      </w:r>
      <w:r w:rsidRPr="00173519">
        <w:rPr>
          <w:rFonts w:ascii="Verdana" w:hAnsi="Verdana" w:cs="Verdana"/>
          <w:color w:val="000000"/>
          <w:kern w:val="0"/>
        </w:rPr>
        <w:t xml:space="preserve">C1 </w:t>
      </w:r>
      <w:r w:rsidRPr="00173519">
        <w:rPr>
          <w:rFonts w:ascii="Verdana" w:hAnsi="Verdana" w:cs="宋体" w:hint="eastAsia"/>
          <w:color w:val="000000"/>
          <w:kern w:val="0"/>
        </w:rPr>
        <w:t>被赋予字符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c2</w:t>
      </w:r>
      <w:r w:rsidRPr="00173519">
        <w:rPr>
          <w:rFonts w:ascii="Verdana" w:hAnsi="Verdana" w:cs="宋体" w:hint="eastAsia"/>
          <w:color w:val="000000"/>
          <w:kern w:val="0"/>
        </w:rPr>
        <w:t>被赋予回车符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、程序将等待用户输入第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个字符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、变量</w:t>
      </w:r>
      <w:r w:rsidRPr="00173519">
        <w:rPr>
          <w:rFonts w:ascii="Verdana" w:hAnsi="Verdana" w:cs="Verdana"/>
          <w:color w:val="000000"/>
          <w:kern w:val="0"/>
        </w:rPr>
        <w:t>c1</w:t>
      </w:r>
      <w:r w:rsidRPr="00173519">
        <w:rPr>
          <w:rFonts w:ascii="Verdana" w:hAnsi="Verdana" w:cs="宋体" w:hint="eastAsia"/>
          <w:color w:val="000000"/>
          <w:kern w:val="0"/>
        </w:rPr>
        <w:t>被赋予字符</w:t>
      </w:r>
      <w:r w:rsidRPr="00173519">
        <w:rPr>
          <w:rFonts w:ascii="Verdana" w:hAnsi="Verdana" w:cs="Verdana"/>
          <w:color w:val="000000"/>
          <w:kern w:val="0"/>
        </w:rPr>
        <w:t>a, c2</w:t>
      </w:r>
      <w:r w:rsidRPr="00173519">
        <w:rPr>
          <w:rFonts w:ascii="Verdana" w:hAnsi="Verdana" w:cs="宋体" w:hint="eastAsia"/>
          <w:color w:val="000000"/>
          <w:kern w:val="0"/>
        </w:rPr>
        <w:t>中仍是原有字符</w:t>
      </w:r>
      <w:r w:rsidRPr="00173519">
        <w:rPr>
          <w:rFonts w:ascii="Verdana" w:hAnsi="Verdana" w:cs="Verdana"/>
          <w:color w:val="000000"/>
          <w:kern w:val="0"/>
        </w:rPr>
        <w:t>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、变量</w:t>
      </w:r>
      <w:r w:rsidRPr="00173519">
        <w:rPr>
          <w:rFonts w:ascii="Verdana" w:hAnsi="Verdana" w:cs="Verdana"/>
          <w:color w:val="000000"/>
          <w:kern w:val="0"/>
        </w:rPr>
        <w:t xml:space="preserve">c1 </w:t>
      </w:r>
      <w:r w:rsidRPr="00173519">
        <w:rPr>
          <w:rFonts w:ascii="Verdana" w:hAnsi="Verdana" w:cs="宋体" w:hint="eastAsia"/>
          <w:color w:val="000000"/>
          <w:kern w:val="0"/>
        </w:rPr>
        <w:t>被赋予字符</w:t>
      </w:r>
      <w:r w:rsidRPr="00173519">
        <w:rPr>
          <w:rFonts w:ascii="Verdana" w:hAnsi="Verdana" w:cs="Verdana"/>
          <w:color w:val="000000"/>
          <w:kern w:val="0"/>
        </w:rPr>
        <w:t>a,c2</w:t>
      </w:r>
      <w:r w:rsidRPr="00173519">
        <w:rPr>
          <w:rFonts w:ascii="Verdana" w:hAnsi="Verdana" w:cs="宋体" w:hint="eastAsia"/>
          <w:color w:val="000000"/>
          <w:kern w:val="0"/>
        </w:rPr>
        <w:t>中将无确定值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181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执行下列程序时输入：</w:t>
      </w:r>
      <w:r w:rsidRPr="00173519">
        <w:rPr>
          <w:rFonts w:ascii="Verdana" w:hAnsi="Verdana" w:cs="Verdana"/>
          <w:color w:val="000000"/>
          <w:kern w:val="0"/>
        </w:rPr>
        <w:t>123&lt;</w:t>
      </w:r>
      <w:r w:rsidRPr="00173519">
        <w:rPr>
          <w:rFonts w:ascii="Verdana" w:hAnsi="Verdana" w:cs="宋体" w:hint="eastAsia"/>
          <w:color w:val="000000"/>
          <w:kern w:val="0"/>
        </w:rPr>
        <w:t>空格</w:t>
      </w:r>
      <w:r w:rsidRPr="00173519">
        <w:rPr>
          <w:rFonts w:ascii="Verdana" w:hAnsi="Verdana" w:cs="Verdana"/>
          <w:color w:val="000000"/>
          <w:kern w:val="0"/>
        </w:rPr>
        <w:t>&gt;456&lt;</w:t>
      </w:r>
      <w:r w:rsidRPr="00173519">
        <w:rPr>
          <w:rFonts w:ascii="Verdana" w:hAnsi="Verdana" w:cs="宋体" w:hint="eastAsia"/>
          <w:color w:val="000000"/>
          <w:kern w:val="0"/>
        </w:rPr>
        <w:t>空格</w:t>
      </w:r>
      <w:r w:rsidRPr="00173519">
        <w:rPr>
          <w:rFonts w:ascii="Verdana" w:hAnsi="Verdana" w:cs="Verdana"/>
          <w:color w:val="000000"/>
          <w:kern w:val="0"/>
        </w:rPr>
        <w:t>&gt;789&lt;</w:t>
      </w:r>
      <w:r w:rsidRPr="00173519">
        <w:rPr>
          <w:rFonts w:ascii="Verdana" w:hAnsi="Verdana" w:cs="宋体" w:hint="eastAsia"/>
          <w:color w:val="000000"/>
          <w:kern w:val="0"/>
        </w:rPr>
        <w:t>回车</w:t>
      </w:r>
      <w:r w:rsidRPr="00173519">
        <w:rPr>
          <w:rFonts w:ascii="Verdana" w:hAnsi="Verdana" w:cs="Verdana"/>
          <w:color w:val="000000"/>
          <w:kern w:val="0"/>
        </w:rPr>
        <w:t>&gt;</w:t>
      </w:r>
      <w:r w:rsidRPr="00173519">
        <w:rPr>
          <w:rFonts w:ascii="Verdana" w:hAnsi="Verdana" w:cs="宋体" w:hint="eastAsia"/>
          <w:color w:val="000000"/>
          <w:kern w:val="0"/>
        </w:rPr>
        <w:t>，输出结果是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s[100];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c,i;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scanf("%c",&amp;c);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scanf("%d",&amp;i);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scanf("%s",s);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printf("%c,%d,%s \n",c,i,s);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123,456,789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1,456,789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1,23,456,789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1,23,456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182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有定义语句：</w:t>
      </w:r>
      <w:r w:rsidRPr="00173519">
        <w:rPr>
          <w:rFonts w:ascii="Verdana" w:hAnsi="Verdana" w:cs="Verdana"/>
          <w:color w:val="000000"/>
          <w:kern w:val="0"/>
        </w:rPr>
        <w:t>int b;char c[10];</w:t>
      </w:r>
      <w:r w:rsidRPr="00173519">
        <w:rPr>
          <w:rFonts w:ascii="Verdana" w:hAnsi="Verdana" w:cs="宋体" w:hint="eastAsia"/>
          <w:color w:val="000000"/>
          <w:kern w:val="0"/>
        </w:rPr>
        <w:t>，则正确的输入语句是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scanf("%d%s",&amp;b,&amp;c);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scanf("%d%s",&amp;b,c);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scanf("%d%s",b,c);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scanf("%d%s",b,&amp;c);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184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若要求从键盘读入含有空格字符的字符串，应使用函数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getc()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gets()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getchar()D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scanf()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186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c1,c2,c3,c4,c5,c6; scanf("%c%c%c%c",&amp;c1,&amp;c2,&amp;c3,&amp;c4);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c5=getchar();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c6=getchar();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putchar(c1);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putchar(c2);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printf("%c%c\n",c5,c6);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程序运行后，若从键盘输入</w:t>
      </w:r>
      <w:r w:rsidRPr="00173519">
        <w:rPr>
          <w:rFonts w:ascii="Verdana" w:hAnsi="Verdana" w:cs="Verdana"/>
          <w:color w:val="000000"/>
          <w:kern w:val="0"/>
        </w:rPr>
        <w:t>(</w:t>
      </w:r>
      <w:r w:rsidRPr="00173519">
        <w:rPr>
          <w:rFonts w:ascii="Verdana" w:hAnsi="Verdana" w:cs="宋体" w:hint="eastAsia"/>
          <w:color w:val="000000"/>
          <w:kern w:val="0"/>
        </w:rPr>
        <w:t>从第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列开始</w:t>
      </w:r>
      <w:r w:rsidRPr="00173519">
        <w:rPr>
          <w:rFonts w:ascii="Verdana" w:hAnsi="Verdana" w:cs="Verdana"/>
          <w:color w:val="000000"/>
          <w:kern w:val="0"/>
        </w:rPr>
        <w:t>) 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123&lt;</w:t>
      </w:r>
      <w:r w:rsidRPr="00173519">
        <w:rPr>
          <w:rFonts w:ascii="Verdana" w:hAnsi="Verdana" w:cs="宋体" w:hint="eastAsia"/>
          <w:color w:val="000000"/>
          <w:kern w:val="0"/>
        </w:rPr>
        <w:t>回车</w:t>
      </w:r>
      <w:r w:rsidRPr="00173519">
        <w:rPr>
          <w:rFonts w:ascii="Verdana" w:hAnsi="Verdana" w:cs="Verdana"/>
          <w:color w:val="000000"/>
          <w:kern w:val="0"/>
        </w:rPr>
        <w:t>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45678&lt;</w:t>
      </w:r>
      <w:r w:rsidRPr="00173519">
        <w:rPr>
          <w:rFonts w:ascii="Verdana" w:hAnsi="Verdana" w:cs="宋体" w:hint="eastAsia"/>
          <w:color w:val="000000"/>
          <w:kern w:val="0"/>
        </w:rPr>
        <w:t>回车</w:t>
      </w:r>
      <w:r w:rsidRPr="00173519">
        <w:rPr>
          <w:rFonts w:ascii="Verdana" w:hAnsi="Verdana" w:cs="Verdana"/>
          <w:color w:val="000000"/>
          <w:kern w:val="0"/>
        </w:rPr>
        <w:t>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则输出结果是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1267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1256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1278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1245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188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m,n,p;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scanf("m=%dn=%dp=%d",&amp;m,&amp;n,&amp;p);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printf("%d%d%d\n",m,n,p);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若想从键盘上输入数据，使变量</w:t>
      </w:r>
      <w:r w:rsidRPr="00173519">
        <w:rPr>
          <w:rFonts w:ascii="Verdana" w:hAnsi="Verdana" w:cs="Verdana"/>
          <w:color w:val="000000"/>
          <w:kern w:val="0"/>
        </w:rPr>
        <w:t xml:space="preserve"> m </w:t>
      </w:r>
      <w:r w:rsidRPr="00173519">
        <w:rPr>
          <w:rFonts w:ascii="Verdana" w:hAnsi="Verdana" w:cs="宋体" w:hint="eastAsia"/>
          <w:color w:val="000000"/>
          <w:kern w:val="0"/>
        </w:rPr>
        <w:t>中的值为</w:t>
      </w:r>
      <w:r w:rsidRPr="00173519">
        <w:rPr>
          <w:rFonts w:ascii="Verdana" w:hAnsi="Verdana" w:cs="Verdana"/>
          <w:color w:val="000000"/>
          <w:kern w:val="0"/>
        </w:rPr>
        <w:t xml:space="preserve"> 123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 xml:space="preserve">n </w:t>
      </w:r>
      <w:r w:rsidRPr="00173519">
        <w:rPr>
          <w:rFonts w:ascii="Verdana" w:hAnsi="Verdana" w:cs="宋体" w:hint="eastAsia"/>
          <w:color w:val="000000"/>
          <w:kern w:val="0"/>
        </w:rPr>
        <w:t>中的数值为</w:t>
      </w:r>
      <w:r w:rsidRPr="00173519">
        <w:rPr>
          <w:rFonts w:ascii="Verdana" w:hAnsi="Verdana" w:cs="Verdana"/>
          <w:color w:val="000000"/>
          <w:kern w:val="0"/>
        </w:rPr>
        <w:t xml:space="preserve"> 456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 xml:space="preserve">p </w:t>
      </w:r>
      <w:r w:rsidRPr="00173519">
        <w:rPr>
          <w:rFonts w:ascii="Verdana" w:hAnsi="Verdana" w:cs="宋体" w:hint="eastAsia"/>
          <w:color w:val="000000"/>
          <w:kern w:val="0"/>
        </w:rPr>
        <w:t>中的值为</w:t>
      </w:r>
      <w:r w:rsidRPr="00173519">
        <w:rPr>
          <w:rFonts w:ascii="Verdana" w:hAnsi="Verdana" w:cs="Verdana"/>
          <w:color w:val="000000"/>
          <w:kern w:val="0"/>
        </w:rPr>
        <w:t xml:space="preserve"> 789</w:t>
      </w:r>
      <w:r w:rsidRPr="00173519">
        <w:rPr>
          <w:rFonts w:ascii="Verdana" w:hAnsi="Verdana" w:cs="宋体" w:hint="eastAsia"/>
          <w:color w:val="000000"/>
          <w:kern w:val="0"/>
        </w:rPr>
        <w:t>，则正确的输入是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m=123n=456p=789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m=123 n456 p=789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m=123,n=456,p=789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123 456 789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189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有以下程序段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m=0,n=0;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char c='a';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scanf("%d%c%d",&amp;m,&amp;c,&amp;n);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printf("%d,%c,%d\n",m,c,n);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若从键盘上输入：</w:t>
      </w:r>
      <w:r w:rsidRPr="00173519">
        <w:rPr>
          <w:rFonts w:ascii="Verdana" w:hAnsi="Verdana" w:cs="Verdana"/>
          <w:color w:val="000000"/>
          <w:kern w:val="0"/>
        </w:rPr>
        <w:t>10A10&lt;</w:t>
      </w:r>
      <w:r w:rsidRPr="00173519">
        <w:rPr>
          <w:rFonts w:ascii="Verdana" w:hAnsi="Verdana" w:cs="宋体" w:hint="eastAsia"/>
          <w:color w:val="000000"/>
          <w:kern w:val="0"/>
        </w:rPr>
        <w:t>回车</w:t>
      </w:r>
      <w:r w:rsidRPr="00173519">
        <w:rPr>
          <w:rFonts w:ascii="Verdana" w:hAnsi="Verdana" w:cs="Verdana"/>
          <w:color w:val="000000"/>
          <w:kern w:val="0"/>
        </w:rPr>
        <w:t>&gt;</w:t>
      </w:r>
      <w:r w:rsidRPr="00173519">
        <w:rPr>
          <w:rFonts w:ascii="Verdana" w:hAnsi="Verdana" w:cs="宋体" w:hint="eastAsia"/>
          <w:color w:val="000000"/>
          <w:kern w:val="0"/>
        </w:rPr>
        <w:t>，则输出结果是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10,A,10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10,a,10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10,a,0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10,A,0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据输入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192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有定义语句：</w:t>
      </w:r>
      <w:r w:rsidRPr="00173519">
        <w:rPr>
          <w:rFonts w:ascii="Verdana" w:hAnsi="Verdana" w:cs="Verdana"/>
          <w:color w:val="000000"/>
          <w:kern w:val="0"/>
        </w:rPr>
        <w:t>int x,y;</w:t>
      </w:r>
      <w:r w:rsidRPr="00173519">
        <w:rPr>
          <w:rFonts w:ascii="Verdana" w:hAnsi="Verdana" w:cs="宋体" w:hint="eastAsia"/>
          <w:color w:val="000000"/>
          <w:kern w:val="0"/>
        </w:rPr>
        <w:t>，若要通过</w:t>
      </w:r>
      <w:r w:rsidRPr="00173519">
        <w:rPr>
          <w:rFonts w:ascii="Verdana" w:hAnsi="Verdana" w:cs="Verdana"/>
          <w:color w:val="000000"/>
          <w:kern w:val="0"/>
        </w:rPr>
        <w:t>scanf("%d,%d",&amp;x,&amp;y);</w:t>
      </w:r>
      <w:r w:rsidRPr="00173519">
        <w:rPr>
          <w:rFonts w:ascii="Verdana" w:hAnsi="Verdana" w:cs="宋体" w:hint="eastAsia"/>
          <w:color w:val="000000"/>
          <w:kern w:val="0"/>
        </w:rPr>
        <w:t>语句使变量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得到数据</w:t>
      </w:r>
      <w:r w:rsidRPr="00173519">
        <w:rPr>
          <w:rFonts w:ascii="Verdana" w:hAnsi="Verdana" w:cs="Verdana"/>
          <w:color w:val="000000"/>
          <w:kern w:val="0"/>
        </w:rPr>
        <w:t>11</w:t>
      </w:r>
      <w:r w:rsidRPr="00173519">
        <w:rPr>
          <w:rFonts w:ascii="Verdana" w:hAnsi="Verdana" w:cs="宋体" w:hint="eastAsia"/>
          <w:color w:val="000000"/>
          <w:kern w:val="0"/>
        </w:rPr>
        <w:t>，变量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得到数值</w:t>
      </w:r>
      <w:r w:rsidRPr="00173519">
        <w:rPr>
          <w:rFonts w:ascii="Verdana" w:hAnsi="Verdana" w:cs="Verdana"/>
          <w:color w:val="000000"/>
          <w:kern w:val="0"/>
        </w:rPr>
        <w:t>12</w:t>
      </w:r>
      <w:r w:rsidRPr="00173519">
        <w:rPr>
          <w:rFonts w:ascii="Verdana" w:hAnsi="Verdana" w:cs="宋体" w:hint="eastAsia"/>
          <w:color w:val="000000"/>
          <w:kern w:val="0"/>
        </w:rPr>
        <w:t>，下面四组输入形式中，错误的是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11 12&lt;</w:t>
      </w:r>
      <w:r w:rsidRPr="00173519">
        <w:rPr>
          <w:rFonts w:ascii="Verdana" w:hAnsi="Verdana" w:cs="宋体" w:hint="eastAsia"/>
          <w:color w:val="000000"/>
          <w:kern w:val="0"/>
        </w:rPr>
        <w:t>回车</w:t>
      </w:r>
      <w:r w:rsidRPr="00173519">
        <w:rPr>
          <w:rFonts w:ascii="Verdana" w:hAnsi="Verdana" w:cs="Verdana"/>
          <w:color w:val="000000"/>
          <w:kern w:val="0"/>
        </w:rPr>
        <w:t>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11,12&lt;</w:t>
      </w:r>
      <w:r w:rsidRPr="00173519">
        <w:rPr>
          <w:rFonts w:ascii="Verdana" w:hAnsi="Verdana" w:cs="宋体" w:hint="eastAsia"/>
          <w:color w:val="000000"/>
          <w:kern w:val="0"/>
        </w:rPr>
        <w:t>回车</w:t>
      </w:r>
      <w:r w:rsidRPr="00173519">
        <w:rPr>
          <w:rFonts w:ascii="Verdana" w:hAnsi="Verdana" w:cs="Verdana"/>
          <w:color w:val="000000"/>
          <w:kern w:val="0"/>
        </w:rPr>
        <w:t>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11, 12&lt;</w:t>
      </w:r>
      <w:r w:rsidRPr="00173519">
        <w:rPr>
          <w:rFonts w:ascii="Verdana" w:hAnsi="Verdana" w:cs="宋体" w:hint="eastAsia"/>
          <w:color w:val="000000"/>
          <w:kern w:val="0"/>
        </w:rPr>
        <w:t>回车</w:t>
      </w:r>
      <w:r w:rsidRPr="00173519">
        <w:rPr>
          <w:rFonts w:ascii="Verdana" w:hAnsi="Verdana" w:cs="Verdana"/>
          <w:color w:val="000000"/>
          <w:kern w:val="0"/>
        </w:rPr>
        <w:t>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11,&lt;</w:t>
      </w:r>
      <w:r w:rsidRPr="00173519">
        <w:rPr>
          <w:rFonts w:ascii="Verdana" w:hAnsi="Verdana" w:cs="宋体" w:hint="eastAsia"/>
          <w:color w:val="000000"/>
          <w:kern w:val="0"/>
        </w:rPr>
        <w:t>回车</w:t>
      </w:r>
      <w:r w:rsidRPr="00173519">
        <w:rPr>
          <w:rFonts w:ascii="Verdana" w:hAnsi="Verdana" w:cs="Verdana"/>
          <w:color w:val="000000"/>
          <w:kern w:val="0"/>
        </w:rPr>
        <w:t>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12&lt;</w:t>
      </w:r>
      <w:r w:rsidRPr="00173519">
        <w:rPr>
          <w:rFonts w:ascii="Verdana" w:hAnsi="Verdana" w:cs="宋体" w:hint="eastAsia"/>
          <w:color w:val="000000"/>
          <w:kern w:val="0"/>
        </w:rPr>
        <w:t>回车</w:t>
      </w:r>
      <w:r w:rsidRPr="00173519">
        <w:rPr>
          <w:rFonts w:ascii="Verdana" w:hAnsi="Verdana" w:cs="Verdana"/>
          <w:color w:val="000000"/>
          <w:kern w:val="0"/>
        </w:rPr>
        <w:t>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193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在嵌套使用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语句时，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语言规定</w:t>
      </w:r>
      <w:r w:rsidRPr="00173519">
        <w:rPr>
          <w:rFonts w:ascii="Verdana" w:hAnsi="Verdana" w:cs="Verdana"/>
          <w:color w:val="000000"/>
          <w:kern w:val="0"/>
        </w:rPr>
        <w:t>else</w:t>
      </w:r>
      <w:r w:rsidRPr="00173519">
        <w:rPr>
          <w:rFonts w:ascii="Verdana" w:hAnsi="Verdana" w:cs="宋体" w:hint="eastAsia"/>
          <w:color w:val="000000"/>
          <w:kern w:val="0"/>
        </w:rPr>
        <w:t>总是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、和之前与其具有相同缩进位置的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配对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、和之前与其最近的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配对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、和之前与其最近的且不带</w:t>
      </w:r>
      <w:r w:rsidRPr="00173519">
        <w:rPr>
          <w:rFonts w:ascii="Verdana" w:hAnsi="Verdana" w:cs="Verdana"/>
          <w:color w:val="000000"/>
          <w:kern w:val="0"/>
        </w:rPr>
        <w:t>else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配对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、和之前的第一个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配对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195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假定所有变量均已正确说明，下列程序段运行后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a=b=c=0;x=35;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if(!a) x--;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if(b)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if(c) x=3;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x=4;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34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35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196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for(i=1;i&lt;40;i++)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if(i++%5==0)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if(++i%8==0)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 ",i);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24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32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198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a=2,b=-1,c=2;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if(a&lt;b)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if(b&lt;0) c=0;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c++;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printf("%d\n",c);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该程序的输出结果是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199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请读程序</w:t>
      </w:r>
      <w:r w:rsidRPr="00173519">
        <w:rPr>
          <w:rFonts w:ascii="Verdana" w:hAnsi="Verdana" w:cs="Verdana"/>
          <w:color w:val="000000"/>
          <w:kern w:val="0"/>
        </w:rPr>
        <w:t>: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#include&lt;math.h&gt;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float x,y,z;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scanf("%f%f",&amp;x,&amp;y);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z=x/y;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while(z)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if(fabs(z)&gt;1.0)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x=y; y=z; z=x/y;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break;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printf("%f\n",y);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若运行时从键盘上输入</w:t>
      </w:r>
      <w:r w:rsidRPr="00173519">
        <w:rPr>
          <w:rFonts w:ascii="Verdana" w:hAnsi="Verdana" w:cs="Verdana"/>
          <w:color w:val="000000"/>
          <w:kern w:val="0"/>
        </w:rPr>
        <w:t>3.6 2.4&lt;CR&gt;(&lt;CR&gt;</w:t>
      </w:r>
      <w:r w:rsidRPr="00173519">
        <w:rPr>
          <w:rFonts w:ascii="Verdana" w:hAnsi="Verdana" w:cs="宋体" w:hint="eastAsia"/>
          <w:color w:val="000000"/>
          <w:kern w:val="0"/>
        </w:rPr>
        <w:t>表示回车</w:t>
      </w:r>
      <w:r w:rsidRPr="00173519">
        <w:rPr>
          <w:rFonts w:ascii="Verdana" w:hAnsi="Verdana" w:cs="Verdana"/>
          <w:color w:val="000000"/>
          <w:kern w:val="0"/>
        </w:rPr>
        <w:t>)</w:t>
      </w:r>
      <w:r w:rsidRPr="00173519">
        <w:rPr>
          <w:rFonts w:ascii="Verdana" w:hAnsi="Verdana" w:cs="宋体" w:hint="eastAsia"/>
          <w:color w:val="000000"/>
          <w:kern w:val="0"/>
        </w:rPr>
        <w:t>，则输出的结果是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1.500000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1.600000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2.000000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2.400000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204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k=5,n=0;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while(k&gt;0)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switch(k)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default : break;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1: n+=k;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2: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3: n+=k;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k- -;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7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语句以及用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break</w:t>
      </w:r>
      <w:r w:rsidRPr="00173519">
        <w:rPr>
          <w:rFonts w:ascii="Verdana" w:hAnsi="Verdana" w:cs="宋体" w:hint="eastAsia"/>
          <w:color w:val="000000"/>
          <w:kern w:val="0"/>
        </w:rPr>
        <w:t>语句构成的选择结构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207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switch(i)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1: printf("%d",i);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2: printf("%d",i);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default: printf("%d",i);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011122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012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012020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120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语句以及用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break</w:t>
      </w:r>
      <w:r w:rsidRPr="00173519">
        <w:rPr>
          <w:rFonts w:ascii="Verdana" w:hAnsi="Verdana" w:cs="宋体" w:hint="eastAsia"/>
          <w:color w:val="000000"/>
          <w:kern w:val="0"/>
        </w:rPr>
        <w:t>语句构成的选择结构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209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x=1,a=0,b=0;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switch(x)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case 0: b++;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1: a++;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2: a++;b++;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printf("a=%d,b=%d\n",a,b);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该程序的输出的结果是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a=2,b=1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a=1,b=1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a=1,b=0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a=2,b=2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语句以及用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break</w:t>
      </w:r>
      <w:r w:rsidRPr="00173519">
        <w:rPr>
          <w:rFonts w:ascii="Verdana" w:hAnsi="Verdana" w:cs="宋体" w:hint="eastAsia"/>
          <w:color w:val="000000"/>
          <w:kern w:val="0"/>
        </w:rPr>
        <w:t>语句构成的选择结构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210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a=0,i;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for(i=1;i&lt;5;i++)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switch(i)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0: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3: a+=2;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1: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2: a+=3;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default: a+=5;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printf("%d\n",a);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31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13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语句以及用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break</w:t>
      </w:r>
      <w:r w:rsidRPr="00173519">
        <w:rPr>
          <w:rFonts w:ascii="Verdana" w:hAnsi="Verdana" w:cs="宋体" w:hint="eastAsia"/>
          <w:color w:val="000000"/>
          <w:kern w:val="0"/>
        </w:rPr>
        <w:t>语句构成的选择结构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212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下列叙述中正确的是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break</w:t>
      </w:r>
      <w:r w:rsidRPr="00173519">
        <w:rPr>
          <w:rFonts w:ascii="Verdana" w:hAnsi="Verdana" w:cs="宋体" w:hint="eastAsia"/>
          <w:color w:val="000000"/>
          <w:kern w:val="0"/>
        </w:rPr>
        <w:t>语句只能用于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、在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语句中必须使用</w:t>
      </w:r>
      <w:r w:rsidRPr="00173519">
        <w:rPr>
          <w:rFonts w:ascii="Verdana" w:hAnsi="Verdana" w:cs="Verdana"/>
          <w:color w:val="000000"/>
          <w:kern w:val="0"/>
        </w:rPr>
        <w:t>default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break</w:t>
      </w:r>
      <w:r w:rsidRPr="00173519">
        <w:rPr>
          <w:rFonts w:ascii="Verdana" w:hAnsi="Verdana" w:cs="宋体" w:hint="eastAsia"/>
          <w:color w:val="000000"/>
          <w:kern w:val="0"/>
        </w:rPr>
        <w:t>语句必须与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语句中的</w:t>
      </w:r>
      <w:r w:rsidRPr="00173519">
        <w:rPr>
          <w:rFonts w:ascii="Verdana" w:hAnsi="Verdana" w:cs="Verdana"/>
          <w:color w:val="000000"/>
          <w:kern w:val="0"/>
        </w:rPr>
        <w:t>case</w:t>
      </w:r>
      <w:r w:rsidRPr="00173519">
        <w:rPr>
          <w:rFonts w:ascii="Verdana" w:hAnsi="Verdana" w:cs="宋体" w:hint="eastAsia"/>
          <w:color w:val="000000"/>
          <w:kern w:val="0"/>
        </w:rPr>
        <w:t>配对使用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、在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语句中，不一定使用</w:t>
      </w:r>
      <w:r w:rsidRPr="00173519">
        <w:rPr>
          <w:rFonts w:ascii="Verdana" w:hAnsi="Verdana" w:cs="Verdana"/>
          <w:color w:val="000000"/>
          <w:kern w:val="0"/>
        </w:rPr>
        <w:t>break</w:t>
      </w:r>
      <w:r w:rsidRPr="00173519">
        <w:rPr>
          <w:rFonts w:ascii="Verdana" w:hAnsi="Verdana" w:cs="宋体" w:hint="eastAsia"/>
          <w:color w:val="000000"/>
          <w:kern w:val="0"/>
        </w:rPr>
        <w:t>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语句以及用</w:t>
      </w:r>
      <w:r w:rsidRPr="00173519">
        <w:rPr>
          <w:rFonts w:ascii="Verdana" w:hAnsi="Verdana" w:cs="Verdana"/>
          <w:color w:val="000000"/>
          <w:kern w:val="0"/>
        </w:rPr>
        <w:t>switch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break</w:t>
      </w:r>
      <w:r w:rsidRPr="00173519">
        <w:rPr>
          <w:rFonts w:ascii="Verdana" w:hAnsi="Verdana" w:cs="宋体" w:hint="eastAsia"/>
          <w:color w:val="000000"/>
          <w:kern w:val="0"/>
        </w:rPr>
        <w:t>语句构成的选择结构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213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为整型变量，不能正确表达数学关系</w:t>
      </w:r>
      <w:r w:rsidRPr="00173519">
        <w:rPr>
          <w:rFonts w:ascii="Verdana" w:hAnsi="Verdana" w:cs="Verdana"/>
          <w:color w:val="000000"/>
          <w:kern w:val="0"/>
        </w:rPr>
        <w:t>:10&lt;a&lt;15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语言表达式是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10&lt;a&lt;15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 =11||a==12||a= =13||a==14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a&gt;10 &amp;&amp; a&lt;15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!(a&lt;=10)&amp;&amp;!(a&gt;=15)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214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a=4,b=5,c=0,d;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d=!a&amp;&amp;!b||!c;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printf("%d\n",d);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 C</w:t>
      </w:r>
      <w:r w:rsidRPr="00173519">
        <w:rPr>
          <w:rFonts w:ascii="Verdana" w:hAnsi="Verdana" w:cs="宋体" w:hint="eastAsia"/>
          <w:color w:val="000000"/>
          <w:kern w:val="0"/>
        </w:rPr>
        <w:t>、非</w:t>
      </w:r>
      <w:r w:rsidRPr="00173519">
        <w:rPr>
          <w:rFonts w:ascii="Verdana" w:hAnsi="Verdana" w:cs="Verdana"/>
          <w:color w:val="000000"/>
          <w:kern w:val="0"/>
        </w:rPr>
        <w:t>0</w:t>
      </w:r>
      <w:r w:rsidRPr="00173519">
        <w:rPr>
          <w:rFonts w:ascii="Verdana" w:hAnsi="Verdana" w:cs="宋体" w:hint="eastAsia"/>
          <w:color w:val="000000"/>
          <w:kern w:val="0"/>
        </w:rPr>
        <w:t>的数</w:t>
      </w:r>
      <w:r w:rsidRPr="00173519">
        <w:rPr>
          <w:rFonts w:ascii="Verdana" w:hAnsi="Verdana" w:cs="Verdana"/>
          <w:color w:val="000000"/>
          <w:kern w:val="0"/>
        </w:rPr>
        <w:t xml:space="preserve">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-1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215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语句</w:t>
      </w:r>
      <w:r w:rsidRPr="00173519">
        <w:rPr>
          <w:rFonts w:ascii="Verdana" w:hAnsi="Verdana" w:cs="Verdana"/>
          <w:color w:val="000000"/>
          <w:kern w:val="0"/>
        </w:rPr>
        <w:t>:printf("%d",(a=2)&amp;&amp;(b=-2));</w:t>
      </w:r>
      <w:r w:rsidRPr="00173519">
        <w:rPr>
          <w:rFonts w:ascii="Verdana" w:hAnsi="Verdana" w:cs="宋体" w:hint="eastAsia"/>
          <w:color w:val="000000"/>
          <w:kern w:val="0"/>
        </w:rPr>
        <w:t>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、无输出</w:t>
      </w:r>
      <w:r w:rsidRPr="00173519">
        <w:rPr>
          <w:rFonts w:ascii="Verdana" w:hAnsi="Verdana" w:cs="Verdana"/>
          <w:color w:val="000000"/>
          <w:kern w:val="0"/>
        </w:rPr>
        <w:t xml:space="preserve"> B</w:t>
      </w:r>
      <w:r w:rsidRPr="00173519">
        <w:rPr>
          <w:rFonts w:ascii="Verdana" w:hAnsi="Verdana" w:cs="宋体" w:hint="eastAsia"/>
          <w:color w:val="000000"/>
          <w:kern w:val="0"/>
        </w:rPr>
        <w:t>、结果不确定</w:t>
      </w:r>
      <w:r w:rsidRPr="00173519">
        <w:rPr>
          <w:rFonts w:ascii="Verdana" w:hAnsi="Verdana" w:cs="Verdana"/>
          <w:color w:val="000000"/>
          <w:kern w:val="0"/>
        </w:rPr>
        <w:t xml:space="preserve">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-1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216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m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n</w:t>
      </w:r>
      <w:r w:rsidRPr="00173519">
        <w:rPr>
          <w:rFonts w:ascii="Verdana" w:hAnsi="Verdana" w:cs="宋体" w:hint="eastAsia"/>
          <w:color w:val="000000"/>
          <w:kern w:val="0"/>
        </w:rPr>
        <w:t>均为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型变量，且</w:t>
      </w:r>
      <w:r w:rsidRPr="00173519">
        <w:rPr>
          <w:rFonts w:ascii="Verdana" w:hAnsi="Verdana" w:cs="Verdana"/>
          <w:color w:val="000000"/>
          <w:kern w:val="0"/>
        </w:rPr>
        <w:t>a=5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b=6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c=7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d=8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m=2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n=2</w:t>
      </w:r>
      <w:r w:rsidRPr="00173519">
        <w:rPr>
          <w:rFonts w:ascii="Verdana" w:hAnsi="Verdana" w:cs="宋体" w:hint="eastAsia"/>
          <w:color w:val="000000"/>
          <w:kern w:val="0"/>
        </w:rPr>
        <w:t>，则逻辑表达式</w:t>
      </w:r>
      <w:r w:rsidRPr="00173519">
        <w:rPr>
          <w:rFonts w:ascii="Verdana" w:hAnsi="Verdana" w:cs="Verdana"/>
          <w:color w:val="000000"/>
          <w:kern w:val="0"/>
        </w:rPr>
        <w:t>(m=a&gt;b)&amp;&amp;(n=c&gt;d)</w:t>
      </w:r>
      <w:r w:rsidRPr="00173519">
        <w:rPr>
          <w:rFonts w:ascii="Verdana" w:hAnsi="Verdana" w:cs="宋体" w:hint="eastAsia"/>
          <w:color w:val="000000"/>
          <w:kern w:val="0"/>
        </w:rPr>
        <w:t>运算后，</w:t>
      </w:r>
      <w:r w:rsidRPr="00173519">
        <w:rPr>
          <w:rFonts w:ascii="Verdana" w:hAnsi="Verdana" w:cs="Verdana"/>
          <w:color w:val="000000"/>
          <w:kern w:val="0"/>
        </w:rPr>
        <w:t>n</w:t>
      </w:r>
      <w:r w:rsidRPr="00173519">
        <w:rPr>
          <w:rFonts w:ascii="Verdana" w:hAnsi="Verdana" w:cs="宋体" w:hint="eastAsia"/>
          <w:color w:val="000000"/>
          <w:kern w:val="0"/>
        </w:rPr>
        <w:t>的值为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217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若变量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为</w:t>
      </w:r>
      <w:r w:rsidRPr="00173519">
        <w:rPr>
          <w:rFonts w:ascii="Verdana" w:hAnsi="Verdana" w:cs="Verdana"/>
          <w:color w:val="000000"/>
          <w:kern w:val="0"/>
        </w:rPr>
        <w:t>char</w:t>
      </w:r>
      <w:r w:rsidRPr="00173519">
        <w:rPr>
          <w:rFonts w:ascii="Verdana" w:hAnsi="Verdana" w:cs="宋体" w:hint="eastAsia"/>
          <w:color w:val="000000"/>
          <w:kern w:val="0"/>
        </w:rPr>
        <w:t>类型，能正确判断出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为小写字母的表达式是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'a'&lt;=c&lt;='z'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(c&gt;='a')||(c&lt;='z')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('a'&lt;=c)and('z'&gt;=c)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(c&gt;='a')&amp;&amp;(c&lt;='z')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218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能正确表示逻辑关系：</w:t>
      </w:r>
      <w:r w:rsidRPr="00173519">
        <w:rPr>
          <w:rFonts w:ascii="Verdana" w:hAnsi="Verdana" w:cs="Verdana"/>
          <w:color w:val="000000"/>
          <w:kern w:val="0"/>
        </w:rPr>
        <w:t xml:space="preserve">“a≥10 </w:t>
      </w:r>
      <w:r w:rsidRPr="00173519">
        <w:rPr>
          <w:rFonts w:ascii="Verdana" w:hAnsi="Verdana" w:cs="宋体" w:hint="eastAsia"/>
          <w:color w:val="000000"/>
          <w:kern w:val="0"/>
        </w:rPr>
        <w:t>或</w:t>
      </w:r>
      <w:r w:rsidRPr="00173519">
        <w:rPr>
          <w:rFonts w:ascii="Verdana" w:hAnsi="Verdana" w:cs="Verdana"/>
          <w:color w:val="000000"/>
          <w:kern w:val="0"/>
        </w:rPr>
        <w:t xml:space="preserve"> a≤0”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语言表达式是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a&gt;=10 or a&lt;=0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a&gt;=0 | a&lt;=10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a&gt;=10 &amp;&amp; a&lt;=0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a&gt;=10 || a&lt;=10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219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a=1,b=2,m=0,n=0,k;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k=(n=b&gt;a)||(m=a&lt;b);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printf("%d,%d\n",k,m);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0,0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0,1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1,0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1,1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220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</w:t>
      </w:r>
      <w:r w:rsidRPr="00173519">
        <w:rPr>
          <w:rFonts w:ascii="Verdana" w:hAnsi="Verdana" w:cs="Verdana"/>
          <w:color w:val="000000"/>
          <w:kern w:val="0"/>
        </w:rPr>
        <w:t>int x=1,y=1;</w:t>
      </w:r>
      <w:r w:rsidRPr="00173519">
        <w:rPr>
          <w:rFonts w:ascii="Verdana" w:hAnsi="Verdana" w:cs="宋体" w:hint="eastAsia"/>
          <w:color w:val="000000"/>
          <w:kern w:val="0"/>
        </w:rPr>
        <w:t>表达式</w:t>
      </w:r>
      <w:r w:rsidRPr="00173519">
        <w:rPr>
          <w:rFonts w:ascii="Verdana" w:hAnsi="Verdana" w:cs="Verdana"/>
          <w:color w:val="000000"/>
          <w:kern w:val="0"/>
        </w:rPr>
        <w:t>(!x||y--)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-1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221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设有定义：</w:t>
      </w:r>
      <w:r w:rsidRPr="00173519">
        <w:rPr>
          <w:rFonts w:ascii="Verdana" w:hAnsi="Verdana" w:cs="Verdana"/>
          <w:color w:val="000000"/>
          <w:kern w:val="0"/>
        </w:rPr>
        <w:t>int a=2,b=3,c=4;</w:t>
      </w:r>
      <w:r w:rsidRPr="00173519">
        <w:rPr>
          <w:rFonts w:ascii="Verdana" w:hAnsi="Verdana" w:cs="宋体" w:hint="eastAsia"/>
          <w:color w:val="000000"/>
          <w:kern w:val="0"/>
        </w:rPr>
        <w:t>，则以下选项中值为</w:t>
      </w:r>
      <w:r w:rsidRPr="00173519">
        <w:rPr>
          <w:rFonts w:ascii="Verdana" w:hAnsi="Verdana" w:cs="Verdana"/>
          <w:color w:val="000000"/>
          <w:kern w:val="0"/>
        </w:rPr>
        <w:t>0</w:t>
      </w:r>
      <w:r w:rsidRPr="00173519">
        <w:rPr>
          <w:rFonts w:ascii="Verdana" w:hAnsi="Verdana" w:cs="宋体" w:hint="eastAsia"/>
          <w:color w:val="000000"/>
          <w:kern w:val="0"/>
        </w:rPr>
        <w:t>的表达式是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(!a==1)&amp;&amp;(!b==0)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(a&lt;b)&amp;&amp;!c||1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a&amp;&amp;b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a||(b+b)&amp;&amp;(c-a)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222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若要求在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后一对圆括号中表示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不等于</w:t>
      </w:r>
      <w:r w:rsidRPr="00173519">
        <w:rPr>
          <w:rFonts w:ascii="Verdana" w:hAnsi="Verdana" w:cs="Verdana"/>
          <w:color w:val="000000"/>
          <w:kern w:val="0"/>
        </w:rPr>
        <w:t>0</w:t>
      </w:r>
      <w:r w:rsidRPr="00173519">
        <w:rPr>
          <w:rFonts w:ascii="Verdana" w:hAnsi="Verdana" w:cs="宋体" w:hint="eastAsia"/>
          <w:color w:val="000000"/>
          <w:kern w:val="0"/>
        </w:rPr>
        <w:t>的关系，则能正确表示这一关系的表达式为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a&lt;&gt;0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!a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a=0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223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有如下程序段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a=14,b=15,x;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c='A';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x=(a&amp;&amp;b)&amp;&amp;(c&lt;'B');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执行该程序段后，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的值为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true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false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224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能正确表示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同时为正或同时为负的逻辑表达式是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(a&gt;=0</w:t>
      </w:r>
      <w:r w:rsidRPr="00D44F49">
        <w:rPr>
          <w:rFonts w:ascii="宋体" w:hAnsi="宋体" w:cs="宋体" w:hint="eastAsia"/>
          <w:color w:val="000000"/>
          <w:kern w:val="0"/>
          <w:lang w:val="pt-BR"/>
        </w:rPr>
        <w:t>‖</w:t>
      </w:r>
      <w:r w:rsidRPr="00D44F49">
        <w:rPr>
          <w:rFonts w:ascii="Verdana" w:hAnsi="Verdana" w:cs="Verdana"/>
          <w:color w:val="000000"/>
          <w:kern w:val="0"/>
          <w:lang w:val="pt-BR"/>
        </w:rPr>
        <w:t>b&gt;=0)&amp;&amp;(a&lt;0</w:t>
      </w:r>
      <w:r w:rsidRPr="00D44F49">
        <w:rPr>
          <w:rFonts w:ascii="宋体" w:hAnsi="宋体" w:cs="宋体" w:hint="eastAsia"/>
          <w:color w:val="000000"/>
          <w:kern w:val="0"/>
          <w:lang w:val="pt-BR"/>
        </w:rPr>
        <w:t>‖</w:t>
      </w:r>
      <w:r w:rsidRPr="00D44F49">
        <w:rPr>
          <w:rFonts w:ascii="Verdana" w:hAnsi="Verdana" w:cs="Verdana"/>
          <w:color w:val="000000"/>
          <w:kern w:val="0"/>
          <w:lang w:val="pt-BR"/>
        </w:rPr>
        <w:t>b&lt;0)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(a&gt;=0&amp;&amp;b&gt;=0)&amp;&amp;(a&lt;0&amp;&amp;b&lt;0)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(a+b&gt;0)&amp;&amp;(a+b&lt;=0)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a*b&gt;0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225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是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型变量，且有下面的程序片段：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for(x=3; x&lt;6; x++)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printf((x%2)?("**%d"):("##%d\n"),x);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上面程序片段的输出结果是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知识点：条件表达式构成的选择结构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227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{int a=5,b=4,c=6,d; printf("%d\n",d=a&gt;b?(a&gt;c?a:c):(b));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 D</w:t>
      </w:r>
      <w:r w:rsidRPr="00173519">
        <w:rPr>
          <w:rFonts w:ascii="Verdana" w:hAnsi="Verdana" w:cs="宋体" w:hint="eastAsia"/>
          <w:color w:val="000000"/>
          <w:kern w:val="0"/>
        </w:rPr>
        <w:t>、不确定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知识点：条件表达式构成的选择结构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228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若整型变量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中的值依次为：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。则条件表达式</w:t>
      </w:r>
      <w:r w:rsidRPr="00173519">
        <w:rPr>
          <w:rFonts w:ascii="Verdana" w:hAnsi="Verdana" w:cs="Verdana"/>
          <w:color w:val="000000"/>
          <w:kern w:val="0"/>
        </w:rPr>
        <w:t xml:space="preserve"> a&lt;b?a:c&lt;d?c:d 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知识点：条件表达式构成的选择结构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229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宋体" w:hint="eastAsia"/>
          <w:color w:val="000000"/>
          <w:kern w:val="0"/>
        </w:rPr>
        <w:t>若有定义</w:t>
      </w:r>
      <w:r w:rsidRPr="00173519">
        <w:rPr>
          <w:rFonts w:ascii="Verdana" w:hAnsi="Verdana" w:cs="Verdana"/>
          <w:color w:val="000000"/>
          <w:kern w:val="0"/>
        </w:rPr>
        <w:t xml:space="preserve">int x,y; </w:t>
      </w:r>
      <w:r w:rsidRPr="00173519">
        <w:rPr>
          <w:rFonts w:ascii="Verdana" w:hAnsi="Verdana" w:cs="宋体" w:hint="eastAsia"/>
          <w:color w:val="000000"/>
          <w:kern w:val="0"/>
        </w:rPr>
        <w:t>并已正确给变量赋值，则以下选项中与表达式</w:t>
      </w:r>
      <w:r w:rsidRPr="00173519">
        <w:rPr>
          <w:rFonts w:ascii="Verdana" w:hAnsi="Verdana" w:cs="Verdana"/>
          <w:color w:val="000000"/>
          <w:kern w:val="0"/>
        </w:rPr>
        <w:t>(x-y)?(x++):(y++)</w:t>
      </w:r>
      <w:r w:rsidRPr="00173519">
        <w:rPr>
          <w:rFonts w:ascii="Verdana" w:hAnsi="Verdana" w:cs="宋体" w:hint="eastAsia"/>
          <w:color w:val="000000"/>
          <w:kern w:val="0"/>
        </w:rPr>
        <w:t>中的条件表达式</w:t>
      </w:r>
      <w:r w:rsidRPr="00173519">
        <w:rPr>
          <w:rFonts w:ascii="Verdana" w:hAnsi="Verdana" w:cs="Verdana"/>
          <w:color w:val="000000"/>
          <w:kern w:val="0"/>
        </w:rPr>
        <w:t>(x-y)</w:t>
      </w:r>
      <w:r w:rsidRPr="00173519">
        <w:rPr>
          <w:rFonts w:ascii="Verdana" w:hAnsi="Verdana" w:cs="宋体" w:hint="eastAsia"/>
          <w:color w:val="000000"/>
          <w:kern w:val="0"/>
        </w:rPr>
        <w:t>等价的是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(x-y&gt;0)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(x-y&lt;0)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(x-y&lt;0||x-y&gt;0)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(x-y= =0)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知识点：条件表达式构成的选择结构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230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有以下程序段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k=0,a=1,b=2,c=3;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k=a&lt;b?b:a;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k=k&gt;c?k:b;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执行该程序段后，</w:t>
      </w:r>
      <w:r w:rsidRPr="00173519">
        <w:rPr>
          <w:rFonts w:ascii="Verdana" w:hAnsi="Verdana" w:cs="Verdana"/>
          <w:color w:val="000000"/>
          <w:kern w:val="0"/>
        </w:rPr>
        <w:t>k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知识点：条件表达式构成的选择结构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231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宋体" w:hint="eastAsia"/>
          <w:color w:val="000000"/>
          <w:kern w:val="0"/>
        </w:rPr>
        <w:t>以下程序段中与语句</w:t>
      </w:r>
      <w:r w:rsidRPr="00173519">
        <w:rPr>
          <w:rFonts w:ascii="Verdana" w:hAnsi="Verdana" w:cs="Verdana"/>
          <w:color w:val="000000"/>
          <w:kern w:val="0"/>
        </w:rPr>
        <w:t xml:space="preserve"> k=a&gt;b?(b&gt;c?1:0):0; </w:t>
      </w:r>
      <w:r w:rsidRPr="00173519">
        <w:rPr>
          <w:rFonts w:ascii="Verdana" w:hAnsi="Verdana" w:cs="宋体" w:hint="eastAsia"/>
          <w:color w:val="000000"/>
          <w:kern w:val="0"/>
        </w:rPr>
        <w:t>功能等价的是</w:t>
      </w:r>
      <w:r w:rsidRPr="00173519">
        <w:rPr>
          <w:rFonts w:ascii="Verdana" w:hAnsi="Verdana" w:cs="Verdana"/>
          <w:color w:val="000000"/>
          <w:kern w:val="0"/>
        </w:rPr>
        <w:t>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if((a&gt;b)&amp;&amp;(b&gt;c)) k=1;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k=0;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if((a&gt;b)||(b&gt;c)) k=1;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k=0;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if(a&lt;=b) k=0;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if(b&lt;=c) k=1;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if(a&gt;b) k=1;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if(b&gt;c) k=1;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k=0;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知识点：条件表达式构成的选择结构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232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宋体" w:hint="eastAsia"/>
          <w:color w:val="000000"/>
          <w:kern w:val="0"/>
        </w:rPr>
        <w:t>假定</w:t>
      </w:r>
      <w:r w:rsidRPr="00173519">
        <w:rPr>
          <w:rFonts w:ascii="Verdana" w:hAnsi="Verdana" w:cs="Verdana"/>
          <w:color w:val="000000"/>
          <w:kern w:val="0"/>
        </w:rPr>
        <w:t>w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z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m</w:t>
      </w:r>
      <w:r w:rsidRPr="00173519">
        <w:rPr>
          <w:rFonts w:ascii="Verdana" w:hAnsi="Verdana" w:cs="宋体" w:hint="eastAsia"/>
          <w:color w:val="000000"/>
          <w:kern w:val="0"/>
        </w:rPr>
        <w:t>均为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型变量，有如下程序段：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w=1;x=2;y=3;z=4;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m=(w&lt;x)?w:x;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m=(m&lt;y)?m:y;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m=(m&lt;z)?m:z;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则该程序执行后，</w:t>
      </w:r>
      <w:r w:rsidRPr="00173519">
        <w:rPr>
          <w:rFonts w:ascii="Verdana" w:hAnsi="Verdana" w:cs="Verdana"/>
          <w:color w:val="000000"/>
          <w:kern w:val="0"/>
        </w:rPr>
        <w:t>m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知识点：条件表达式构成的选择结构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233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k=4,n=0;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for(;n&lt;k;)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n++;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if(n%3!=0) continue;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k--;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printf("%d,%d\n",k,n);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程序运行后的输出结果是</w:t>
      </w:r>
      <w:r w:rsidRPr="00D44F49">
        <w:rPr>
          <w:rFonts w:ascii="Verdana" w:hAnsi="Verdana" w:cs="Verdana"/>
          <w:color w:val="000000"/>
          <w:kern w:val="0"/>
          <w:lang w:val="pt-BR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1,1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2,2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3,3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4,4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break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D44F49">
        <w:rPr>
          <w:rFonts w:ascii="Verdana" w:hAnsi="Verdana" w:cs="Verdana"/>
          <w:color w:val="000000"/>
          <w:kern w:val="0"/>
          <w:lang w:val="pt-BR"/>
        </w:rPr>
        <w:t>continue</w:t>
      </w:r>
      <w:r w:rsidRPr="00173519">
        <w:rPr>
          <w:rFonts w:ascii="Verdana" w:hAnsi="Verdana" w:cs="宋体" w:hint="eastAsia"/>
          <w:color w:val="000000"/>
          <w:kern w:val="0"/>
        </w:rPr>
        <w:t>语句在循环中的作用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b/>
          <w:bCs/>
          <w:color w:val="000000"/>
          <w:kern w:val="0"/>
          <w:lang w:val="pt-BR"/>
        </w:rPr>
        <w:t>234</w:t>
      </w:r>
      <w:r w:rsidRPr="00D44F49">
        <w:rPr>
          <w:rFonts w:ascii="Verdana" w:hAnsi="Verdana" w:cs="宋体" w:hint="eastAsia"/>
          <w:b/>
          <w:bCs/>
          <w:color w:val="000000"/>
          <w:kern w:val="0"/>
          <w:lang w:val="pt-BR"/>
        </w:rPr>
        <w:t>．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有如下程序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x=23;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printf("%d",x--);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while(!x);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该程序的执行结果是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321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、不输出任何内容</w:t>
      </w:r>
      <w:r w:rsidRPr="00173519">
        <w:rPr>
          <w:rFonts w:ascii="Verdana" w:hAnsi="Verdana" w:cs="Verdana"/>
          <w:color w:val="000000"/>
          <w:kern w:val="0"/>
        </w:rPr>
        <w:t xml:space="preserve"> D</w:t>
      </w:r>
      <w:r w:rsidRPr="00173519">
        <w:rPr>
          <w:rFonts w:ascii="Verdana" w:hAnsi="Verdana" w:cs="宋体" w:hint="eastAsia"/>
          <w:color w:val="000000"/>
          <w:kern w:val="0"/>
        </w:rPr>
        <w:t>、陷入死循环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235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s=0,a=1,n;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scanf("%d",&amp;n);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do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s+=1;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a=a-2;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while(a!=n);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若要使程序的输出值为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，则应该从健盘给</w:t>
      </w:r>
      <w:r w:rsidRPr="00173519">
        <w:rPr>
          <w:rFonts w:ascii="Verdana" w:hAnsi="Verdana" w:cs="Verdana"/>
          <w:color w:val="000000"/>
          <w:kern w:val="0"/>
        </w:rPr>
        <w:t>n</w:t>
      </w:r>
      <w:r w:rsidRPr="00173519">
        <w:rPr>
          <w:rFonts w:ascii="Verdana" w:hAnsi="Verdana" w:cs="宋体" w:hint="eastAsia"/>
          <w:color w:val="000000"/>
          <w:kern w:val="0"/>
        </w:rPr>
        <w:t>输入的值是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-1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-3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-5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236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有以下程序段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n,t=1,s=0;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scanf("%d",&amp;n);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do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s=s+t;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t=t-2;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while(t!=n);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为使此程序不陷入死循环，从键盘输入的数据应该是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、任意正奇数</w:t>
      </w:r>
      <w:r w:rsidRPr="00173519">
        <w:rPr>
          <w:rFonts w:ascii="Verdana" w:hAnsi="Verdana" w:cs="Verdana"/>
          <w:color w:val="000000"/>
          <w:kern w:val="0"/>
        </w:rPr>
        <w:t xml:space="preserve"> B</w:t>
      </w:r>
      <w:r w:rsidRPr="00173519">
        <w:rPr>
          <w:rFonts w:ascii="Verdana" w:hAnsi="Verdana" w:cs="宋体" w:hint="eastAsia"/>
          <w:color w:val="000000"/>
          <w:kern w:val="0"/>
        </w:rPr>
        <w:t>、任意负偶数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、任意正偶数</w:t>
      </w:r>
      <w:r w:rsidRPr="00173519">
        <w:rPr>
          <w:rFonts w:ascii="Verdana" w:hAnsi="Verdana" w:cs="Verdana"/>
          <w:color w:val="000000"/>
          <w:kern w:val="0"/>
        </w:rPr>
        <w:t xml:space="preserve"> D</w:t>
      </w:r>
      <w:r w:rsidRPr="00173519">
        <w:rPr>
          <w:rFonts w:ascii="Verdana" w:hAnsi="Verdana" w:cs="宋体" w:hint="eastAsia"/>
          <w:color w:val="000000"/>
          <w:kern w:val="0"/>
        </w:rPr>
        <w:t>、任意负奇数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239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i=0,s=0;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if(i%2) { i++; continue;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s+=i;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while(i&lt;7);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16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28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240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下面的程序的运行结果是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x=3;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printf("%d\n",x-=2);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while(!(--x));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、输出的是</w:t>
      </w:r>
      <w:r w:rsidRPr="00173519">
        <w:rPr>
          <w:rFonts w:ascii="Verdana" w:hAnsi="Verdana" w:cs="Verdana"/>
          <w:color w:val="000000"/>
          <w:kern w:val="0"/>
        </w:rPr>
        <w:t>1 B</w:t>
      </w:r>
      <w:r w:rsidRPr="00173519">
        <w:rPr>
          <w:rFonts w:ascii="Verdana" w:hAnsi="Verdana" w:cs="宋体" w:hint="eastAsia"/>
          <w:color w:val="000000"/>
          <w:kern w:val="0"/>
        </w:rPr>
        <w:t>、输出的是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-2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、输出的是</w:t>
      </w: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0 D</w:t>
      </w:r>
      <w:r w:rsidRPr="00173519">
        <w:rPr>
          <w:rFonts w:ascii="Verdana" w:hAnsi="Verdana" w:cs="宋体" w:hint="eastAsia"/>
          <w:color w:val="000000"/>
          <w:kern w:val="0"/>
        </w:rPr>
        <w:t>、是死循环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241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以下叙述正确的是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语句构成的循环不能用其它语句构成的循环来代替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语句构成的循环只能用</w:t>
      </w:r>
      <w:r w:rsidRPr="00173519">
        <w:rPr>
          <w:rFonts w:ascii="Verdana" w:hAnsi="Verdana" w:cs="Verdana"/>
          <w:color w:val="000000"/>
          <w:kern w:val="0"/>
        </w:rPr>
        <w:t>break</w:t>
      </w:r>
      <w:r w:rsidRPr="00173519">
        <w:rPr>
          <w:rFonts w:ascii="Verdana" w:hAnsi="Verdana" w:cs="宋体" w:hint="eastAsia"/>
          <w:color w:val="000000"/>
          <w:kern w:val="0"/>
        </w:rPr>
        <w:t>语句退出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、用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语句构成的循环，在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后的表达式为非零时结束循环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、用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语句构成的循环，在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后的表达式为零时结束循环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do-while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242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x=10,y=10,i;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for(i=0;x&gt;8;y=++i)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 %d ",x--,y);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10 1 9 2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9 8 7 6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10 9 9 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10 10 9 1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244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 k,a[10],p[3];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k=5;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for(i=0;i&lt;10;i++) a[i]=i;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 i++) p[i]=a[i*(i+1)];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 i++) k+=p[i]*2;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printf("%d\n",k);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22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245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设变量已正确定义，则以下能正确计算</w:t>
      </w:r>
      <w:r w:rsidRPr="00173519">
        <w:rPr>
          <w:rFonts w:ascii="Verdana" w:hAnsi="Verdana" w:cs="Verdana"/>
          <w:color w:val="000000"/>
          <w:kern w:val="0"/>
        </w:rPr>
        <w:t>f=n!</w:t>
      </w:r>
      <w:r w:rsidRPr="00173519">
        <w:rPr>
          <w:rFonts w:ascii="Verdana" w:hAnsi="Verdana" w:cs="宋体" w:hint="eastAsia"/>
          <w:color w:val="000000"/>
          <w:kern w:val="0"/>
        </w:rPr>
        <w:t>的程序段是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for(i=1;i&lt;=n;i++) f*i;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for(i=1;i&lt;n;i++) f*=i;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for(i=n;i&gt;1;i++) f*i;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f=1;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for(i=n;i&gt;=2;i--) f*=i;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247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若有如下程序段，其中</w:t>
      </w:r>
      <w:r w:rsidRPr="00173519">
        <w:rPr>
          <w:rFonts w:ascii="Verdana" w:hAnsi="Verdana" w:cs="Verdana"/>
          <w:color w:val="000000"/>
          <w:kern w:val="0"/>
        </w:rPr>
        <w:t>s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均已定义为整型变量，且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均已赋值（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大于</w:t>
      </w:r>
      <w:r w:rsidRPr="00173519">
        <w:rPr>
          <w:rFonts w:ascii="Verdana" w:hAnsi="Verdana" w:cs="Verdana"/>
          <w:color w:val="000000"/>
          <w:kern w:val="0"/>
        </w:rPr>
        <w:t>0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s=a;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for(b=1;b&lt;=c;b++) s=s+1;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则上述程序段功能等价的赋值语句是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s=a+b;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s=a+c;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s=s+c;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s=b+c;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248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i,s=0;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for(i=1;i&lt;10;i+=2) s+=i+1;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程序执行后的输出结果是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、自然数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～</w:t>
      </w: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的累加和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、自然数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～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的累加和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、自然数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～</w:t>
      </w: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中奇数之和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、自然数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～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中偶数之和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249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i,sum;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for(i=1;i&lt;=3;sum++) sum+=i;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printf("%d\n",sum);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该程序的执行结果是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C</w:t>
      </w:r>
      <w:r w:rsidRPr="00173519">
        <w:rPr>
          <w:rFonts w:ascii="Verdana" w:hAnsi="Verdana" w:cs="宋体" w:hint="eastAsia"/>
          <w:color w:val="000000"/>
          <w:kern w:val="0"/>
        </w:rPr>
        <w:t>、死循环</w:t>
      </w:r>
      <w:r w:rsidRPr="00173519">
        <w:rPr>
          <w:rFonts w:ascii="Verdana" w:hAnsi="Verdana" w:cs="Verdana"/>
          <w:color w:val="000000"/>
          <w:kern w:val="0"/>
        </w:rPr>
        <w:t xml:space="preserve">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250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</w:t>
      </w:r>
      <w:r w:rsidRPr="00173519">
        <w:rPr>
          <w:rFonts w:ascii="Verdana" w:hAnsi="Verdana" w:cs="Verdana"/>
          <w:color w:val="000000"/>
          <w:kern w:val="0"/>
        </w:rPr>
        <w:t>i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j</w:t>
      </w:r>
      <w:r w:rsidRPr="00173519">
        <w:rPr>
          <w:rFonts w:ascii="Verdana" w:hAnsi="Verdana" w:cs="宋体" w:hint="eastAsia"/>
          <w:color w:val="000000"/>
          <w:kern w:val="0"/>
        </w:rPr>
        <w:t>已定义为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类型，则以下程序段中内循环体的总的执行次数是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for(i=5;i;i--)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for(j=0;j&lt;4;j++){ ……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25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24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251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k=5;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while(--k) printf("%d",k-=3);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D</w:t>
      </w:r>
      <w:r w:rsidRPr="00173519">
        <w:rPr>
          <w:rFonts w:ascii="Verdana" w:hAnsi="Verdana" w:cs="宋体" w:hint="eastAsia"/>
          <w:color w:val="000000"/>
          <w:kern w:val="0"/>
        </w:rPr>
        <w:t>、死循环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252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num=0;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while(num&lt;=2)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num++;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printf("%d\n",num);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253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以下程序中，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循环的循环次数是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while(i&lt;10)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if(i&lt;1) continue;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if(i==5) break;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……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 xml:space="preserve">10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 D</w:t>
      </w:r>
      <w:r w:rsidRPr="00173519">
        <w:rPr>
          <w:rFonts w:ascii="Verdana" w:hAnsi="Verdana" w:cs="宋体" w:hint="eastAsia"/>
          <w:color w:val="000000"/>
          <w:kern w:val="0"/>
        </w:rPr>
        <w:t>、死循环，不能确定次数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254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t</w:t>
      </w:r>
      <w:r w:rsidRPr="00173519">
        <w:rPr>
          <w:rFonts w:ascii="Verdana" w:hAnsi="Verdana" w:cs="宋体" w:hint="eastAsia"/>
          <w:color w:val="000000"/>
          <w:kern w:val="0"/>
        </w:rPr>
        <w:t>为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类型，进入下面的循环之前，</w:t>
      </w:r>
      <w:r w:rsidRPr="00173519">
        <w:rPr>
          <w:rFonts w:ascii="Verdana" w:hAnsi="Verdana" w:cs="Verdana"/>
          <w:color w:val="000000"/>
          <w:kern w:val="0"/>
        </w:rPr>
        <w:t>t</w:t>
      </w:r>
      <w:r w:rsidRPr="00173519">
        <w:rPr>
          <w:rFonts w:ascii="Verdana" w:hAnsi="Verdana" w:cs="宋体" w:hint="eastAsia"/>
          <w:color w:val="000000"/>
          <w:kern w:val="0"/>
        </w:rPr>
        <w:t>的值为</w:t>
      </w:r>
      <w:r w:rsidRPr="00173519">
        <w:rPr>
          <w:rFonts w:ascii="Verdana" w:hAnsi="Verdana" w:cs="Verdana"/>
          <w:color w:val="000000"/>
          <w:kern w:val="0"/>
        </w:rPr>
        <w:t>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while(t=1)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……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则以下叙述中正确的是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、循环控制表达式的值为</w:t>
      </w:r>
      <w:r w:rsidRPr="00173519">
        <w:rPr>
          <w:rFonts w:ascii="Verdana" w:hAnsi="Verdana" w:cs="Verdana"/>
          <w:color w:val="000000"/>
          <w:kern w:val="0"/>
        </w:rPr>
        <w:t>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、循环控制表达式的值为</w:t>
      </w:r>
      <w:r w:rsidRPr="00173519">
        <w:rPr>
          <w:rFonts w:ascii="Verdana" w:hAnsi="Verdana" w:cs="Verdana"/>
          <w:color w:val="000000"/>
          <w:kern w:val="0"/>
        </w:rPr>
        <w:t>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、循环控制表达式不合法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、以上说法都不对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255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int n=9;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while(n&gt;6)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n--;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printf("%d",n);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该程序段的输出结果是</w:t>
      </w:r>
      <w:r w:rsidRPr="00D44F49">
        <w:rPr>
          <w:rFonts w:ascii="Verdana" w:hAnsi="Verdana" w:cs="Verdana"/>
          <w:color w:val="000000"/>
          <w:kern w:val="0"/>
          <w:lang w:val="pt-BR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987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876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8765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9876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256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{int p[7]={11,13,14,15,16,17,18}; int i=0,k=0;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while(i&lt;7&amp;&amp;p[i]%2)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k=k+p[i];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printf("%d\n",k);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58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56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45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257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要求通过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循环不断读入字符，当读入字母</w:t>
      </w:r>
      <w:r w:rsidRPr="00173519">
        <w:rPr>
          <w:rFonts w:ascii="Verdana" w:hAnsi="Verdana" w:cs="Verdana"/>
          <w:color w:val="000000"/>
          <w:kern w:val="0"/>
        </w:rPr>
        <w:t>N</w:t>
      </w:r>
      <w:r w:rsidRPr="00173519">
        <w:rPr>
          <w:rFonts w:ascii="Verdana" w:hAnsi="Verdana" w:cs="宋体" w:hint="eastAsia"/>
          <w:color w:val="000000"/>
          <w:kern w:val="0"/>
        </w:rPr>
        <w:t>时结束循环。若变量已正确定义，以下正确的程序段是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while((ch=getchar())!='N' printf("%c",ch)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while(ch=getchar()!='N' printf("%c",ch)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while(ch=getchar())=='N' printf("%c",ch);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while((ch=getchar())=='N' printf("%c",ch);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258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有以下程序段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k=0;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while(k=1) k++;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循环执行的次数是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、无限次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、有语法错，不能执行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、一闪也不执行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、执行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次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259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n[3][3],i,j;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for(j=0;j&lt;3;j++) 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n[i][j]=i+j;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for(i=0;i&lt;2;i++)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for(j=0;j&lt;2;j++) n[i+1][j+1]+=n[i][j];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 \n",n[i][j]);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14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6 D</w:t>
      </w:r>
      <w:r w:rsidRPr="00173519">
        <w:rPr>
          <w:rFonts w:ascii="Verdana" w:hAnsi="Verdana" w:cs="宋体" w:hint="eastAsia"/>
          <w:color w:val="000000"/>
          <w:kern w:val="0"/>
        </w:rPr>
        <w:t>、值不确定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知识点：循环结构的嵌套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260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i,j,x=0;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for(i=0;i&lt;2;i++)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x++;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for(j=0;j&lt;=3;j++)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{ if(j%2) 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continue;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x++;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x++;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printf("x=%d\n",x);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程序执行后的输出结果是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x=4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x=8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x=6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x=12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知识点：循环结构的嵌套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261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下列程序的输出结果是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i,j,m=0,n=0;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for(i=0;i&lt;2;i++)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for(j=0;j&lt;2;j++)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if(j&gt;=i) m=1;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n++;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 \n",n);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4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0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知识点：循环结构的嵌套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262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i,n=0;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for(i=2;i&lt;5;i++)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if(i%3)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continue;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n++;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while(!i);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n++;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printf("n=%d\n",n);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程序执行后的输出结果是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n=5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n=2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n=3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n=4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知识点：循环结构的嵌套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263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阅读下列程序</w:t>
      </w:r>
      <w:r w:rsidRPr="00173519">
        <w:rPr>
          <w:rFonts w:ascii="Verdana" w:hAnsi="Verdana" w:cs="Verdana"/>
          <w:color w:val="000000"/>
          <w:kern w:val="0"/>
        </w:rPr>
        <w:t>: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n[3],i,j,k;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n[i]=0;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k=2;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for(i=0;i&lt;k;i++)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for(j=0;j&lt;k;j++) 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n[j]=n[i]+1;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printf("%d\n",n[1]);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下述程序运行后输出结果是</w:t>
      </w:r>
      <w:r w:rsidRPr="00D44F49">
        <w:rPr>
          <w:rFonts w:ascii="Verdana" w:hAnsi="Verdana" w:cs="Verdana"/>
          <w:color w:val="000000"/>
          <w:kern w:val="0"/>
          <w:lang w:val="pt-BR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3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知识点：循环结构的嵌套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287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若有定义和语句</w:t>
      </w:r>
      <w:r w:rsidRPr="00173519">
        <w:rPr>
          <w:rFonts w:ascii="Verdana" w:hAnsi="Verdana" w:cs="Verdana"/>
          <w:color w:val="000000"/>
          <w:kern w:val="0"/>
        </w:rPr>
        <w:t>: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s[10]:s="abcd";printf("%s\n",s);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则结果是</w:t>
      </w:r>
      <w:r w:rsidRPr="00173519">
        <w:rPr>
          <w:rFonts w:ascii="Verdana" w:hAnsi="Verdana" w:cs="Verdana"/>
          <w:color w:val="000000"/>
          <w:kern w:val="0"/>
        </w:rPr>
        <w:t>(</w:t>
      </w:r>
      <w:r w:rsidRPr="00173519">
        <w:rPr>
          <w:rFonts w:ascii="Verdana" w:hAnsi="Verdana" w:cs="宋体" w:hint="eastAsia"/>
          <w:color w:val="000000"/>
          <w:kern w:val="0"/>
        </w:rPr>
        <w:t>以下</w:t>
      </w:r>
      <w:r w:rsidRPr="00173519">
        <w:rPr>
          <w:rFonts w:ascii="Verdana" w:hAnsi="Verdana" w:cs="Verdana"/>
          <w:color w:val="000000"/>
          <w:kern w:val="0"/>
        </w:rPr>
        <w:t>u</w:t>
      </w:r>
      <w:r w:rsidRPr="00173519">
        <w:rPr>
          <w:rFonts w:ascii="Verdana" w:hAnsi="Verdana" w:cs="宋体" w:hint="eastAsia"/>
          <w:color w:val="000000"/>
          <w:kern w:val="0"/>
        </w:rPr>
        <w:t>代表空格</w:t>
      </w:r>
      <w:r w:rsidRPr="00173519">
        <w:rPr>
          <w:rFonts w:ascii="Verdana" w:hAnsi="Verdana" w:cs="Verdana"/>
          <w:color w:val="000000"/>
          <w:kern w:val="0"/>
        </w:rPr>
        <w:t>) 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、输出</w:t>
      </w:r>
      <w:r w:rsidRPr="00173519">
        <w:rPr>
          <w:rFonts w:ascii="Verdana" w:hAnsi="Verdana" w:cs="Verdana"/>
          <w:color w:val="000000"/>
          <w:kern w:val="0"/>
        </w:rPr>
        <w:t>abcd B</w:t>
      </w:r>
      <w:r w:rsidRPr="00173519">
        <w:rPr>
          <w:rFonts w:ascii="Verdana" w:hAnsi="Verdana" w:cs="宋体" w:hint="eastAsia"/>
          <w:color w:val="000000"/>
          <w:kern w:val="0"/>
        </w:rPr>
        <w:t>、输出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、输出</w:t>
      </w:r>
      <w:r w:rsidRPr="00173519">
        <w:rPr>
          <w:rFonts w:ascii="Verdana" w:hAnsi="Verdana" w:cs="Verdana"/>
          <w:color w:val="000000"/>
          <w:kern w:val="0"/>
        </w:rPr>
        <w:t>abcduuuuu D</w:t>
      </w:r>
      <w:r w:rsidRPr="00173519">
        <w:rPr>
          <w:rFonts w:ascii="Verdana" w:hAnsi="Verdana" w:cs="宋体" w:hint="eastAsia"/>
          <w:color w:val="000000"/>
          <w:kern w:val="0"/>
        </w:rPr>
        <w:t>、编译不通过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知识点：用一个一维字符数组来存放字符串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295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函数调用：</w:t>
      </w:r>
      <w:r w:rsidRPr="00173519">
        <w:rPr>
          <w:rFonts w:ascii="Verdana" w:hAnsi="Verdana" w:cs="Verdana"/>
          <w:color w:val="000000"/>
          <w:kern w:val="0"/>
        </w:rPr>
        <w:t>strcat(strcpy(str1,str2),str3)</w:t>
      </w:r>
      <w:r w:rsidRPr="00173519">
        <w:rPr>
          <w:rFonts w:ascii="Verdana" w:hAnsi="Verdana" w:cs="宋体" w:hint="eastAsia"/>
          <w:color w:val="000000"/>
          <w:kern w:val="0"/>
        </w:rPr>
        <w:t>的功能是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、将串</w:t>
      </w:r>
      <w:r w:rsidRPr="00173519">
        <w:rPr>
          <w:rFonts w:ascii="Verdana" w:hAnsi="Verdana" w:cs="Verdana"/>
          <w:color w:val="000000"/>
          <w:kern w:val="0"/>
        </w:rPr>
        <w:t>str1</w:t>
      </w:r>
      <w:r w:rsidRPr="00173519">
        <w:rPr>
          <w:rFonts w:ascii="Verdana" w:hAnsi="Verdana" w:cs="宋体" w:hint="eastAsia"/>
          <w:color w:val="000000"/>
          <w:kern w:val="0"/>
        </w:rPr>
        <w:t>复制到串</w:t>
      </w:r>
      <w:r w:rsidRPr="00173519">
        <w:rPr>
          <w:rFonts w:ascii="Verdana" w:hAnsi="Verdana" w:cs="Verdana"/>
          <w:color w:val="000000"/>
          <w:kern w:val="0"/>
        </w:rPr>
        <w:t>str2</w:t>
      </w:r>
      <w:r w:rsidRPr="00173519">
        <w:rPr>
          <w:rFonts w:ascii="Verdana" w:hAnsi="Verdana" w:cs="宋体" w:hint="eastAsia"/>
          <w:color w:val="000000"/>
          <w:kern w:val="0"/>
        </w:rPr>
        <w:t>中后再连接到串</w:t>
      </w:r>
      <w:r w:rsidRPr="00173519">
        <w:rPr>
          <w:rFonts w:ascii="Verdana" w:hAnsi="Verdana" w:cs="Verdana"/>
          <w:color w:val="000000"/>
          <w:kern w:val="0"/>
        </w:rPr>
        <w:t>str3</w:t>
      </w:r>
      <w:r w:rsidRPr="00173519">
        <w:rPr>
          <w:rFonts w:ascii="Verdana" w:hAnsi="Verdana" w:cs="宋体" w:hint="eastAsia"/>
          <w:color w:val="000000"/>
          <w:kern w:val="0"/>
        </w:rPr>
        <w:t>之后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、将串</w:t>
      </w:r>
      <w:r w:rsidRPr="00173519">
        <w:rPr>
          <w:rFonts w:ascii="Verdana" w:hAnsi="Verdana" w:cs="Verdana"/>
          <w:color w:val="000000"/>
          <w:kern w:val="0"/>
        </w:rPr>
        <w:t>str1</w:t>
      </w:r>
      <w:r w:rsidRPr="00173519">
        <w:rPr>
          <w:rFonts w:ascii="Verdana" w:hAnsi="Verdana" w:cs="宋体" w:hint="eastAsia"/>
          <w:color w:val="000000"/>
          <w:kern w:val="0"/>
        </w:rPr>
        <w:t>连接到串</w:t>
      </w:r>
      <w:r w:rsidRPr="00173519">
        <w:rPr>
          <w:rFonts w:ascii="Verdana" w:hAnsi="Verdana" w:cs="Verdana"/>
          <w:color w:val="000000"/>
          <w:kern w:val="0"/>
        </w:rPr>
        <w:t>str2</w:t>
      </w:r>
      <w:r w:rsidRPr="00173519">
        <w:rPr>
          <w:rFonts w:ascii="Verdana" w:hAnsi="Verdana" w:cs="宋体" w:hint="eastAsia"/>
          <w:color w:val="000000"/>
          <w:kern w:val="0"/>
        </w:rPr>
        <w:t>之后再复制到串</w:t>
      </w:r>
      <w:r w:rsidRPr="00173519">
        <w:rPr>
          <w:rFonts w:ascii="Verdana" w:hAnsi="Verdana" w:cs="Verdana"/>
          <w:color w:val="000000"/>
          <w:kern w:val="0"/>
        </w:rPr>
        <w:t>str3</w:t>
      </w:r>
      <w:r w:rsidRPr="00173519">
        <w:rPr>
          <w:rFonts w:ascii="Verdana" w:hAnsi="Verdana" w:cs="宋体" w:hint="eastAsia"/>
          <w:color w:val="000000"/>
          <w:kern w:val="0"/>
        </w:rPr>
        <w:t>之后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、将串</w:t>
      </w:r>
      <w:r w:rsidRPr="00173519">
        <w:rPr>
          <w:rFonts w:ascii="Verdana" w:hAnsi="Verdana" w:cs="Verdana"/>
          <w:color w:val="000000"/>
          <w:kern w:val="0"/>
        </w:rPr>
        <w:t>str2</w:t>
      </w:r>
      <w:r w:rsidRPr="00173519">
        <w:rPr>
          <w:rFonts w:ascii="Verdana" w:hAnsi="Verdana" w:cs="宋体" w:hint="eastAsia"/>
          <w:color w:val="000000"/>
          <w:kern w:val="0"/>
        </w:rPr>
        <w:t>复制到串</w:t>
      </w:r>
      <w:r w:rsidRPr="00173519">
        <w:rPr>
          <w:rFonts w:ascii="Verdana" w:hAnsi="Verdana" w:cs="Verdana"/>
          <w:color w:val="000000"/>
          <w:kern w:val="0"/>
        </w:rPr>
        <w:t>str1</w:t>
      </w:r>
      <w:r w:rsidRPr="00173519">
        <w:rPr>
          <w:rFonts w:ascii="Verdana" w:hAnsi="Verdana" w:cs="宋体" w:hint="eastAsia"/>
          <w:color w:val="000000"/>
          <w:kern w:val="0"/>
        </w:rPr>
        <w:t>中后再将串</w:t>
      </w:r>
      <w:r w:rsidRPr="00173519">
        <w:rPr>
          <w:rFonts w:ascii="Verdana" w:hAnsi="Verdana" w:cs="Verdana"/>
          <w:color w:val="000000"/>
          <w:kern w:val="0"/>
        </w:rPr>
        <w:t>str3</w:t>
      </w:r>
      <w:r w:rsidRPr="00173519">
        <w:rPr>
          <w:rFonts w:ascii="Verdana" w:hAnsi="Verdana" w:cs="宋体" w:hint="eastAsia"/>
          <w:color w:val="000000"/>
          <w:kern w:val="0"/>
        </w:rPr>
        <w:t>连接到串</w:t>
      </w:r>
      <w:r w:rsidRPr="00173519">
        <w:rPr>
          <w:rFonts w:ascii="Verdana" w:hAnsi="Verdana" w:cs="Verdana"/>
          <w:color w:val="000000"/>
          <w:kern w:val="0"/>
        </w:rPr>
        <w:t>str1</w:t>
      </w:r>
      <w:r w:rsidRPr="00173519">
        <w:rPr>
          <w:rFonts w:ascii="Verdana" w:hAnsi="Verdana" w:cs="宋体" w:hint="eastAsia"/>
          <w:color w:val="000000"/>
          <w:kern w:val="0"/>
        </w:rPr>
        <w:t>之后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、将串</w:t>
      </w:r>
      <w:r w:rsidRPr="00173519">
        <w:rPr>
          <w:rFonts w:ascii="Verdana" w:hAnsi="Verdana" w:cs="Verdana"/>
          <w:color w:val="000000"/>
          <w:kern w:val="0"/>
        </w:rPr>
        <w:t>str2</w:t>
      </w:r>
      <w:r w:rsidRPr="00173519">
        <w:rPr>
          <w:rFonts w:ascii="Verdana" w:hAnsi="Verdana" w:cs="宋体" w:hint="eastAsia"/>
          <w:color w:val="000000"/>
          <w:kern w:val="0"/>
        </w:rPr>
        <w:t>连接到串</w:t>
      </w:r>
      <w:r w:rsidRPr="00173519">
        <w:rPr>
          <w:rFonts w:ascii="Verdana" w:hAnsi="Verdana" w:cs="Verdana"/>
          <w:color w:val="000000"/>
          <w:kern w:val="0"/>
        </w:rPr>
        <w:t>str1</w:t>
      </w:r>
      <w:r w:rsidRPr="00173519">
        <w:rPr>
          <w:rFonts w:ascii="Verdana" w:hAnsi="Verdana" w:cs="宋体" w:hint="eastAsia"/>
          <w:color w:val="000000"/>
          <w:kern w:val="0"/>
        </w:rPr>
        <w:t>之后再将串</w:t>
      </w:r>
      <w:r w:rsidRPr="00173519">
        <w:rPr>
          <w:rFonts w:ascii="Verdana" w:hAnsi="Verdana" w:cs="Verdana"/>
          <w:color w:val="000000"/>
          <w:kern w:val="0"/>
        </w:rPr>
        <w:t>str1</w:t>
      </w:r>
      <w:r w:rsidRPr="00173519">
        <w:rPr>
          <w:rFonts w:ascii="Verdana" w:hAnsi="Verdana" w:cs="宋体" w:hint="eastAsia"/>
          <w:color w:val="000000"/>
          <w:kern w:val="0"/>
        </w:rPr>
        <w:t>复制到串</w:t>
      </w:r>
      <w:r w:rsidRPr="00173519">
        <w:rPr>
          <w:rFonts w:ascii="Verdana" w:hAnsi="Verdana" w:cs="Verdana"/>
          <w:color w:val="000000"/>
          <w:kern w:val="0"/>
        </w:rPr>
        <w:t>str3</w:t>
      </w:r>
      <w:r w:rsidRPr="00173519">
        <w:rPr>
          <w:rFonts w:ascii="Verdana" w:hAnsi="Verdana" w:cs="宋体" w:hint="eastAsia"/>
          <w:color w:val="000000"/>
          <w:kern w:val="0"/>
        </w:rPr>
        <w:t>中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知识点：用于字符串处理的函数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298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以下正确定义字符串的语句是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char str[]={'\064'}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char str="\x43";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char str=''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char str[]="\0";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知识点：字符串的输入和输出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305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s[]="\n123\\";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printf("%d,%d\n",strlen(s),sizeof(s));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、赋初值的字符串有错</w:t>
      </w:r>
      <w:r w:rsidRPr="00173519">
        <w:rPr>
          <w:rFonts w:ascii="Verdana" w:hAnsi="Verdana" w:cs="Verdana"/>
          <w:color w:val="000000"/>
          <w:kern w:val="0"/>
        </w:rPr>
        <w:t xml:space="preserve">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 xml:space="preserve">6,7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5,6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6,6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知识点：字符串数组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308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若有以下定义和语句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c1='b',c2='e';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printf("%d,%c\n",c2-c1,c2-'a'+'A');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则输出结果是</w:t>
      </w:r>
      <w:r w:rsidRPr="00173519">
        <w:rPr>
          <w:rFonts w:ascii="Verdana" w:hAnsi="Verdana" w:cs="Verdana"/>
          <w:color w:val="000000"/>
          <w:kern w:val="0"/>
        </w:rPr>
        <w:t>: 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 xml:space="preserve"> 2,M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3,E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2,E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、输出项与对应的格式控制不一致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输出结果不确定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知识点：字符变量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309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已定义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为字符型变量，则下列语句中正确的是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c='97';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c="97";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c=97;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c="a";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知识点：字符变量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310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数字字符</w:t>
      </w:r>
      <w:r w:rsidRPr="00173519">
        <w:rPr>
          <w:rFonts w:ascii="Verdana" w:hAnsi="Verdana" w:cs="Verdana"/>
          <w:color w:val="000000"/>
          <w:kern w:val="0"/>
        </w:rPr>
        <w:t xml:space="preserve"> 0 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ASCII</w:t>
      </w:r>
      <w:r w:rsidRPr="00173519">
        <w:rPr>
          <w:rFonts w:ascii="Verdana" w:hAnsi="Verdana" w:cs="宋体" w:hint="eastAsia"/>
          <w:color w:val="000000"/>
          <w:kern w:val="0"/>
        </w:rPr>
        <w:t>值为</w:t>
      </w:r>
      <w:r w:rsidRPr="00173519">
        <w:rPr>
          <w:rFonts w:ascii="Verdana" w:hAnsi="Verdana" w:cs="Verdana"/>
          <w:color w:val="000000"/>
          <w:kern w:val="0"/>
        </w:rPr>
        <w:t>48</w:t>
      </w:r>
      <w:r w:rsidRPr="00173519">
        <w:rPr>
          <w:rFonts w:ascii="Verdana" w:hAnsi="Verdana" w:cs="宋体" w:hint="eastAsia"/>
          <w:color w:val="000000"/>
          <w:kern w:val="0"/>
        </w:rPr>
        <w:t>，若有以下程序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a='1',b='2';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printf("%c,",b++);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printf("%d\n",b-a);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程序运行后的输出结果是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3,2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50,2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2,2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2,50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知识点：字符型常量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311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c='z';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printf("%c",c-25);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Z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z-25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y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知识点：字符型常量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312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若变量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是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类型，并执行了语句：</w:t>
      </w:r>
      <w:r w:rsidRPr="00173519">
        <w:rPr>
          <w:rFonts w:ascii="Verdana" w:hAnsi="Verdana" w:cs="Verdana"/>
          <w:color w:val="000000"/>
          <w:kern w:val="0"/>
        </w:rPr>
        <w:t>a='A'+1.6;</w:t>
      </w:r>
      <w:r w:rsidRPr="00173519">
        <w:rPr>
          <w:rFonts w:ascii="Verdana" w:hAnsi="Verdana" w:cs="宋体" w:hint="eastAsia"/>
          <w:color w:val="000000"/>
          <w:kern w:val="0"/>
        </w:rPr>
        <w:t>，则正确的叙述是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的值是字符</w:t>
      </w:r>
      <w:r w:rsidRPr="00173519">
        <w:rPr>
          <w:rFonts w:ascii="Verdana" w:hAnsi="Verdana" w:cs="Verdana"/>
          <w:color w:val="000000"/>
          <w:kern w:val="0"/>
        </w:rPr>
        <w:t>C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的值是浮点型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、不允许字符型和浮点型相加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的值是字符</w:t>
      </w:r>
      <w:r w:rsidRPr="00173519">
        <w:rPr>
          <w:rFonts w:ascii="Verdana" w:hAnsi="Verdana" w:cs="Verdana"/>
          <w:color w:val="000000"/>
          <w:kern w:val="0"/>
        </w:rPr>
        <w:t>'A'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ASCII</w:t>
      </w:r>
      <w:r w:rsidRPr="00173519">
        <w:rPr>
          <w:rFonts w:ascii="Verdana" w:hAnsi="Verdana" w:cs="宋体" w:hint="eastAsia"/>
          <w:color w:val="000000"/>
          <w:kern w:val="0"/>
        </w:rPr>
        <w:t>值加上</w:t>
      </w:r>
      <w:r w:rsidRPr="00173519">
        <w:rPr>
          <w:rFonts w:ascii="Verdana" w:hAnsi="Verdana" w:cs="Verdana"/>
          <w:color w:val="000000"/>
          <w:kern w:val="0"/>
        </w:rPr>
        <w:t>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知识点：字符型常量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313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下列程序执行后的输出结果是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x='f';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printf("%c \n",'A'+(x-'a'+1));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G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H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J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知识点：字符型常量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314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for(i='A';i&lt;'I';i++,i++) printf("%c",i+32);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、编译不通过，无输出</w:t>
      </w:r>
      <w:r w:rsidRPr="00173519">
        <w:rPr>
          <w:rFonts w:ascii="Verdana" w:hAnsi="Verdana" w:cs="Verdana"/>
          <w:color w:val="000000"/>
          <w:kern w:val="0"/>
        </w:rPr>
        <w:t xml:space="preserve">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aceg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acegi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abcdefghi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知识点：字符型常量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315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有如下程序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printf("%d\n",NULL);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C</w:t>
      </w:r>
      <w:r w:rsidRPr="00173519">
        <w:rPr>
          <w:rFonts w:ascii="Verdana" w:hAnsi="Verdana" w:cs="宋体" w:hint="eastAsia"/>
          <w:color w:val="000000"/>
          <w:kern w:val="0"/>
        </w:rPr>
        <w:t>、－</w:t>
      </w:r>
      <w:r w:rsidRPr="00173519">
        <w:rPr>
          <w:rFonts w:ascii="Verdana" w:hAnsi="Verdana" w:cs="Verdana"/>
          <w:color w:val="000000"/>
          <w:kern w:val="0"/>
        </w:rPr>
        <w:t>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NULL</w:t>
      </w:r>
      <w:r w:rsidRPr="00173519">
        <w:rPr>
          <w:rFonts w:ascii="Verdana" w:hAnsi="Verdana" w:cs="宋体" w:hint="eastAsia"/>
          <w:color w:val="000000"/>
          <w:kern w:val="0"/>
        </w:rPr>
        <w:t>没定义，出错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知识点：字符型常量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316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设有说明语句：</w:t>
      </w:r>
      <w:r w:rsidRPr="00173519">
        <w:rPr>
          <w:rFonts w:ascii="Verdana" w:hAnsi="Verdana" w:cs="Verdana"/>
          <w:color w:val="000000"/>
          <w:kern w:val="0"/>
        </w:rPr>
        <w:t>char a='\72';</w:t>
      </w:r>
      <w:r w:rsidRPr="00173519">
        <w:rPr>
          <w:rFonts w:ascii="Verdana" w:hAnsi="Verdana" w:cs="宋体" w:hint="eastAsia"/>
          <w:color w:val="000000"/>
          <w:kern w:val="0"/>
        </w:rPr>
        <w:t>则变量</w:t>
      </w:r>
      <w:r w:rsidRPr="00173519">
        <w:rPr>
          <w:rFonts w:ascii="Verdana" w:hAnsi="Verdana" w:cs="Verdana"/>
          <w:color w:val="000000"/>
          <w:kern w:val="0"/>
        </w:rPr>
        <w:t>a______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、包含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个字符</w:t>
      </w:r>
      <w:r w:rsidRPr="00173519">
        <w:rPr>
          <w:rFonts w:ascii="Verdana" w:hAnsi="Verdana" w:cs="Verdana"/>
          <w:color w:val="000000"/>
          <w:kern w:val="0"/>
        </w:rPr>
        <w:t xml:space="preserve"> B</w:t>
      </w:r>
      <w:r w:rsidRPr="00173519">
        <w:rPr>
          <w:rFonts w:ascii="Verdana" w:hAnsi="Verdana" w:cs="宋体" w:hint="eastAsia"/>
          <w:color w:val="000000"/>
          <w:kern w:val="0"/>
        </w:rPr>
        <w:t>、包含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个字符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、包含</w:t>
      </w: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个字符</w:t>
      </w:r>
      <w:r w:rsidRPr="00173519">
        <w:rPr>
          <w:rFonts w:ascii="Verdana" w:hAnsi="Verdana" w:cs="Verdana"/>
          <w:color w:val="000000"/>
          <w:kern w:val="0"/>
        </w:rPr>
        <w:t xml:space="preserve"> D</w:t>
      </w:r>
      <w:r w:rsidRPr="00173519">
        <w:rPr>
          <w:rFonts w:ascii="Verdana" w:hAnsi="Verdana" w:cs="宋体" w:hint="eastAsia"/>
          <w:color w:val="000000"/>
          <w:kern w:val="0"/>
        </w:rPr>
        <w:t>、说明不合法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知识点：字符型常量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317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下面程序的功能是输出以下形式的金字塔图案是：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*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***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*****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*******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for(i=1;i&lt;=4;i++)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{ for(j=1;j&lt;=4-i;j++)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 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for(j=1;j&lt;=____;j++) printf("*");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在下划线处应填入的是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2*i-1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2*i+1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i+2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循环嵌套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318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{int num[4][4]={{1,2,3,4},{5,6,7,8}, {9,10,11,12},{13,14,15,16}},i,j;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for(i=0;i&lt;4;i++)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for(j=1;j&lt;=i;j++) printf("%4c",' ');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for(j=____;j&lt;4;j++) printf("%4d",num[i][j]);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若要按以下形式输出数组右上半三角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1 2 3 4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6 7 8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11 12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则在程序下划线处应填入的是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i-1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i+1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4-i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循环嵌套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319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a=1,b;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for(b=1;b&lt;=10;b++)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if(a&gt;=8) break;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if(a%2==1)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a+=5; continue;}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a-=3;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5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320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以下程序的功能是：给</w:t>
      </w:r>
      <w:r w:rsidRPr="00173519">
        <w:rPr>
          <w:rFonts w:ascii="Verdana" w:hAnsi="Verdana" w:cs="Verdana"/>
          <w:color w:val="000000"/>
          <w:kern w:val="0"/>
        </w:rPr>
        <w:t>r</w:t>
      </w:r>
      <w:r w:rsidRPr="00173519">
        <w:rPr>
          <w:rFonts w:ascii="Verdana" w:hAnsi="Verdana" w:cs="宋体" w:hint="eastAsia"/>
          <w:color w:val="000000"/>
          <w:kern w:val="0"/>
        </w:rPr>
        <w:t>输入数据后计算半径为</w:t>
      </w:r>
      <w:r w:rsidRPr="00173519">
        <w:rPr>
          <w:rFonts w:ascii="Verdana" w:hAnsi="Verdana" w:cs="Verdana"/>
          <w:color w:val="000000"/>
          <w:kern w:val="0"/>
        </w:rPr>
        <w:t>r</w:t>
      </w:r>
      <w:r w:rsidRPr="00173519">
        <w:rPr>
          <w:rFonts w:ascii="Verdana" w:hAnsi="Verdana" w:cs="宋体" w:hint="eastAsia"/>
          <w:color w:val="000000"/>
          <w:kern w:val="0"/>
        </w:rPr>
        <w:t>的圆的面积</w:t>
      </w:r>
      <w:r w:rsidRPr="00173519">
        <w:rPr>
          <w:rFonts w:ascii="Verdana" w:hAnsi="Verdana" w:cs="Verdana"/>
          <w:color w:val="000000"/>
          <w:kern w:val="0"/>
        </w:rPr>
        <w:t>s</w:t>
      </w:r>
      <w:r w:rsidRPr="00173519">
        <w:rPr>
          <w:rFonts w:ascii="Verdana" w:hAnsi="Verdana" w:cs="宋体" w:hint="eastAsia"/>
          <w:color w:val="000000"/>
          <w:kern w:val="0"/>
        </w:rPr>
        <w:t>程序在编译时出错。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/* Bejinning */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r;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float s;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scanf("%d",&amp;r);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s=*</w:t>
      </w:r>
      <w:r w:rsidRPr="00173519">
        <w:rPr>
          <w:rFonts w:ascii="Verdana" w:hAnsi="Verdana" w:cs="Verdana"/>
          <w:color w:val="000000"/>
          <w:kern w:val="0"/>
        </w:rPr>
        <w:t>π</w:t>
      </w:r>
      <w:r w:rsidRPr="00D44F49">
        <w:rPr>
          <w:rFonts w:ascii="Verdana" w:hAnsi="Verdana" w:cs="Verdana"/>
          <w:color w:val="000000"/>
          <w:kern w:val="0"/>
          <w:lang w:val="pt-BR"/>
        </w:rPr>
        <w:t>*r*r;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printf("s=%f\n",s);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出错的原因是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、注释语句书写位置错误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、存放圆半径的变量</w:t>
      </w:r>
      <w:r w:rsidRPr="00173519">
        <w:rPr>
          <w:rFonts w:ascii="Verdana" w:hAnsi="Verdana" w:cs="Verdana"/>
          <w:color w:val="000000"/>
          <w:kern w:val="0"/>
        </w:rPr>
        <w:t>r</w:t>
      </w:r>
      <w:r w:rsidRPr="00173519">
        <w:rPr>
          <w:rFonts w:ascii="Verdana" w:hAnsi="Verdana" w:cs="宋体" w:hint="eastAsia"/>
          <w:color w:val="000000"/>
          <w:kern w:val="0"/>
        </w:rPr>
        <w:t>不应该定义为整形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、输出语句中格式描述符非法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、计算圆面积的赋值语句中使用了非法变量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322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要求以下程序的功能是计算：</w:t>
      </w:r>
      <w:r w:rsidRPr="00173519">
        <w:rPr>
          <w:rFonts w:ascii="Verdana" w:hAnsi="Verdana" w:cs="Verdana"/>
          <w:color w:val="000000"/>
          <w:kern w:val="0"/>
        </w:rPr>
        <w:t>s=1+1/2+1/3+...+1/10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n;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float s;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s=1.0;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for(n=10;n&gt;1;n--)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s=s+1/n;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printf("%6.4f\n",s);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程序运行后输出结果错误，导致错误结果的程序运行是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s=1.0;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for(n=10;n&gt;1;n--);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s=s+1/n;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printf("%6.4f\n",s);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326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int a,b,d=25;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a=d/10%9;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b=a&amp;&amp;(-1);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printf("%d,%d\n",a,b);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6,1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2,1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6,0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2,0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328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若执行下面的程序时从键盘上输入</w:t>
      </w: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，则输出是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a,b,s;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scanf("%d %d",&amp;a,&amp;b);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s=a;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if(a&lt;b)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s=b;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s=s*s;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14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16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18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329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for(i=1;i&lt;5;i++)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if(i%2) printf("*");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continue;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printf("#");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printf("$\n");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*#*#*#$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#*#*#*$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*#*#$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#*#*$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331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for(i=1;i&lt;6;i++)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if(i%2) { printf("#"); continue;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printf("*");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printf("\n");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#*#*#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#####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*****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*#*#*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332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i=0,a=0;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while(i&lt;20)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for(;;)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if(i%10==0) break;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i--;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i+=11;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a+=i;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32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33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333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下面程序的输出结果是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printf("%d",f(i,i+1));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f(int a,int b)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c;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c=a;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if(a&gt;b) c=1;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if(a==b) c=0;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c=-1;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return(c);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-1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1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336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下面的程序运行结果为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x=3,y=0,z=0;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if(x=y+z) printf("* * * *");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printf("# # # #");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、有语法错误不能通过编译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、输出</w:t>
      </w:r>
      <w:r w:rsidRPr="00173519">
        <w:rPr>
          <w:rFonts w:ascii="Verdana" w:hAnsi="Verdana" w:cs="Verdana"/>
          <w:color w:val="000000"/>
          <w:kern w:val="0"/>
        </w:rPr>
        <w:t>* * * *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、可以通过编译，但是不能通过连接，因而不能运行。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、输出</w:t>
      </w:r>
      <w:r w:rsidRPr="00173519">
        <w:rPr>
          <w:rFonts w:ascii="Verdana" w:hAnsi="Verdana" w:cs="Verdana"/>
          <w:color w:val="000000"/>
          <w:kern w:val="0"/>
        </w:rPr>
        <w:t># # # #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337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若执行以下程序时从键盘上输入</w:t>
      </w: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，则输出结果是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main()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int n;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scanf("%d",&amp;n);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if(n++&lt;10) printf("%d\n",n);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else printf("%d\n",n--);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11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10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9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8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339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下列条件语句中，功能与其他语句不同的是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if(a) printf("%d\n",x); else printf("%d\n",y);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if(a==0) printf("%d\n",y); else printf("%d\n",x);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if(a!=0) printf("%d\n",x); else printf("%d\n",y);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if(a==0) printf("%d\n",x); else printf("%d\n",y);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340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&lt;string.h&gt;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{charp[]={'a','b','c'}; char q[10]={'a','b','c'};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printf("%d%d\n",strlen(p),strlen(q));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以下叙述中正确的是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、在给</w:t>
      </w:r>
      <w:r w:rsidRPr="00173519">
        <w:rPr>
          <w:rFonts w:ascii="Verdana" w:hAnsi="Verdana" w:cs="Verdana"/>
          <w:color w:val="000000"/>
          <w:kern w:val="0"/>
        </w:rPr>
        <w:t>p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q</w:t>
      </w:r>
      <w:r w:rsidRPr="00173519">
        <w:rPr>
          <w:rFonts w:ascii="Verdana" w:hAnsi="Verdana" w:cs="宋体" w:hint="eastAsia"/>
          <w:color w:val="000000"/>
          <w:kern w:val="0"/>
        </w:rPr>
        <w:t>数组置初值时，系统会自动添加字符串结束符，故输出的长度都为</w:t>
      </w:r>
      <w:r w:rsidRPr="00173519">
        <w:rPr>
          <w:rFonts w:ascii="Verdana" w:hAnsi="Verdana" w:cs="Verdana"/>
          <w:color w:val="000000"/>
          <w:kern w:val="0"/>
        </w:rPr>
        <w:t>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、由于</w:t>
      </w:r>
      <w:r w:rsidRPr="00173519">
        <w:rPr>
          <w:rFonts w:ascii="Verdana" w:hAnsi="Verdana" w:cs="Verdana"/>
          <w:color w:val="000000"/>
          <w:kern w:val="0"/>
        </w:rPr>
        <w:t>p</w:t>
      </w:r>
      <w:r w:rsidRPr="00173519">
        <w:rPr>
          <w:rFonts w:ascii="Verdana" w:hAnsi="Verdana" w:cs="宋体" w:hint="eastAsia"/>
          <w:color w:val="000000"/>
          <w:kern w:val="0"/>
        </w:rPr>
        <w:t>数组中没有字符串结束符，长度不能确定，但</w:t>
      </w:r>
      <w:r w:rsidRPr="00173519">
        <w:rPr>
          <w:rFonts w:ascii="Verdana" w:hAnsi="Verdana" w:cs="Verdana"/>
          <w:color w:val="000000"/>
          <w:kern w:val="0"/>
        </w:rPr>
        <w:t>q</w:t>
      </w:r>
      <w:r w:rsidRPr="00173519">
        <w:rPr>
          <w:rFonts w:ascii="Verdana" w:hAnsi="Verdana" w:cs="宋体" w:hint="eastAsia"/>
          <w:color w:val="000000"/>
          <w:kern w:val="0"/>
        </w:rPr>
        <w:t>数组中字符串长度为</w:t>
      </w:r>
      <w:r w:rsidRPr="00173519">
        <w:rPr>
          <w:rFonts w:ascii="Verdana" w:hAnsi="Verdana" w:cs="Verdana"/>
          <w:color w:val="000000"/>
          <w:kern w:val="0"/>
        </w:rPr>
        <w:t>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、由于</w:t>
      </w:r>
      <w:r w:rsidRPr="00173519">
        <w:rPr>
          <w:rFonts w:ascii="Verdana" w:hAnsi="Verdana" w:cs="Verdana"/>
          <w:color w:val="000000"/>
          <w:kern w:val="0"/>
        </w:rPr>
        <w:t>q</w:t>
      </w:r>
      <w:r w:rsidRPr="00173519">
        <w:rPr>
          <w:rFonts w:ascii="Verdana" w:hAnsi="Verdana" w:cs="宋体" w:hint="eastAsia"/>
          <w:color w:val="000000"/>
          <w:kern w:val="0"/>
        </w:rPr>
        <w:t>数组中没有字符串结束符，长度不能确定，但</w:t>
      </w:r>
      <w:r w:rsidRPr="00173519">
        <w:rPr>
          <w:rFonts w:ascii="Verdana" w:hAnsi="Verdana" w:cs="Verdana"/>
          <w:color w:val="000000"/>
          <w:kern w:val="0"/>
        </w:rPr>
        <w:t>p</w:t>
      </w:r>
      <w:r w:rsidRPr="00173519">
        <w:rPr>
          <w:rFonts w:ascii="Verdana" w:hAnsi="Verdana" w:cs="宋体" w:hint="eastAsia"/>
          <w:color w:val="000000"/>
          <w:kern w:val="0"/>
        </w:rPr>
        <w:t>数组中字符串长度为</w:t>
      </w:r>
      <w:r w:rsidRPr="00173519">
        <w:rPr>
          <w:rFonts w:ascii="Verdana" w:hAnsi="Verdana" w:cs="Verdana"/>
          <w:color w:val="000000"/>
          <w:kern w:val="0"/>
        </w:rPr>
        <w:t>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、由于</w:t>
      </w:r>
      <w:r w:rsidRPr="00173519">
        <w:rPr>
          <w:rFonts w:ascii="Verdana" w:hAnsi="Verdana" w:cs="Verdana"/>
          <w:color w:val="000000"/>
          <w:kern w:val="0"/>
        </w:rPr>
        <w:t>p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q</w:t>
      </w:r>
      <w:r w:rsidRPr="00173519">
        <w:rPr>
          <w:rFonts w:ascii="Verdana" w:hAnsi="Verdana" w:cs="宋体" w:hint="eastAsia"/>
          <w:color w:val="000000"/>
          <w:kern w:val="0"/>
        </w:rPr>
        <w:t>的数组中都没有字符串结束符，故长度不能确定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知识点：一维数组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341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{char p[]={'a','b','c'},q[]="abc";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printf("%d%d\n",sizeof(p),sizeof(q));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程序运行后和输出结果是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4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3 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 4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4 3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知识点：一维数组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342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当把以下四个表达式用作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语句的控制表达式时，有一个选项含义不同，这个选项是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K%2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K%2==1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(K%2)!=0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!K%2==1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D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343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以下叙述中错误的是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语句必须以分号结束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、复合语句在语法上被看作一条语句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、空语句出现在任何位置都不会影响程序运行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、赋值表达式末尾加分号就构成赋值语句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知识点：概念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344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若变量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已正确定义并赋值，以下符合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语言语法的表达式是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++x,y=x-- B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x+1=y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x=x+10=x+y D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double(x)/10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345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以下叙述中正确的是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程序中注释部分可以出现在程序中任意合适的地方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、花括号</w:t>
      </w:r>
      <w:r w:rsidRPr="00173519">
        <w:rPr>
          <w:rFonts w:ascii="Verdana" w:hAnsi="Verdana" w:cs="Verdana"/>
          <w:color w:val="000000"/>
          <w:kern w:val="0"/>
        </w:rPr>
        <w:t>“{”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“}”</w:t>
      </w:r>
      <w:r w:rsidRPr="00173519">
        <w:rPr>
          <w:rFonts w:ascii="Verdana" w:hAnsi="Verdana" w:cs="宋体" w:hint="eastAsia"/>
          <w:color w:val="000000"/>
          <w:kern w:val="0"/>
        </w:rPr>
        <w:t>只能作为函数体的定界符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、构成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程序的基本单位是函数，所有函数名都可以由用户命名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、分号是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语言之间的分隔符，不是语句的一部分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知识点：概念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center"/>
        <w:rPr>
          <w:rFonts w:ascii="Verdana" w:hAnsi="Verdana" w:cs="Verdana"/>
          <w:color w:val="000000"/>
          <w:kern w:val="0"/>
        </w:rPr>
      </w:pPr>
      <w:r w:rsidRPr="000A71A3">
        <w:rPr>
          <w:rFonts w:ascii="Verdana" w:hAnsi="Verdana" w:cs="宋体" w:hint="eastAsia"/>
          <w:b/>
          <w:bCs/>
          <w:color w:val="000000"/>
          <w:kern w:val="0"/>
          <w:highlight w:val="yellow"/>
        </w:rPr>
        <w:t>填空</w:t>
      </w:r>
      <w:r w:rsidRPr="000A71A3">
        <w:rPr>
          <w:rFonts w:ascii="Verdana" w:hAnsi="Verdana" w:cs="Verdana"/>
          <w:b/>
          <w:bCs/>
          <w:color w:val="000000"/>
          <w:kern w:val="0"/>
          <w:highlight w:val="yellow"/>
        </w:rPr>
        <w:t xml:space="preserve"> </w:t>
      </w:r>
      <w:r w:rsidRPr="000A71A3">
        <w:rPr>
          <w:rFonts w:ascii="Verdana" w:hAnsi="Verdana" w:cs="宋体" w:hint="eastAsia"/>
          <w:b/>
          <w:bCs/>
          <w:color w:val="000000"/>
          <w:kern w:val="0"/>
          <w:highlight w:val="yellow"/>
        </w:rPr>
        <w:t>复习题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a+=(a=8);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printf("%d\n",a);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16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若有定义：</w:t>
      </w:r>
      <w:r w:rsidRPr="00173519">
        <w:rPr>
          <w:rFonts w:ascii="Verdana" w:hAnsi="Verdana" w:cs="Verdana"/>
          <w:color w:val="000000"/>
          <w:kern w:val="0"/>
        </w:rPr>
        <w:t>int a=10,b=9,c=8;</w:t>
      </w:r>
      <w:r w:rsidRPr="00173519">
        <w:rPr>
          <w:rFonts w:ascii="Verdana" w:hAnsi="Verdana" w:cs="宋体" w:hint="eastAsia"/>
          <w:color w:val="000000"/>
          <w:kern w:val="0"/>
        </w:rPr>
        <w:t>接着顺序执行下列语句后，变量</w:t>
      </w: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中的值是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c=(a-=(b-5));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c=(a % 11)+(b=3);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以下程序运行后的了输出结果是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a=1,b=2,c=3;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if(c=a) printf("%d\n",c);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printf("%d\n",b);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知识点：赋值表达式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若有语句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i=-19, j=i%4;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printf("%d\n",j);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-3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设</w:t>
      </w:r>
      <w:r w:rsidRPr="00173519">
        <w:rPr>
          <w:rFonts w:ascii="Verdana" w:hAnsi="Verdana" w:cs="Verdana"/>
          <w:color w:val="000000"/>
          <w:kern w:val="0"/>
        </w:rPr>
        <w:t xml:space="preserve">y </w:t>
      </w:r>
      <w:r w:rsidRPr="00173519">
        <w:rPr>
          <w:rFonts w:ascii="Verdana" w:hAnsi="Verdana" w:cs="宋体" w:hint="eastAsia"/>
          <w:color w:val="000000"/>
          <w:kern w:val="0"/>
        </w:rPr>
        <w:t>是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型变量，请写出判断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为奇数的关系表达式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y%2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知识点：算术表达式</w:t>
      </w:r>
    </w:p>
    <w:p w:rsidR="00EB1BD8" w:rsidRPr="000A71A3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3366FF"/>
          <w:kern w:val="0"/>
        </w:rPr>
      </w:pPr>
      <w:r w:rsidRPr="000A71A3">
        <w:rPr>
          <w:rFonts w:ascii="Verdana" w:hAnsi="Verdana" w:cs="Verdana"/>
          <w:b/>
          <w:bCs/>
          <w:color w:val="3366FF"/>
          <w:kern w:val="0"/>
        </w:rPr>
        <w:t>12</w:t>
      </w:r>
      <w:r w:rsidRPr="000A71A3">
        <w:rPr>
          <w:rFonts w:ascii="Verdana" w:hAnsi="Verdana" w:cs="宋体" w:hint="eastAsia"/>
          <w:b/>
          <w:bCs/>
          <w:color w:val="3366FF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下面程序的输出是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x=2;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while(x--);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 x);}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-1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知识点：自加、自减运算符和逗号运算符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19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fun()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static int a=0;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a+=2; printf("%d",a);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cc;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for(cc=1;cc&lt;4;cc++) fun();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246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知识点：函数的调用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f(int x,int y)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return(y-x)*x;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a=3,b=4,c=5,d;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d=f(f(3,4),f(3,5));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printf("%d\n",d);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9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知识点：函数的调用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27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 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{int a[3][3]={{1,2,9},{3,4,8},{5,6,7}},i,s=0;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 s+=a[i][i]+a[i][3-i-1];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30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知识点：二维数组的定义和二维数组元素的引用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以下程序段的输出结果是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i=9;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printf("%o\n",i);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11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知识点：数据输出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ch1,ch2; int n1,n2;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ch1=getchar(); ch2=getchar();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n1=ch1-'0'; n2=n1*10+(ch2-'0');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printf("%d\n",n2);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程序运行时输入：</w:t>
      </w:r>
      <w:r w:rsidRPr="00173519">
        <w:rPr>
          <w:rFonts w:ascii="Verdana" w:hAnsi="Verdana" w:cs="Verdana"/>
          <w:color w:val="000000"/>
          <w:kern w:val="0"/>
        </w:rPr>
        <w:t>12&lt;</w:t>
      </w:r>
      <w:r w:rsidRPr="00173519">
        <w:rPr>
          <w:rFonts w:ascii="Verdana" w:hAnsi="Verdana" w:cs="宋体" w:hint="eastAsia"/>
          <w:color w:val="000000"/>
          <w:kern w:val="0"/>
        </w:rPr>
        <w:t>回车</w:t>
      </w:r>
      <w:r w:rsidRPr="00173519">
        <w:rPr>
          <w:rFonts w:ascii="Verdana" w:hAnsi="Verdana" w:cs="Verdana"/>
          <w:color w:val="000000"/>
          <w:kern w:val="0"/>
        </w:rPr>
        <w:t>&gt;</w:t>
      </w:r>
      <w:r w:rsidRPr="00173519">
        <w:rPr>
          <w:rFonts w:ascii="Verdana" w:hAnsi="Verdana" w:cs="宋体" w:hint="eastAsia"/>
          <w:color w:val="000000"/>
          <w:kern w:val="0"/>
        </w:rPr>
        <w:t>，执行后输出结果是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12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知识点：数据输入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{int a=1,b=3,c=5;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 (c=a+b) printf("yes\n");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printf("no\n");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yes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若从键盘输入</w:t>
      </w:r>
      <w:r w:rsidRPr="00173519">
        <w:rPr>
          <w:rFonts w:ascii="Verdana" w:hAnsi="Verdana" w:cs="Verdana"/>
          <w:color w:val="000000"/>
          <w:kern w:val="0"/>
        </w:rPr>
        <w:t>58</w:t>
      </w:r>
      <w:r w:rsidRPr="00173519">
        <w:rPr>
          <w:rFonts w:ascii="Verdana" w:hAnsi="Verdana" w:cs="宋体" w:hint="eastAsia"/>
          <w:color w:val="000000"/>
          <w:kern w:val="0"/>
        </w:rPr>
        <w:t>，则以下程序输出的结果是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scanf("%d",&amp;a);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if(a&gt;50) printf("%d",a);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if(a&gt;40) printf("%d",a);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if(a&gt;30) printf("%d",a);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585858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39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a=5,b=4,c=3,d;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d=(a&gt;b&gt;c);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printf("%d\n",d);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p,a=5;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if(p=1!=0)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printf("%d\n",p);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printf("%d\n",p+2);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表示条件</w:t>
      </w:r>
      <w:r w:rsidRPr="00173519">
        <w:rPr>
          <w:rFonts w:ascii="Verdana" w:hAnsi="Verdana" w:cs="Verdana"/>
          <w:color w:val="000000"/>
          <w:kern w:val="0"/>
        </w:rPr>
        <w:t>:10&lt;x&lt;100</w:t>
      </w:r>
      <w:r w:rsidRPr="00173519">
        <w:rPr>
          <w:rFonts w:ascii="Verdana" w:hAnsi="Verdana" w:cs="宋体" w:hint="eastAsia"/>
          <w:color w:val="000000"/>
          <w:kern w:val="0"/>
        </w:rPr>
        <w:t>或</w:t>
      </w:r>
      <w:r w:rsidRPr="00173519">
        <w:rPr>
          <w:rFonts w:ascii="Verdana" w:hAnsi="Verdana" w:cs="Verdana"/>
          <w:color w:val="000000"/>
          <w:kern w:val="0"/>
        </w:rPr>
        <w:t>x&lt;0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语言表达式是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(x&gt;10&amp;&amp;x&lt;100||x&lt;0)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若已知</w:t>
      </w:r>
      <w:r w:rsidRPr="00173519">
        <w:rPr>
          <w:rFonts w:ascii="Verdana" w:hAnsi="Verdana" w:cs="Verdana"/>
          <w:color w:val="000000"/>
          <w:kern w:val="0"/>
        </w:rPr>
        <w:t>a=10,b=20,</w:t>
      </w:r>
      <w:r w:rsidRPr="00173519">
        <w:rPr>
          <w:rFonts w:ascii="Verdana" w:hAnsi="Verdana" w:cs="宋体" w:hint="eastAsia"/>
          <w:color w:val="000000"/>
          <w:kern w:val="0"/>
        </w:rPr>
        <w:t>则表达式</w:t>
      </w:r>
      <w:r w:rsidRPr="00173519">
        <w:rPr>
          <w:rFonts w:ascii="Verdana" w:hAnsi="Verdana" w:cs="Verdana"/>
          <w:color w:val="000000"/>
          <w:kern w:val="0"/>
        </w:rPr>
        <w:t xml:space="preserve"> !a&lt;b </w:t>
      </w:r>
      <w:r w:rsidRPr="00173519">
        <w:rPr>
          <w:rFonts w:ascii="Verdana" w:hAnsi="Verdana" w:cs="宋体" w:hint="eastAsia"/>
          <w:color w:val="000000"/>
          <w:kern w:val="0"/>
        </w:rPr>
        <w:t>的值为</w:t>
      </w:r>
      <w:r w:rsidRPr="00173519">
        <w:rPr>
          <w:rFonts w:ascii="Verdana" w:hAnsi="Verdana" w:cs="Verdana"/>
          <w:color w:val="000000"/>
          <w:kern w:val="0"/>
        </w:rPr>
        <w:t>______.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表示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整数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的绝对值大于</w:t>
      </w:r>
      <w:r w:rsidRPr="00173519">
        <w:rPr>
          <w:rFonts w:ascii="Verdana" w:hAnsi="Verdana" w:cs="Verdana"/>
          <w:color w:val="000000"/>
          <w:kern w:val="0"/>
        </w:rPr>
        <w:t>5”</w:t>
      </w:r>
      <w:r w:rsidRPr="00173519">
        <w:rPr>
          <w:rFonts w:ascii="Verdana" w:hAnsi="Verdana" w:cs="宋体" w:hint="eastAsia"/>
          <w:color w:val="000000"/>
          <w:kern w:val="0"/>
        </w:rPr>
        <w:t>时值为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真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语言表达式是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x&gt;5||x&lt;-5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知识点：关系运算和逻辑运算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{int p=30;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printf("%d\n",(p/3&gt;0 ? p/10:p%3));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知识点：条件表达式构成的选择结构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46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x,a=1,b=2,c=3,d=4;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x=(a&lt;b)?a:b; x=(x&lt;c)?x:c; x=(d&gt;x)?x:d;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printf("%d\n",x);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知识点：条件表达式构成的选择结构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49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t=1,i=5;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for(;i&gt;=0;i--) t*=i;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printf("%d\n",t);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0A71A3">
        <w:rPr>
          <w:rFonts w:ascii="Verdana" w:hAnsi="Verdana" w:cs="Verdana"/>
          <w:b/>
          <w:bCs/>
          <w:color w:val="000000"/>
          <w:kern w:val="0"/>
          <w:highlight w:val="yellow"/>
        </w:rPr>
        <w:t>50</w:t>
      </w:r>
      <w:r w:rsidRPr="000A71A3">
        <w:rPr>
          <w:rFonts w:ascii="Verdana" w:hAnsi="Verdana" w:cs="宋体" w:hint="eastAsia"/>
          <w:b/>
          <w:bCs/>
          <w:color w:val="000000"/>
          <w:kern w:val="0"/>
          <w:highlight w:val="yellow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s,i;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for(s=0,i=1;i&lt;3; i++,s+=i);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printf("%d\n",s);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5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语句和用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语句构成的循环结构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53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{int p[7]={11,13,14,15,16,17,18};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i=0,j=0;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while(i&lt;7&amp;&amp;p[i]%2==1)j+=p[i++];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printf("%d\n",j);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24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语句和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语句构成的循环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55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执行以下程序后，输出</w:t>
      </w:r>
      <w:r w:rsidRPr="00173519">
        <w:rPr>
          <w:rFonts w:ascii="Verdana" w:hAnsi="Verdana" w:cs="Verdana"/>
          <w:color w:val="000000"/>
          <w:kern w:val="0"/>
        </w:rPr>
        <w:t>'#'</w:t>
      </w:r>
      <w:r w:rsidRPr="00173519">
        <w:rPr>
          <w:rFonts w:ascii="Verdana" w:hAnsi="Verdana" w:cs="宋体" w:hint="eastAsia"/>
          <w:color w:val="000000"/>
          <w:kern w:val="0"/>
        </w:rPr>
        <w:t>号的个数是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{int i,j;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 (i=1;i&lt;5;i++)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 (j=2;j&lt;=i;j++) putchar('#');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知识点：循环结构的嵌套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s[]="abcdef";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s[3]='\0';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printf("%s\n",s);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abc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知识点：用一个一维字符数组来存放字符串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0A71A3">
        <w:rPr>
          <w:rFonts w:ascii="Verdana" w:hAnsi="Verdana" w:cs="Verdana"/>
          <w:b/>
          <w:bCs/>
          <w:color w:val="000000"/>
          <w:kern w:val="0"/>
          <w:highlight w:val="yellow"/>
        </w:rPr>
        <w:t>64</w:t>
      </w:r>
      <w:r w:rsidRPr="000A71A3">
        <w:rPr>
          <w:rFonts w:ascii="Verdana" w:hAnsi="Verdana" w:cs="宋体" w:hint="eastAsia"/>
          <w:b/>
          <w:bCs/>
          <w:color w:val="000000"/>
          <w:kern w:val="0"/>
          <w:highlight w:val="yellow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下列程序段的输出结果是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b[]="Hello,you"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b[5]=0;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printf("%s\n",b);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Hello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知识点：字符串数组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{char m;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m='B'+32;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printf("%c\n",m);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知识点：字符型常量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69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已知字母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ASCII</w:t>
      </w:r>
      <w:r w:rsidRPr="00173519">
        <w:rPr>
          <w:rFonts w:ascii="Verdana" w:hAnsi="Verdana" w:cs="宋体" w:hint="eastAsia"/>
          <w:color w:val="000000"/>
          <w:kern w:val="0"/>
        </w:rPr>
        <w:t>码为</w:t>
      </w:r>
      <w:r w:rsidRPr="00173519">
        <w:rPr>
          <w:rFonts w:ascii="Verdana" w:hAnsi="Verdana" w:cs="Verdana"/>
          <w:color w:val="000000"/>
          <w:kern w:val="0"/>
        </w:rPr>
        <w:t>65.</w:t>
      </w:r>
      <w:r w:rsidRPr="00173519">
        <w:rPr>
          <w:rFonts w:ascii="Verdana" w:hAnsi="Verdana" w:cs="宋体" w:hint="eastAsia"/>
          <w:color w:val="000000"/>
          <w:kern w:val="0"/>
        </w:rPr>
        <w:t>以下程序运行后的输出结果是</w:t>
      </w:r>
      <w:r w:rsidRPr="00173519">
        <w:rPr>
          <w:rFonts w:ascii="Verdana" w:hAnsi="Verdana" w:cs="Verdana"/>
          <w:color w:val="000000"/>
          <w:kern w:val="0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{char a,b;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a=’A’+’5’-‘3’; b=a+’6’-‘2’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printf(“%d%c\n”,a,b);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67G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知识点：字符型常量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71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若有以下程序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char a;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a='H'-'A'+'0';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printf("%c\n",a);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执行后输出结果是</w:t>
      </w:r>
      <w:r w:rsidRPr="00D44F49">
        <w:rPr>
          <w:rFonts w:ascii="Verdana" w:hAnsi="Verdana" w:cs="Verdana"/>
          <w:color w:val="000000"/>
          <w:kern w:val="0"/>
          <w:lang w:val="pt-BR"/>
        </w:rPr>
        <w:t>______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7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173519">
        <w:rPr>
          <w:rFonts w:ascii="Verdana" w:hAnsi="Verdana" w:cs="宋体" w:hint="eastAsia"/>
          <w:color w:val="000000"/>
          <w:kern w:val="0"/>
        </w:rPr>
        <w:t>字符型常量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0A71A3">
        <w:rPr>
          <w:rFonts w:ascii="Verdana" w:hAnsi="Verdana" w:cs="Verdana"/>
          <w:b/>
          <w:bCs/>
          <w:color w:val="000000"/>
          <w:kern w:val="0"/>
          <w:highlight w:val="yellow"/>
          <w:lang w:val="pt-BR"/>
        </w:rPr>
        <w:t>72</w:t>
      </w:r>
      <w:r w:rsidRPr="000A71A3">
        <w:rPr>
          <w:rFonts w:ascii="Verdana" w:hAnsi="Verdana" w:cs="宋体" w:hint="eastAsia"/>
          <w:b/>
          <w:bCs/>
          <w:color w:val="000000"/>
          <w:kern w:val="0"/>
          <w:highlight w:val="yellow"/>
          <w:lang w:val="pt-BR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以下程序的功能是计算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>1+12+123+1234+12345</w:t>
      </w:r>
      <w:r w:rsidRPr="00173519">
        <w:rPr>
          <w:rFonts w:ascii="Verdana" w:hAnsi="Verdana" w:cs="宋体" w:hint="eastAsia"/>
          <w:color w:val="000000"/>
          <w:kern w:val="0"/>
        </w:rPr>
        <w:t>。请填空。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{int t= 0,s=0,I;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 (I=1;I&lt;=5;I++)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{t=I+______;s=s+t;}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printf(“s=%d\n”,s);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t*10~10*t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b/>
          <w:bCs/>
          <w:color w:val="000000"/>
          <w:kern w:val="0"/>
        </w:rPr>
        <w:t>74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．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以下函数的功能是</w:t>
      </w:r>
      <w:r w:rsidRPr="00173519">
        <w:rPr>
          <w:rFonts w:ascii="Verdana" w:hAnsi="Verdana" w:cs="Verdana"/>
          <w:color w:val="000000"/>
          <w:kern w:val="0"/>
        </w:rPr>
        <w:t>:</w:t>
      </w:r>
      <w:r w:rsidRPr="00173519">
        <w:rPr>
          <w:rFonts w:ascii="Verdana" w:hAnsi="Verdana" w:cs="宋体" w:hint="eastAsia"/>
          <w:color w:val="000000"/>
          <w:kern w:val="0"/>
        </w:rPr>
        <w:t>求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的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次方，请填空。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double fun(double x,int y)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double z;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for(i=1,z=x;i&lt;y;i++) z=z*______;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 z;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答案：</w:t>
      </w:r>
      <w:r w:rsidRPr="00173519">
        <w:rPr>
          <w:rFonts w:ascii="Verdana" w:hAnsi="Verdana" w:cs="Verdana"/>
          <w:color w:val="000000"/>
          <w:kern w:val="0"/>
        </w:rPr>
        <w:t>x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知识点：程序分析</w:t>
      </w:r>
    </w:p>
    <w:p w:rsidR="00EB1BD8" w:rsidRDefault="00EB1BD8">
      <w:pPr>
        <w:rPr>
          <w:rFonts w:cs="Times New Roman"/>
        </w:rPr>
      </w:pPr>
    </w:p>
    <w:p w:rsidR="00EB1BD8" w:rsidRDefault="00EB1BD8">
      <w:pPr>
        <w:rPr>
          <w:rFonts w:cs="Times New Roman"/>
        </w:rPr>
      </w:pPr>
    </w:p>
    <w:p w:rsidR="00EB1BD8" w:rsidRDefault="00EB1BD8">
      <w:pPr>
        <w:rPr>
          <w:rFonts w:cs="Times New Roman"/>
        </w:rPr>
      </w:pPr>
    </w:p>
    <w:p w:rsidR="00EB1BD8" w:rsidRDefault="00EB1BD8">
      <w:pPr>
        <w:rPr>
          <w:rFonts w:cs="Times New Roman"/>
        </w:rPr>
      </w:pP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b/>
          <w:bCs/>
          <w:color w:val="000000"/>
          <w:kern w:val="0"/>
        </w:rPr>
        <w:t>一</w:t>
      </w:r>
      <w:r w:rsidRPr="00173519">
        <w:rPr>
          <w:rFonts w:ascii="Verdana" w:hAnsi="Verdana" w:cs="Verdana"/>
          <w:b/>
          <w:bCs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选择题（</w:t>
      </w:r>
      <w:r w:rsidRPr="00173519">
        <w:rPr>
          <w:rFonts w:ascii="Verdana" w:hAnsi="Verdana" w:cs="Verdana"/>
          <w:b/>
          <w:bCs/>
          <w:color w:val="000000"/>
          <w:kern w:val="0"/>
        </w:rPr>
        <w:t>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分，每小题</w:t>
      </w:r>
      <w:r w:rsidRPr="00173519">
        <w:rPr>
          <w:rFonts w:ascii="Verdana" w:hAnsi="Verdana" w:cs="Verdana"/>
          <w:b/>
          <w:bCs/>
          <w:color w:val="000000"/>
          <w:kern w:val="0"/>
        </w:rPr>
        <w:t>0.5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1.C</w:t>
      </w:r>
      <w:r w:rsidRPr="00173519">
        <w:rPr>
          <w:rFonts w:ascii="Verdana" w:hAnsi="Verdana" w:cs="宋体" w:hint="eastAsia"/>
          <w:color w:val="000000"/>
          <w:kern w:val="0"/>
        </w:rPr>
        <w:t>语言源程序的基本单位是（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过程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函数</w:t>
      </w:r>
      <w:r w:rsidRPr="00173519">
        <w:rPr>
          <w:rFonts w:ascii="Verdana" w:hAnsi="Verdana" w:cs="Verdana"/>
          <w:color w:val="000000"/>
          <w:kern w:val="0"/>
        </w:rPr>
        <w:t xml:space="preserve"> C </w:t>
      </w:r>
      <w:r w:rsidRPr="00173519">
        <w:rPr>
          <w:rFonts w:ascii="Verdana" w:hAnsi="Verdana" w:cs="宋体" w:hint="eastAsia"/>
          <w:color w:val="000000"/>
          <w:kern w:val="0"/>
        </w:rPr>
        <w:t>子程序</w:t>
      </w:r>
      <w:r w:rsidRPr="00173519">
        <w:rPr>
          <w:rFonts w:ascii="Verdana" w:hAnsi="Verdana" w:cs="Verdana"/>
          <w:color w:val="000000"/>
          <w:kern w:val="0"/>
        </w:rPr>
        <w:t xml:space="preserve"> D </w:t>
      </w:r>
      <w:r w:rsidRPr="00173519">
        <w:rPr>
          <w:rFonts w:ascii="Verdana" w:hAnsi="Verdana" w:cs="宋体" w:hint="eastAsia"/>
          <w:color w:val="000000"/>
          <w:kern w:val="0"/>
        </w:rPr>
        <w:t>标识符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</w:t>
      </w:r>
      <w:r w:rsidRPr="00173519">
        <w:rPr>
          <w:rFonts w:ascii="Verdana" w:hAnsi="Verdana" w:cs="宋体" w:hint="eastAsia"/>
          <w:color w:val="000000"/>
          <w:kern w:val="0"/>
        </w:rPr>
        <w:t>下列程序的输出结果是（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{ int a=7,b=5;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printf("%d\n",b=b/a);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5 B 1 C 0 D</w:t>
      </w:r>
      <w:r w:rsidRPr="00173519">
        <w:rPr>
          <w:rFonts w:ascii="Verdana" w:hAnsi="Verdana" w:cs="宋体" w:hint="eastAsia"/>
          <w:color w:val="000000"/>
          <w:kern w:val="0"/>
        </w:rPr>
        <w:t>不确定值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3.</w:t>
      </w:r>
      <w:r w:rsidRPr="00173519">
        <w:rPr>
          <w:rFonts w:ascii="Verdana" w:hAnsi="Verdana" w:cs="宋体" w:hint="eastAsia"/>
          <w:color w:val="000000"/>
          <w:kern w:val="0"/>
        </w:rPr>
        <w:t>假设变量</w:t>
      </w:r>
      <w:r w:rsidRPr="00173519">
        <w:rPr>
          <w:rFonts w:ascii="Verdana" w:hAnsi="Verdana" w:cs="Verdana"/>
          <w:color w:val="000000"/>
          <w:kern w:val="0"/>
        </w:rPr>
        <w:t>a,b</w:t>
      </w:r>
      <w:r w:rsidRPr="00173519">
        <w:rPr>
          <w:rFonts w:ascii="Verdana" w:hAnsi="Verdana" w:cs="宋体" w:hint="eastAsia"/>
          <w:color w:val="000000"/>
          <w:kern w:val="0"/>
        </w:rPr>
        <w:t>均为整型，表达式</w:t>
      </w:r>
      <w:r w:rsidRPr="00173519">
        <w:rPr>
          <w:rFonts w:ascii="Verdana" w:hAnsi="Verdana" w:cs="Verdana"/>
          <w:color w:val="000000"/>
          <w:kern w:val="0"/>
        </w:rPr>
        <w:t>(a=5,b=2,a&gt;b?a++:b++,a+b)</w:t>
      </w:r>
      <w:r w:rsidRPr="00173519">
        <w:rPr>
          <w:rFonts w:ascii="Verdana" w:hAnsi="Verdana" w:cs="宋体" w:hint="eastAsia"/>
          <w:color w:val="000000"/>
          <w:kern w:val="0"/>
        </w:rPr>
        <w:t>的值是（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7 B 8 C 9 D 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</w:t>
      </w:r>
      <w:r w:rsidRPr="00173519">
        <w:rPr>
          <w:rFonts w:ascii="Verdana" w:hAnsi="Verdana" w:cs="宋体" w:hint="eastAsia"/>
          <w:color w:val="000000"/>
          <w:kern w:val="0"/>
        </w:rPr>
        <w:t>设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为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型变量，执行下列赋值语句后，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的取值分别是（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a=125.534; a=(int)125.521%4; a=5&lt;&lt;2;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125,31,1 B 125,1,20 C 125,31,20 D 125.534,2,20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5.</w:t>
      </w:r>
      <w:r w:rsidRPr="00173519">
        <w:rPr>
          <w:rFonts w:ascii="Verdana" w:hAnsi="Verdana" w:cs="宋体" w:hint="eastAsia"/>
          <w:color w:val="000000"/>
          <w:kern w:val="0"/>
        </w:rPr>
        <w:t>设有如下程序段，下面描述中正确的是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k=10; while(k=0) k=k-1;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循环执行一次</w:t>
      </w:r>
      <w:r w:rsidRPr="00173519">
        <w:rPr>
          <w:rFonts w:ascii="Verdana" w:hAnsi="Verdana" w:cs="Verdana"/>
          <w:color w:val="000000"/>
          <w:kern w:val="0"/>
        </w:rPr>
        <w:t xml:space="preserve"> B</w:t>
      </w:r>
      <w:r w:rsidRPr="00173519">
        <w:rPr>
          <w:rFonts w:ascii="Verdana" w:hAnsi="Verdana" w:cs="宋体" w:hint="eastAsia"/>
          <w:color w:val="000000"/>
          <w:kern w:val="0"/>
        </w:rPr>
        <w:t>循环是无限循环</w:t>
      </w:r>
      <w:r w:rsidRPr="00173519">
        <w:rPr>
          <w:rFonts w:ascii="Verdana" w:hAnsi="Verdana" w:cs="Verdana"/>
          <w:color w:val="000000"/>
          <w:kern w:val="0"/>
        </w:rPr>
        <w:t xml:space="preserve"> C</w:t>
      </w:r>
      <w:r w:rsidRPr="00173519">
        <w:rPr>
          <w:rFonts w:ascii="Verdana" w:hAnsi="Verdana" w:cs="宋体" w:hint="eastAsia"/>
          <w:color w:val="000000"/>
          <w:kern w:val="0"/>
        </w:rPr>
        <w:t>循环体语句一次也不执行</w:t>
      </w:r>
      <w:r w:rsidRPr="00173519">
        <w:rPr>
          <w:rFonts w:ascii="Verdana" w:hAnsi="Verdana" w:cs="Verdana"/>
          <w:color w:val="000000"/>
          <w:kern w:val="0"/>
        </w:rPr>
        <w:t xml:space="preserve"> D</w:t>
      </w:r>
      <w:r w:rsidRPr="00173519">
        <w:rPr>
          <w:rFonts w:ascii="Verdana" w:hAnsi="Verdana" w:cs="宋体" w:hint="eastAsia"/>
          <w:color w:val="000000"/>
          <w:kern w:val="0"/>
        </w:rPr>
        <w:t>循环体语句执行一次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6.</w:t>
      </w:r>
      <w:r w:rsidRPr="00173519">
        <w:rPr>
          <w:rFonts w:ascii="Verdana" w:hAnsi="Verdana" w:cs="宋体" w:hint="eastAsia"/>
          <w:color w:val="000000"/>
          <w:kern w:val="0"/>
        </w:rPr>
        <w:t>以下程序的输出结果为（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prt(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for(i=5;i&lt;8;i++) printf("%c",'*');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printf("\t");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for(i=5;i&lt;=8;i++) prt( 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*** B *** *** *** *** C *** *** D * * *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7.</w:t>
      </w: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语言程序中，以下说法正确的是（　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函数的定义可以嵌套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但函数的调用不可以嵌套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函数的定义不可以嵌套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但函数的调用可以嵌套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函数的定义和函数的调用都不可以嵌套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函数的定义和函数的调用都可以嵌套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8.</w:t>
      </w:r>
      <w:r w:rsidRPr="00173519">
        <w:rPr>
          <w:rFonts w:ascii="Verdana" w:hAnsi="Verdana" w:cs="宋体" w:hint="eastAsia"/>
          <w:color w:val="000000"/>
          <w:kern w:val="0"/>
        </w:rPr>
        <w:t>以下函数调用语句中含有（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）个实参。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func((e1,e2),(e3,e4,e5));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2 B 3 C 5 D </w:t>
      </w:r>
      <w:r w:rsidRPr="00173519">
        <w:rPr>
          <w:rFonts w:ascii="Verdana" w:hAnsi="Verdana" w:cs="宋体" w:hint="eastAsia"/>
          <w:color w:val="000000"/>
          <w:kern w:val="0"/>
        </w:rPr>
        <w:t>语法错误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9.</w:t>
      </w:r>
      <w:r w:rsidRPr="00173519">
        <w:rPr>
          <w:rFonts w:ascii="Verdana" w:hAnsi="Verdana" w:cs="宋体" w:hint="eastAsia"/>
          <w:color w:val="000000"/>
          <w:kern w:val="0"/>
        </w:rPr>
        <w:t>以下程序的输出结果为（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#define ADD(x) x*x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{ int a=4,b=6,c=7,d=ADD(a+b)*c;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printf("d=%d",d);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d=70 B d=80 C d=140 D d=700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10.</w:t>
      </w:r>
      <w:r w:rsidRPr="00173519">
        <w:rPr>
          <w:rFonts w:ascii="Verdana" w:hAnsi="Verdana" w:cs="宋体" w:hint="eastAsia"/>
          <w:color w:val="000000"/>
          <w:kern w:val="0"/>
        </w:rPr>
        <w:t>已知职工记录描述如下，在</w:t>
      </w:r>
      <w:r w:rsidRPr="00173519">
        <w:rPr>
          <w:rFonts w:ascii="Verdana" w:hAnsi="Verdana" w:cs="Verdana"/>
          <w:color w:val="000000"/>
          <w:kern w:val="0"/>
        </w:rPr>
        <w:t>Turbo C</w:t>
      </w:r>
      <w:r w:rsidRPr="00173519">
        <w:rPr>
          <w:rFonts w:ascii="Verdana" w:hAnsi="Verdana" w:cs="宋体" w:hint="eastAsia"/>
          <w:color w:val="000000"/>
          <w:kern w:val="0"/>
        </w:rPr>
        <w:t>中，系统为变量</w:t>
      </w:r>
      <w:r w:rsidRPr="00173519">
        <w:rPr>
          <w:rFonts w:ascii="Verdana" w:hAnsi="Verdana" w:cs="Verdana"/>
          <w:color w:val="000000"/>
          <w:kern w:val="0"/>
        </w:rPr>
        <w:t>w</w:t>
      </w:r>
      <w:r w:rsidRPr="00173519">
        <w:rPr>
          <w:rFonts w:ascii="Verdana" w:hAnsi="Verdana" w:cs="宋体" w:hint="eastAsia"/>
          <w:color w:val="000000"/>
          <w:kern w:val="0"/>
        </w:rPr>
        <w:t>分配（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）字节的空间。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worker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no;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name[20];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sex;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union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day; int month; int year;}birth;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 w;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29 B 20 C 25 D 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11.</w:t>
      </w:r>
      <w:r w:rsidRPr="00173519">
        <w:rPr>
          <w:rFonts w:ascii="Verdana" w:hAnsi="Verdana" w:cs="宋体" w:hint="eastAsia"/>
          <w:color w:val="000000"/>
          <w:kern w:val="0"/>
        </w:rPr>
        <w:t>设有以下定义，值为</w:t>
      </w: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的枚举常量是（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enum week{sun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mon=4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tue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wed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thu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fri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sat} w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tue B sat C fri D thu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12.</w:t>
      </w:r>
      <w:r w:rsidRPr="00173519">
        <w:rPr>
          <w:rFonts w:ascii="Verdana" w:hAnsi="Verdana" w:cs="宋体" w:hint="eastAsia"/>
          <w:color w:val="000000"/>
          <w:kern w:val="0"/>
        </w:rPr>
        <w:t>下面选项中正确的赋值语句是</w:t>
      </w:r>
      <w:r w:rsidRPr="00173519">
        <w:rPr>
          <w:rFonts w:ascii="Verdana" w:hAnsi="Verdana" w:cs="Verdana"/>
          <w:color w:val="000000"/>
          <w:kern w:val="0"/>
        </w:rPr>
        <w:t>(</w:t>
      </w:r>
      <w:r w:rsidRPr="00173519">
        <w:rPr>
          <w:rFonts w:ascii="Verdana" w:hAnsi="Verdana" w:cs="宋体" w:hint="eastAsia"/>
          <w:color w:val="000000"/>
          <w:kern w:val="0"/>
        </w:rPr>
        <w:t>设</w:t>
      </w:r>
      <w:r w:rsidRPr="00173519">
        <w:rPr>
          <w:rFonts w:ascii="Verdana" w:hAnsi="Verdana" w:cs="Verdana"/>
          <w:color w:val="000000"/>
          <w:kern w:val="0"/>
        </w:rPr>
        <w:t xml:space="preserve"> char a[5],*p</w:t>
      </w:r>
      <w:r w:rsidRPr="00173519">
        <w:rPr>
          <w:rFonts w:ascii="Verdana" w:hAnsi="Verdana" w:cs="宋体" w:hint="eastAsia"/>
          <w:color w:val="000000"/>
          <w:kern w:val="0"/>
        </w:rPr>
        <w:t>＝</w:t>
      </w:r>
      <w:r w:rsidRPr="00173519">
        <w:rPr>
          <w:rFonts w:ascii="Verdana" w:hAnsi="Verdana" w:cs="Verdana"/>
          <w:color w:val="000000"/>
          <w:kern w:val="0"/>
        </w:rPr>
        <w:t>a;)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p="abcd"; B a="abcd"; C *p="abcd"; D *a="abcd";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13.</w:t>
      </w:r>
      <w:r w:rsidRPr="00173519">
        <w:rPr>
          <w:rFonts w:ascii="Verdana" w:hAnsi="Verdana" w:cs="宋体" w:hint="eastAsia"/>
          <w:color w:val="000000"/>
          <w:kern w:val="0"/>
        </w:rPr>
        <w:t>设有以下程序段，则值为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的表达式是（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st { int n; struct st *next;};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static struct st a[3]={5,&amp;a[1],7,&amp;a[2],9,0 }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*p;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p=&amp;a[0];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 p++-&gt;n B ++p-&gt;n C p-&gt;n++ D (*p).n++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14.C</w:t>
      </w:r>
      <w:r w:rsidRPr="00173519">
        <w:rPr>
          <w:rFonts w:ascii="Verdana" w:hAnsi="Verdana" w:cs="宋体" w:hint="eastAsia"/>
          <w:color w:val="000000"/>
          <w:kern w:val="0"/>
        </w:rPr>
        <w:t>语言中的文件类型只有（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索引文件和文本文件两种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文本文件一种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二进制文件一种</w:t>
      </w:r>
      <w:r w:rsidRPr="00173519">
        <w:rPr>
          <w:rFonts w:ascii="Verdana" w:hAnsi="Verdana" w:cs="Verdana"/>
          <w:color w:val="000000"/>
          <w:kern w:val="0"/>
        </w:rPr>
        <w:t xml:space="preserve"> D ASCII</w:t>
      </w:r>
      <w:r w:rsidRPr="00173519">
        <w:rPr>
          <w:rFonts w:ascii="Verdana" w:hAnsi="Verdana" w:cs="宋体" w:hint="eastAsia"/>
          <w:color w:val="000000"/>
          <w:kern w:val="0"/>
        </w:rPr>
        <w:t>码文件和二进制文件两种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b/>
          <w:bCs/>
          <w:color w:val="000000"/>
          <w:kern w:val="0"/>
        </w:rPr>
        <w:t>二</w:t>
      </w:r>
      <w:r w:rsidRPr="00173519">
        <w:rPr>
          <w:rFonts w:ascii="Verdana" w:hAnsi="Verdana" w:cs="Verdana"/>
          <w:b/>
          <w:bCs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判断对错，对的划</w:t>
      </w:r>
      <w:r w:rsidRPr="00173519">
        <w:rPr>
          <w:rFonts w:ascii="Verdana" w:hAnsi="Verdana" w:cs="Verdana"/>
          <w:b/>
          <w:bCs/>
          <w:color w:val="000000"/>
          <w:kern w:val="0"/>
        </w:rPr>
        <w:t>“√”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，错的划</w:t>
      </w:r>
      <w:r w:rsidRPr="00173519">
        <w:rPr>
          <w:rFonts w:ascii="Verdana" w:hAnsi="Verdana" w:cs="Verdana"/>
          <w:b/>
          <w:bCs/>
          <w:color w:val="000000"/>
          <w:kern w:val="0"/>
        </w:rPr>
        <w:t>“×”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（</w:t>
      </w:r>
      <w:r w:rsidRPr="00173519">
        <w:rPr>
          <w:rFonts w:ascii="Verdana" w:hAnsi="Verdana" w:cs="Verdana"/>
          <w:b/>
          <w:bCs/>
          <w:color w:val="000000"/>
          <w:kern w:val="0"/>
        </w:rPr>
        <w:t>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分，每小题</w:t>
      </w:r>
      <w:r w:rsidRPr="00173519">
        <w:rPr>
          <w:rFonts w:ascii="Verdana" w:hAnsi="Verdana" w:cs="Verdana"/>
          <w:b/>
          <w:bCs/>
          <w:color w:val="000000"/>
          <w:kern w:val="0"/>
        </w:rPr>
        <w:t>0.5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Turbo C</w:t>
      </w:r>
      <w:r w:rsidRPr="00173519">
        <w:rPr>
          <w:rFonts w:ascii="Verdana" w:hAnsi="Verdana" w:cs="宋体" w:hint="eastAsia"/>
          <w:color w:val="000000"/>
          <w:kern w:val="0"/>
        </w:rPr>
        <w:t>中，整型数据在内存中占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个字节。（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int i=20;switch(i/10){case 2:printf("A");case 1:printf("B");}</w:t>
      </w:r>
      <w:r w:rsidRPr="00173519">
        <w:rPr>
          <w:rFonts w:ascii="Verdana" w:hAnsi="Verdana" w:cs="宋体" w:hint="eastAsia"/>
          <w:color w:val="000000"/>
          <w:kern w:val="0"/>
        </w:rPr>
        <w:t>的输出结果为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break</w:t>
      </w:r>
      <w:r w:rsidRPr="00173519">
        <w:rPr>
          <w:rFonts w:ascii="Verdana" w:hAnsi="Verdana" w:cs="宋体" w:hint="eastAsia"/>
          <w:color w:val="000000"/>
          <w:kern w:val="0"/>
        </w:rPr>
        <w:t>语句用在循环体中，可结束本层循环，</w:t>
      </w:r>
      <w:r w:rsidRPr="00173519">
        <w:rPr>
          <w:rFonts w:ascii="Verdana" w:hAnsi="Verdana" w:cs="Verdana"/>
          <w:color w:val="000000"/>
          <w:kern w:val="0"/>
        </w:rPr>
        <w:t>continue</w:t>
      </w:r>
      <w:r w:rsidRPr="00173519">
        <w:rPr>
          <w:rFonts w:ascii="Verdana" w:hAnsi="Verdana" w:cs="宋体" w:hint="eastAsia"/>
          <w:color w:val="000000"/>
          <w:kern w:val="0"/>
        </w:rPr>
        <w:t>语句用在循环体中，可结束本次循环。（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．函数的递归调用不过是一个函数直接或间接地调用它自身。（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．函数</w:t>
      </w:r>
      <w:r w:rsidRPr="00173519">
        <w:rPr>
          <w:rFonts w:ascii="Verdana" w:hAnsi="Verdana" w:cs="Verdana"/>
          <w:color w:val="000000"/>
          <w:kern w:val="0"/>
        </w:rPr>
        <w:t>strlen("ASDFG\n")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．通过</w:t>
      </w:r>
      <w:r w:rsidRPr="00173519">
        <w:rPr>
          <w:rFonts w:ascii="Verdana" w:hAnsi="Verdana" w:cs="Verdana"/>
          <w:color w:val="000000"/>
          <w:kern w:val="0"/>
        </w:rPr>
        <w:t>return</w:t>
      </w:r>
      <w:r w:rsidRPr="00173519">
        <w:rPr>
          <w:rFonts w:ascii="Verdana" w:hAnsi="Verdana" w:cs="宋体" w:hint="eastAsia"/>
          <w:color w:val="000000"/>
          <w:kern w:val="0"/>
        </w:rPr>
        <w:t>语句，函数可以带回一个或一个以上的返回值。（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．结构体类型只有一种。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char *p="girl"</w:t>
      </w:r>
      <w:r w:rsidRPr="00173519">
        <w:rPr>
          <w:rFonts w:ascii="Verdana" w:hAnsi="Verdana" w:cs="宋体" w:hint="eastAsia"/>
          <w:color w:val="000000"/>
          <w:kern w:val="0"/>
        </w:rPr>
        <w:t>；的含义是定义字符型指针变量</w:t>
      </w:r>
      <w:r w:rsidRPr="00173519">
        <w:rPr>
          <w:rFonts w:ascii="Verdana" w:hAnsi="Verdana" w:cs="Verdana"/>
          <w:color w:val="000000"/>
          <w:kern w:val="0"/>
        </w:rPr>
        <w:t>p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p</w:t>
      </w:r>
      <w:r w:rsidRPr="00173519">
        <w:rPr>
          <w:rFonts w:ascii="Verdana" w:hAnsi="Verdana" w:cs="宋体" w:hint="eastAsia"/>
          <w:color w:val="000000"/>
          <w:kern w:val="0"/>
        </w:rPr>
        <w:t>的值是字符串</w:t>
      </w:r>
      <w:r w:rsidRPr="00173519">
        <w:rPr>
          <w:rFonts w:ascii="Verdana" w:hAnsi="Verdana" w:cs="Verdana"/>
          <w:color w:val="000000"/>
          <w:kern w:val="0"/>
        </w:rPr>
        <w:t>"girl"</w:t>
      </w:r>
      <w:r w:rsidRPr="00173519">
        <w:rPr>
          <w:rFonts w:ascii="Verdana" w:hAnsi="Verdana" w:cs="宋体" w:hint="eastAsia"/>
          <w:color w:val="000000"/>
          <w:kern w:val="0"/>
        </w:rPr>
        <w:t>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．若有定义：</w:t>
      </w:r>
      <w:r w:rsidRPr="00173519">
        <w:rPr>
          <w:rFonts w:ascii="Verdana" w:hAnsi="Verdana" w:cs="Verdana"/>
          <w:color w:val="000000"/>
          <w:kern w:val="0"/>
        </w:rPr>
        <w:t>char *p(char a[10]);</w:t>
      </w:r>
      <w:r w:rsidRPr="00173519">
        <w:rPr>
          <w:rFonts w:ascii="Verdana" w:hAnsi="Verdana" w:cs="宋体" w:hint="eastAsia"/>
          <w:color w:val="000000"/>
          <w:kern w:val="0"/>
        </w:rPr>
        <w:t>则</w:t>
      </w:r>
      <w:r w:rsidRPr="00173519">
        <w:rPr>
          <w:rFonts w:ascii="Verdana" w:hAnsi="Verdana" w:cs="Verdana"/>
          <w:color w:val="000000"/>
          <w:kern w:val="0"/>
        </w:rPr>
        <w:t>p</w:t>
      </w:r>
      <w:r w:rsidRPr="00173519">
        <w:rPr>
          <w:rFonts w:ascii="Verdana" w:hAnsi="Verdana" w:cs="宋体" w:hint="eastAsia"/>
          <w:color w:val="000000"/>
          <w:kern w:val="0"/>
        </w:rPr>
        <w:t>是函数名。（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．用</w:t>
      </w:r>
      <w:r w:rsidRPr="00173519">
        <w:rPr>
          <w:rFonts w:ascii="Verdana" w:hAnsi="Verdana" w:cs="Verdana"/>
          <w:color w:val="000000"/>
          <w:kern w:val="0"/>
        </w:rPr>
        <w:t>fopen("file","r+");</w:t>
      </w:r>
      <w:r w:rsidRPr="00173519">
        <w:rPr>
          <w:rFonts w:ascii="Verdana" w:hAnsi="Verdana" w:cs="宋体" w:hint="eastAsia"/>
          <w:color w:val="000000"/>
          <w:kern w:val="0"/>
        </w:rPr>
        <w:t>打开的文件</w:t>
      </w:r>
      <w:r w:rsidRPr="00173519">
        <w:rPr>
          <w:rFonts w:ascii="Verdana" w:hAnsi="Verdana" w:cs="Verdana"/>
          <w:color w:val="000000"/>
          <w:kern w:val="0"/>
        </w:rPr>
        <w:t>"file"</w:t>
      </w:r>
      <w:r w:rsidRPr="00173519">
        <w:rPr>
          <w:rFonts w:ascii="Verdana" w:hAnsi="Verdana" w:cs="宋体" w:hint="eastAsia"/>
          <w:color w:val="000000"/>
          <w:kern w:val="0"/>
        </w:rPr>
        <w:t>可以进行修改。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b/>
          <w:bCs/>
          <w:color w:val="000000"/>
          <w:kern w:val="0"/>
        </w:rPr>
        <w:t>三</w:t>
      </w:r>
      <w:r w:rsidRPr="00173519">
        <w:rPr>
          <w:rFonts w:ascii="Verdana" w:hAnsi="Verdana" w:cs="Verdana"/>
          <w:b/>
          <w:bCs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写出下列程序的运行结果（</w:t>
      </w:r>
      <w:r w:rsidRPr="00173519">
        <w:rPr>
          <w:rFonts w:ascii="Verdana" w:hAnsi="Verdana" w:cs="Verdana"/>
          <w:b/>
          <w:bCs/>
          <w:color w:val="000000"/>
          <w:kern w:val="0"/>
        </w:rPr>
        <w:t>10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分，每小题</w:t>
      </w:r>
      <w:r w:rsidRPr="00173519">
        <w:rPr>
          <w:rFonts w:ascii="Verdana" w:hAnsi="Verdana" w:cs="Verdana"/>
          <w:b/>
          <w:bCs/>
          <w:color w:val="000000"/>
          <w:kern w:val="0"/>
        </w:rPr>
        <w:t>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1.float average (float array[10])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float aver,sum=array[0];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for (i=1;i&lt;10;i++)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sum=sum+array[i];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aver=sum/10;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return(aver);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float score[10]</w:t>
      </w:r>
      <w:r w:rsidRPr="00173519">
        <w:rPr>
          <w:rFonts w:ascii="Verdana" w:hAnsi="Verdana" w:cs="宋体" w:hint="eastAsia"/>
          <w:color w:val="000000"/>
          <w:kern w:val="0"/>
        </w:rPr>
        <w:t>＝</w:t>
      </w:r>
      <w:r w:rsidRPr="00173519">
        <w:rPr>
          <w:rFonts w:ascii="Verdana" w:hAnsi="Verdana" w:cs="Verdana"/>
          <w:color w:val="000000"/>
          <w:kern w:val="0"/>
        </w:rPr>
        <w:t>{89,67.5,78,91,56,82.5,65,70,79,88},aver;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aver=average (score);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 (“average score is %5.2f\n”,aver);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a[5]={‘A’,‘B’,‘C’,‘D’,‘E’},*p=a,**pa;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for(p=0;p&lt;a+5;p++)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printf(“%2c”,*p);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printf(“\n”);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printf(“%2c\n”,**(pa=&amp;p));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3.main(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a,b,s=0;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for(a=1,b=1;a&lt;=100;a++)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if(b&gt;=20) break;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if(b%3==1)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 xml:space="preserve">　</w:t>
      </w:r>
      <w:r w:rsidRPr="00173519">
        <w:rPr>
          <w:rFonts w:ascii="Verdana" w:hAnsi="Verdana" w:cs="Verdana"/>
          <w:color w:val="000000"/>
          <w:kern w:val="0"/>
        </w:rPr>
        <w:t xml:space="preserve"> {</w:t>
      </w:r>
      <w:r w:rsidRPr="00173519">
        <w:rPr>
          <w:rFonts w:ascii="Verdana" w:hAnsi="Verdana" w:cs="宋体" w:hint="eastAsia"/>
          <w:color w:val="000000"/>
          <w:kern w:val="0"/>
        </w:rPr>
        <w:t xml:space="preserve">　</w:t>
      </w:r>
      <w:r w:rsidRPr="00173519">
        <w:rPr>
          <w:rFonts w:ascii="Verdana" w:hAnsi="Verdana" w:cs="Verdana"/>
          <w:color w:val="000000"/>
          <w:kern w:val="0"/>
        </w:rPr>
        <w:t>b+=3; continue; 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b-=5;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printf(“a=%d\tb=%d\n”,a,b);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printf(“main( ) :%d\n”,fact(5));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fact(-5);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fact(int value)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f;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if(value&lt;0)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printf(“Arg error\n");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return(-1);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if(value==1||value==0) f=1;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f=value*fact(value-1)+1;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printf(“This called value=%d\n”,f);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 f;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5.main(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a=012,b=0x12,k=12;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char c=‘\102’,d=‘\r’;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printf(“a=%d\tb=%d\tk=%d\n”,a,b,k);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printf(“c=%c,d=%c%o\n”,c,d,a);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a=‘A’; c=49;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printf(“a=%d\tc=%c\n”,a,c);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b/>
          <w:bCs/>
          <w:color w:val="000000"/>
          <w:kern w:val="0"/>
        </w:rPr>
        <w:t>四</w:t>
      </w:r>
      <w:r w:rsidRPr="00173519">
        <w:rPr>
          <w:rFonts w:ascii="Verdana" w:hAnsi="Verdana" w:cs="Verdana"/>
          <w:b/>
          <w:bCs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阅读下列程序</w:t>
      </w:r>
      <w:r w:rsidRPr="00173519">
        <w:rPr>
          <w:rFonts w:ascii="Verdana" w:hAnsi="Verdana" w:cs="Verdana"/>
          <w:b/>
          <w:bCs/>
          <w:color w:val="000000"/>
          <w:kern w:val="0"/>
        </w:rPr>
        <w:t>,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在</w:t>
      </w:r>
      <w:r w:rsidRPr="00173519">
        <w:rPr>
          <w:rFonts w:ascii="Verdana" w:hAnsi="Verdana" w:cs="Verdana"/>
          <w:b/>
          <w:bCs/>
          <w:color w:val="000000"/>
          <w:kern w:val="0"/>
          <w:u w:val="single"/>
        </w:rPr>
        <w:t xml:space="preserve"> 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处填入适当内容，使程序完整（</w:t>
      </w:r>
      <w:r w:rsidRPr="00173519">
        <w:rPr>
          <w:rFonts w:ascii="Verdana" w:hAnsi="Verdana" w:cs="Verdana"/>
          <w:b/>
          <w:bCs/>
          <w:color w:val="000000"/>
          <w:kern w:val="0"/>
        </w:rPr>
        <w:t>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分，每个空</w:t>
      </w:r>
      <w:r w:rsidRPr="00173519">
        <w:rPr>
          <w:rFonts w:ascii="Verdana" w:hAnsi="Verdana" w:cs="Verdana"/>
          <w:b/>
          <w:bCs/>
          <w:color w:val="000000"/>
          <w:kern w:val="0"/>
        </w:rPr>
        <w:t>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558AB">
        <w:rPr>
          <w:rFonts w:ascii="Verdana" w:hAnsi="Verdana" w:cs="Verdana"/>
          <w:color w:val="000000"/>
          <w:kern w:val="0"/>
          <w:highlight w:val="yellow"/>
        </w:rPr>
        <w:t>1.</w:t>
      </w:r>
      <w:r w:rsidRPr="001558AB">
        <w:rPr>
          <w:rFonts w:ascii="Verdana" w:hAnsi="Verdana" w:cs="宋体" w:hint="eastAsia"/>
          <w:color w:val="000000"/>
          <w:kern w:val="0"/>
          <w:highlight w:val="yellow"/>
        </w:rPr>
        <w:t>有一个</w:t>
      </w:r>
      <w:r w:rsidRPr="001558AB">
        <w:rPr>
          <w:rFonts w:ascii="Verdana" w:hAnsi="Verdana" w:cs="Verdana"/>
          <w:color w:val="000000"/>
          <w:kern w:val="0"/>
          <w:highlight w:val="yellow"/>
        </w:rPr>
        <w:t>3*4</w:t>
      </w:r>
      <w:r w:rsidRPr="001558AB">
        <w:rPr>
          <w:rFonts w:ascii="Verdana" w:hAnsi="Verdana" w:cs="宋体" w:hint="eastAsia"/>
          <w:color w:val="000000"/>
          <w:kern w:val="0"/>
          <w:highlight w:val="yellow"/>
        </w:rPr>
        <w:t>矩阵，求其中的最大元素。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max_value( </w:t>
      </w:r>
      <w:r w:rsidRPr="00173519">
        <w:rPr>
          <w:rFonts w:ascii="Verdana" w:hAnsi="Verdana" w:cs="Verdana"/>
          <w:color w:val="000000"/>
          <w:kern w:val="0"/>
          <w:u w:val="single"/>
        </w:rPr>
        <w:t xml:space="preserve">(1) </w:t>
      </w:r>
      <w:r w:rsidRPr="00173519">
        <w:rPr>
          <w:rFonts w:ascii="Verdana" w:hAnsi="Verdana" w:cs="Verdana"/>
          <w:color w:val="000000"/>
          <w:kern w:val="0"/>
        </w:rPr>
        <w:t>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i,j,max;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max=array[0][0];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for(j=0;j&lt;4;j++)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if(array[i][j]&gt;max)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max=array[i][j];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  <w:u w:val="single"/>
        </w:rPr>
        <w:t xml:space="preserve">(2) </w:t>
      </w:r>
      <w:r w:rsidRPr="00173519">
        <w:rPr>
          <w:rFonts w:ascii="Verdana" w:hAnsi="Verdana" w:cs="Verdana"/>
          <w:color w:val="000000"/>
          <w:kern w:val="0"/>
        </w:rPr>
        <w:t>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a[3][4], i,j;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for(j=0;j&lt;4;j++)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  <w:u w:val="single"/>
        </w:rPr>
        <w:t xml:space="preserve">(3) </w:t>
      </w:r>
      <w:r w:rsidRPr="00173519">
        <w:rPr>
          <w:rFonts w:ascii="Verdana" w:hAnsi="Verdana" w:cs="Verdana"/>
          <w:color w:val="000000"/>
          <w:kern w:val="0"/>
        </w:rPr>
        <w:t>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printf(“max value is %d\n”,max_value(a));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</w:t>
      </w:r>
      <w:r w:rsidRPr="00173519">
        <w:rPr>
          <w:rFonts w:ascii="Verdana" w:hAnsi="Verdana" w:cs="宋体" w:hint="eastAsia"/>
          <w:color w:val="000000"/>
          <w:kern w:val="0"/>
        </w:rPr>
        <w:t>输入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两个整数，按先大后小的顺序输出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“stdio.h”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x,y, *px,*py,</w:t>
      </w:r>
      <w:r w:rsidRPr="00173519">
        <w:rPr>
          <w:rFonts w:ascii="Verdana" w:hAnsi="Verdana" w:cs="Verdana"/>
          <w:color w:val="000000"/>
          <w:kern w:val="0"/>
          <w:u w:val="single"/>
        </w:rPr>
        <w:t xml:space="preserve"> (4) </w:t>
      </w:r>
      <w:r w:rsidRPr="00173519">
        <w:rPr>
          <w:rFonts w:ascii="Verdana" w:hAnsi="Verdana" w:cs="Verdana"/>
          <w:color w:val="000000"/>
          <w:kern w:val="0"/>
        </w:rPr>
        <w:t>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scanf(“%d%d”,&amp;x,&amp;y);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  <w:u w:val="single"/>
        </w:rPr>
        <w:t xml:space="preserve">(5) </w:t>
      </w:r>
      <w:r w:rsidRPr="00173519">
        <w:rPr>
          <w:rFonts w:ascii="Verdana" w:hAnsi="Verdana" w:cs="Verdana"/>
          <w:color w:val="000000"/>
          <w:kern w:val="0"/>
        </w:rPr>
        <w:t xml:space="preserve">; </w:t>
      </w:r>
      <w:r w:rsidRPr="00173519">
        <w:rPr>
          <w:rFonts w:ascii="Verdana" w:hAnsi="Verdana" w:cs="Verdana"/>
          <w:color w:val="000000"/>
          <w:kern w:val="0"/>
          <w:u w:val="single"/>
        </w:rPr>
        <w:t xml:space="preserve">(6) </w:t>
      </w:r>
      <w:r w:rsidRPr="00173519">
        <w:rPr>
          <w:rFonts w:ascii="Verdana" w:hAnsi="Verdana" w:cs="Verdana"/>
          <w:color w:val="000000"/>
          <w:kern w:val="0"/>
        </w:rPr>
        <w:t>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if(x&lt;y)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p=px; px=py; py=p; 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printf(“x=%d,y=%d\n”,x,y);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printf(“MAX=%d,MIN=%d\n”,*px,*py);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3.</w:t>
      </w:r>
      <w:r w:rsidRPr="00173519">
        <w:rPr>
          <w:rFonts w:ascii="Verdana" w:hAnsi="Verdana" w:cs="宋体" w:hint="eastAsia"/>
          <w:color w:val="000000"/>
          <w:kern w:val="0"/>
        </w:rPr>
        <w:t>用选择排序法对任意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个整数按照由小到大排序。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a[11],i,j,k,t;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printf("Please input 10 numbers:\n");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for(i=1;i&lt;11;i++) scanf("%d",&amp;a[i]);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for(i=1;i&lt;=9;i++)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{ </w:t>
      </w:r>
      <w:r w:rsidRPr="00173519">
        <w:rPr>
          <w:rFonts w:ascii="Verdana" w:hAnsi="Verdana" w:cs="Verdana"/>
          <w:color w:val="000000"/>
          <w:kern w:val="0"/>
          <w:u w:val="single"/>
        </w:rPr>
        <w:t xml:space="preserve">(7) </w:t>
      </w:r>
      <w:r w:rsidRPr="00173519">
        <w:rPr>
          <w:rFonts w:ascii="Verdana" w:hAnsi="Verdana" w:cs="Verdana"/>
          <w:color w:val="000000"/>
          <w:kern w:val="0"/>
        </w:rPr>
        <w:t>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for(j=i+1;</w:t>
      </w:r>
      <w:r w:rsidRPr="00173519">
        <w:rPr>
          <w:rFonts w:ascii="Verdana" w:hAnsi="Verdana" w:cs="Verdana"/>
          <w:color w:val="000000"/>
          <w:kern w:val="0"/>
          <w:u w:val="single"/>
        </w:rPr>
        <w:t xml:space="preserve"> (8) </w:t>
      </w:r>
      <w:r w:rsidRPr="00173519">
        <w:rPr>
          <w:rFonts w:ascii="Verdana" w:hAnsi="Verdana" w:cs="Verdana"/>
          <w:color w:val="000000"/>
          <w:kern w:val="0"/>
        </w:rPr>
        <w:t>;j++)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if(a[j]&gt;a[k]) k=j;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if(k!=i)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t=a[k]; a[k]=a[i]; a[i]=t;}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printf("The sorted numbers:\n");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for(i=1;i&lt;11;i++) printf("%d ",a[i]);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b/>
          <w:bCs/>
          <w:color w:val="000000"/>
          <w:kern w:val="0"/>
        </w:rPr>
        <w:t>答案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b/>
          <w:bCs/>
          <w:color w:val="000000"/>
          <w:kern w:val="0"/>
        </w:rPr>
        <w:t>一</w:t>
      </w:r>
      <w:r w:rsidRPr="00173519">
        <w:rPr>
          <w:rFonts w:ascii="Verdana" w:hAnsi="Verdana" w:cs="Verdana"/>
          <w:b/>
          <w:bCs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选择题（</w:t>
      </w:r>
      <w:r w:rsidRPr="00173519">
        <w:rPr>
          <w:rFonts w:ascii="Verdana" w:hAnsi="Verdana" w:cs="Verdana"/>
          <w:b/>
          <w:bCs/>
          <w:color w:val="000000"/>
          <w:kern w:val="0"/>
        </w:rPr>
        <w:t>7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分，每小题</w:t>
      </w:r>
      <w:r w:rsidRPr="00173519">
        <w:rPr>
          <w:rFonts w:ascii="Verdana" w:hAnsi="Verdana" w:cs="Verdana"/>
          <w:b/>
          <w:bCs/>
          <w:color w:val="000000"/>
          <w:kern w:val="0"/>
        </w:rPr>
        <w:t>0.5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分）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1. B 2. C 3. B 4. B 5. C 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6. A 7. B 8. A 9. A 10. C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11. A 12. </w:t>
      </w:r>
      <w:r w:rsidRPr="00173519">
        <w:rPr>
          <w:rFonts w:ascii="Verdana" w:hAnsi="Verdana" w:cs="Verdana"/>
          <w:color w:val="000000"/>
          <w:kern w:val="0"/>
        </w:rPr>
        <w:t xml:space="preserve">A 13. B 14. D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b/>
          <w:bCs/>
          <w:color w:val="000000"/>
          <w:kern w:val="0"/>
        </w:rPr>
        <w:t>二</w:t>
      </w:r>
      <w:r w:rsidRPr="00173519">
        <w:rPr>
          <w:rFonts w:ascii="Verdana" w:hAnsi="Verdana" w:cs="Verdana"/>
          <w:b/>
          <w:bCs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判断对错，对的划</w:t>
      </w:r>
      <w:r w:rsidRPr="00173519">
        <w:rPr>
          <w:rFonts w:ascii="Verdana" w:hAnsi="Verdana" w:cs="Verdana"/>
          <w:b/>
          <w:bCs/>
          <w:color w:val="000000"/>
          <w:kern w:val="0"/>
        </w:rPr>
        <w:t>“√”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，错的划</w:t>
      </w:r>
      <w:r w:rsidRPr="00173519">
        <w:rPr>
          <w:rFonts w:ascii="Verdana" w:hAnsi="Verdana" w:cs="Verdana"/>
          <w:b/>
          <w:bCs/>
          <w:color w:val="000000"/>
          <w:kern w:val="0"/>
        </w:rPr>
        <w:t>“×”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（</w:t>
      </w:r>
      <w:r w:rsidRPr="00173519">
        <w:rPr>
          <w:rFonts w:ascii="Verdana" w:hAnsi="Verdana" w:cs="Verdana"/>
          <w:b/>
          <w:bCs/>
          <w:color w:val="000000"/>
          <w:kern w:val="0"/>
        </w:rPr>
        <w:t>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分，每小题</w:t>
      </w:r>
      <w:r w:rsidRPr="00173519">
        <w:rPr>
          <w:rFonts w:ascii="Verdana" w:hAnsi="Verdana" w:cs="Verdana"/>
          <w:b/>
          <w:bCs/>
          <w:color w:val="000000"/>
          <w:kern w:val="0"/>
        </w:rPr>
        <w:t>0.5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</w:t>
      </w:r>
      <w:r w:rsidRPr="00173519">
        <w:rPr>
          <w:rFonts w:ascii="Verdana" w:hAnsi="Verdana" w:cs="Verdana"/>
          <w:b/>
          <w:bCs/>
          <w:color w:val="000000"/>
          <w:kern w:val="0"/>
        </w:rPr>
        <w:t>×</w:t>
      </w:r>
      <w:r w:rsidRPr="00173519">
        <w:rPr>
          <w:rFonts w:ascii="Verdana" w:hAnsi="Verdana" w:cs="Verdana"/>
          <w:color w:val="000000"/>
          <w:kern w:val="0"/>
        </w:rPr>
        <w:t xml:space="preserve"> 2.</w:t>
      </w:r>
      <w:r w:rsidRPr="00173519">
        <w:rPr>
          <w:rFonts w:ascii="Verdana" w:hAnsi="Verdana" w:cs="Verdana"/>
          <w:b/>
          <w:bCs/>
          <w:color w:val="000000"/>
          <w:kern w:val="0"/>
        </w:rPr>
        <w:t>×</w:t>
      </w:r>
      <w:r w:rsidRPr="00173519">
        <w:rPr>
          <w:rFonts w:ascii="Verdana" w:hAnsi="Verdana" w:cs="Verdana"/>
          <w:color w:val="000000"/>
          <w:kern w:val="0"/>
        </w:rPr>
        <w:t xml:space="preserve"> 3.</w:t>
      </w:r>
      <w:r w:rsidRPr="00173519">
        <w:rPr>
          <w:rFonts w:ascii="Verdana" w:hAnsi="Verdana" w:cs="Verdana"/>
          <w:b/>
          <w:bCs/>
          <w:color w:val="000000"/>
          <w:kern w:val="0"/>
        </w:rPr>
        <w:t>√</w:t>
      </w:r>
      <w:r w:rsidRPr="00173519">
        <w:rPr>
          <w:rFonts w:ascii="Verdana" w:hAnsi="Verdana" w:cs="Verdana"/>
          <w:color w:val="000000"/>
          <w:kern w:val="0"/>
        </w:rPr>
        <w:t xml:space="preserve"> 4.</w:t>
      </w:r>
      <w:r w:rsidRPr="00173519">
        <w:rPr>
          <w:rFonts w:ascii="Verdana" w:hAnsi="Verdana" w:cs="Verdana"/>
          <w:b/>
          <w:bCs/>
          <w:color w:val="000000"/>
          <w:kern w:val="0"/>
        </w:rPr>
        <w:t>√</w:t>
      </w:r>
      <w:r w:rsidRPr="00173519">
        <w:rPr>
          <w:rFonts w:ascii="Verdana" w:hAnsi="Verdana" w:cs="Verdana"/>
          <w:color w:val="000000"/>
          <w:kern w:val="0"/>
        </w:rPr>
        <w:t xml:space="preserve"> 5.</w:t>
      </w:r>
      <w:r w:rsidRPr="00173519">
        <w:rPr>
          <w:rFonts w:ascii="Verdana" w:hAnsi="Verdana" w:cs="Verdana"/>
          <w:b/>
          <w:bCs/>
          <w:color w:val="000000"/>
          <w:kern w:val="0"/>
        </w:rPr>
        <w:t>×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6.</w:t>
      </w:r>
      <w:r w:rsidRPr="00173519">
        <w:rPr>
          <w:rFonts w:ascii="Verdana" w:hAnsi="Verdana" w:cs="Verdana"/>
          <w:b/>
          <w:bCs/>
          <w:color w:val="000000"/>
          <w:kern w:val="0"/>
        </w:rPr>
        <w:t>×</w:t>
      </w:r>
      <w:r w:rsidRPr="00173519">
        <w:rPr>
          <w:rFonts w:ascii="Verdana" w:hAnsi="Verdana" w:cs="Verdana"/>
          <w:color w:val="000000"/>
          <w:kern w:val="0"/>
        </w:rPr>
        <w:t xml:space="preserve"> 7.</w:t>
      </w:r>
      <w:r w:rsidRPr="00173519">
        <w:rPr>
          <w:rFonts w:ascii="Verdana" w:hAnsi="Verdana" w:cs="Verdana"/>
          <w:b/>
          <w:bCs/>
          <w:color w:val="000000"/>
          <w:kern w:val="0"/>
        </w:rPr>
        <w:t>×</w:t>
      </w:r>
      <w:r w:rsidRPr="00173519">
        <w:rPr>
          <w:rFonts w:ascii="Verdana" w:hAnsi="Verdana" w:cs="Verdana"/>
          <w:color w:val="000000"/>
          <w:kern w:val="0"/>
        </w:rPr>
        <w:t xml:space="preserve"> 8.</w:t>
      </w:r>
      <w:r w:rsidRPr="00173519">
        <w:rPr>
          <w:rFonts w:ascii="Verdana" w:hAnsi="Verdana" w:cs="Verdana"/>
          <w:b/>
          <w:bCs/>
          <w:color w:val="000000"/>
          <w:kern w:val="0"/>
        </w:rPr>
        <w:t>×</w:t>
      </w:r>
      <w:r w:rsidRPr="00173519">
        <w:rPr>
          <w:rFonts w:ascii="Verdana" w:hAnsi="Verdana" w:cs="Verdana"/>
          <w:color w:val="000000"/>
          <w:kern w:val="0"/>
        </w:rPr>
        <w:t xml:space="preserve"> 9.</w:t>
      </w:r>
      <w:r w:rsidRPr="00173519">
        <w:rPr>
          <w:rFonts w:ascii="Verdana" w:hAnsi="Verdana" w:cs="Verdana"/>
          <w:b/>
          <w:bCs/>
          <w:color w:val="000000"/>
          <w:kern w:val="0"/>
        </w:rPr>
        <w:t>√</w:t>
      </w:r>
      <w:r w:rsidRPr="00173519">
        <w:rPr>
          <w:rFonts w:ascii="Verdana" w:hAnsi="Verdana" w:cs="Verdana"/>
          <w:color w:val="000000"/>
          <w:kern w:val="0"/>
        </w:rPr>
        <w:t xml:space="preserve"> 10.</w:t>
      </w:r>
      <w:r w:rsidRPr="00173519">
        <w:rPr>
          <w:rFonts w:ascii="Verdana" w:hAnsi="Verdana" w:cs="Verdana"/>
          <w:b/>
          <w:bCs/>
          <w:color w:val="000000"/>
          <w:kern w:val="0"/>
        </w:rPr>
        <w:t>√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b/>
          <w:bCs/>
          <w:color w:val="000000"/>
          <w:kern w:val="0"/>
        </w:rPr>
        <w:t>三</w:t>
      </w:r>
      <w:r w:rsidRPr="00173519">
        <w:rPr>
          <w:rFonts w:ascii="Verdana" w:hAnsi="Verdana" w:cs="Verdana"/>
          <w:b/>
          <w:bCs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写出下列程序的运行结果（</w:t>
      </w:r>
      <w:r w:rsidRPr="00173519">
        <w:rPr>
          <w:rFonts w:ascii="Verdana" w:hAnsi="Verdana" w:cs="Verdana"/>
          <w:b/>
          <w:bCs/>
          <w:color w:val="000000"/>
          <w:kern w:val="0"/>
        </w:rPr>
        <w:t>10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分，每小题</w:t>
      </w:r>
      <w:r w:rsidRPr="00173519">
        <w:rPr>
          <w:rFonts w:ascii="Verdana" w:hAnsi="Verdana" w:cs="Verdana"/>
          <w:b/>
          <w:bCs/>
          <w:color w:val="000000"/>
          <w:kern w:val="0"/>
        </w:rPr>
        <w:t>2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1. 2. 3.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4. 5.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b/>
          <w:bCs/>
          <w:color w:val="000000"/>
          <w:kern w:val="0"/>
        </w:rPr>
        <w:t>四</w:t>
      </w:r>
      <w:r w:rsidRPr="00173519">
        <w:rPr>
          <w:rFonts w:ascii="Verdana" w:hAnsi="Verdana" w:cs="Verdana"/>
          <w:b/>
          <w:bCs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阅读下列程序</w:t>
      </w:r>
      <w:r w:rsidRPr="00173519">
        <w:rPr>
          <w:rFonts w:ascii="Verdana" w:hAnsi="Verdana" w:cs="Verdana"/>
          <w:b/>
          <w:bCs/>
          <w:color w:val="000000"/>
          <w:kern w:val="0"/>
        </w:rPr>
        <w:t>,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在</w:t>
      </w:r>
      <w:r w:rsidRPr="00173519">
        <w:rPr>
          <w:rFonts w:ascii="Verdana" w:hAnsi="Verdana" w:cs="Verdana"/>
          <w:b/>
          <w:bCs/>
          <w:color w:val="000000"/>
          <w:kern w:val="0"/>
          <w:u w:val="single"/>
        </w:rPr>
        <w:t xml:space="preserve"> 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处填入适当内容，使程序完整（</w:t>
      </w:r>
      <w:r w:rsidRPr="00173519">
        <w:rPr>
          <w:rFonts w:ascii="Verdana" w:hAnsi="Verdana" w:cs="Verdana"/>
          <w:b/>
          <w:bCs/>
          <w:color w:val="000000"/>
          <w:kern w:val="0"/>
        </w:rPr>
        <w:t>8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分，每个空</w:t>
      </w:r>
      <w:r w:rsidRPr="00173519">
        <w:rPr>
          <w:rFonts w:ascii="Verdana" w:hAnsi="Verdana" w:cs="Verdana"/>
          <w:b/>
          <w:bCs/>
          <w:color w:val="000000"/>
          <w:kern w:val="0"/>
        </w:rPr>
        <w:t>1</w:t>
      </w:r>
      <w:r w:rsidRPr="00173519">
        <w:rPr>
          <w:rFonts w:ascii="Verdana" w:hAnsi="Verdana" w:cs="宋体" w:hint="eastAsia"/>
          <w:b/>
          <w:bCs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1.(1)int array[3][4](int array[][4]) (2)return(max) (3)scanf(“%d”,&amp;a[i][j])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2.(4)*p (5)px=&amp;x(py=&amp;y) (6)py=&amp;y(px=&amp;x)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3.(7) (8) </w:t>
      </w:r>
    </w:p>
    <w:tbl>
      <w:tblPr>
        <w:tblW w:w="0" w:type="auto"/>
        <w:tblCellSpacing w:w="7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8320"/>
      </w:tblGrid>
      <w:tr w:rsidR="00EB1BD8" w:rsidRPr="00376EBE">
        <w:trPr>
          <w:tblCellSpacing w:w="7" w:type="dxa"/>
        </w:trPr>
        <w:tc>
          <w:tcPr>
            <w:tcW w:w="8430" w:type="dxa"/>
          </w:tcPr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2003C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语言试题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EB1BD8" w:rsidRPr="00376EBE">
        <w:trPr>
          <w:tblCellSpacing w:w="7" w:type="dxa"/>
        </w:trPr>
        <w:tc>
          <w:tcPr>
            <w:tcW w:w="8430" w:type="dxa"/>
          </w:tcPr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一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选择题（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24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分，每小题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分）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．已知函数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fread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的调用形式为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fread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buffer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size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count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fp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），其中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buffer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代表的是（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A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存放读入数据项的存储区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B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存放读入数据的地址或指向此地址的指针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C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一个指向所读文件的文件指针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D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一个整形变量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代表要读入的数据项总数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．以下程序的输出结果为（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main(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int i=010,j=10;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printf("%d,%d\n",i++,j--);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A 11,9 B 9,10 C 8,10 D 9,9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3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．设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a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为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int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型变量，执行下列赋值语句后，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a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的取值分别是（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）。</w:t>
            </w: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a=125.534;a=20.0/3;a=(int)125.521%4;a=5&lt;&lt;2;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A 125,6,31,1 B 125,6,1,20 C 125,6.666666,31,20 D 125.534,6.666666,2,20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4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．设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和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k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都是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int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类型，则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循环语句（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for(i=0,k=-1;k=1;i++,k++) printf("****\n");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A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循环结束的条件不合法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B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循环体一次也不执行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C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循环体只执行一次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D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是无限循环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5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．以下程序的输出结果为（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main(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char c;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int i;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for(i=65;i&lt;68;i++) 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c=i+32;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switch(c)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{ case 'a':case 'b':case 'c':printf("%c,",c);break; default:printf("end");} 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} 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A a,b,c,end B a,a,a,end C a,a,a, D a,b,c,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6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．函数调用语句：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fseek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fp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-10L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）；的含义是（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A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将文件位置指针从文件末尾处向文件头的方向移动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个字节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B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将文件位置指针从当前位置向文件头的方向移动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个字节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C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将文件位置指针从当前位置向文件末尾方向移动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个字节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D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将文件位置指针移到距离文件头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个字节处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7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．以下程序的输出结果为（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main(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char s1[40]="country",s2[20]="side";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int i=0,j=0;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while(s1[i]!='\0') i++;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while(s2[j]!='\0') s1[i++]=s2[j++];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s1[i]=0;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printf("%s\n",s1);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A side B country C sidetry D countryside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8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．下列说法不正确的是（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A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主函数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main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中定义的变量在整个文件或程序中有效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B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不同函数中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可以使用相同名字的变量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C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形式参数是局部变量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D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在一个函数内部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可以在复合语句中定义变量，这些变量只在本复合语句中有效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9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．在下列程序段中，枚举变量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c1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的值是（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enum color { red,yellow,blue=4,green,white}c1; c1=yellow; c1=white;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A 1 B 3 C 5 D 6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．设有说明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int (*ptr)();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其中标识符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ptr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是（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A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是一个指向整形变量的指针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B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是一个指针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它指向一个函数值是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int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的函数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C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是一个函数名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D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定义不合法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11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．定义由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n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个指向整形数据的指针组成的数组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p,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其正确的方式为（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A int p; B int (*p)[n]; C int *p[n]; D int (*p)( 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12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．具有相同类型的指针类型变量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与数组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a,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不能进行的操作是（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A p=a; B *p=a[0]; C p=&amp;a[0]; D p=&amp;a;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二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判断对错，对的划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“√”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，错的划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“×”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20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分，每小题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分）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．参加位运算的数据可以是任何类型的数据。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．若有定义和语句：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int a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；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char c;float f;scanf("%d,%c,%f",&amp;a,&amp;c,&amp;f);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若通过键盘输入：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10,A,12.5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，则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a=10,c=‘A’,f=12.5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。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3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C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语言把文件看作是一个字符（字节）的序列。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4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．若有宏定义：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#define S(a,b) t=a;a=b;b=t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由于变量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t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没定义，所以此宏定义是错误的。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5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．在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Turbo C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中，下面的定义和语句是合法的：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file *fp;fp=fopen("a.txt","r");(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6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．若有定义：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char s[ ]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＝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"china"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；则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Turbo C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系统为数组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s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开辟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6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个字节的内存单元。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7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．若有定义和语句：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int a[3][3]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＝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{{3,5},{8,9},{12,35}},i,sum=0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；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for(i=0;i&lt;3;i++) sum+=a[i][2-i];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则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sum=21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。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8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．若有定义和语句：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struct student { int num; char name[10]; float score;} s[5]={{1,"lili",98.5},{9,"xiaohua",66}},*p=s;printf("%d",*p++);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输出结果是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。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9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．在程序中定义了一个结构体类型后，可以多次用它来定义具有该类型的变量。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．在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Turbo C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中，此定义和语句是合法的：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enum aa{ a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＝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5,b,c}bb;bb=(enum aa)5;(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三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写出下列程序的运行结果（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36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分，每小题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分）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1.main(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int i=29,j=6,k=2,s;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s=i+i/j%k-9;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printf(“s=%d\n”,s);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2.main(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int x=31,y=2,s=0;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do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s-=x*y;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x+=2;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y-=3;} while( x%3==0);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printf(“x=%d\ty=%d\ts=%d\n”,x,y,s);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3.main(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int a[6]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＝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{10,20,30,40,50,60},i;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invert(a,0,5);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for(i=0;i&lt;6;i++) printf(“%d,”,a[i]);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printf(“\n”);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invert(int s[ ],int i,int j)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int t;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if(i&lt;j)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invert(s,i+1j-1);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t=s[i];s[i]=s[j];s[j]=t;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} 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4.#include&lt;stdio.h&gt;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main()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char str[ ]=“The C program”,c;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int i;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for(i=2;(c=str[i])!=‘\0’;i++)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switch(c)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case ‘g’: ++i; break;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case ‘o’: continue;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default: printf(“%c”,c); continue;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}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printf(“*”);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}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printf(“\n”);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5.struct w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char low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char high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union u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struct w byte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short word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}uw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；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main(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int result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uw.word=0x1234;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printf(“word value:%04x\n”,uw.word);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printf(“high byte:%02x\n”,uw.byte.high);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printf(“low byte:%02x\n”,uw.byte.low);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uw.byte.low=0x74;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printf(“word value:%04x\n”,uw.word);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result=uw.word+0x2a34;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printf(“the result:%04x\n”,result);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6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．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main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（）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char *s2=“I love China!”,**s1=&amp;s2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char *s3,c,*s4=“w”;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s3=&amp;c;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*s3=‘H’;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s2=s2+2;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printf(“%s\t%c\t%s\t%c\n”,s2,*s3,s4,**s1);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四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阅读下列程序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在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处填入适当内容，使程序完整（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20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分，每个空</w:t>
            </w:r>
            <w:r w:rsidRPr="00173519">
              <w:rPr>
                <w:rFonts w:ascii="Verdana" w:hAnsi="Verdana" w:cs="Verdan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分）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1.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百马百担问题：有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100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匹马，驮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100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担货，大马驮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3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担，中马驮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担，两匹小马驮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担，问大、中、小马各多少匹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?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main(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int hb,hm,hl,n=0;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for(hb=0;hb&lt;=100;hb+=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  <w:u w:val="single"/>
              </w:rPr>
              <w:t xml:space="preserve"> (1) 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for(hm=0;hm&lt;=100-hb;hm+=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  <w:u w:val="single"/>
              </w:rPr>
              <w:t xml:space="preserve"> (2) 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hl=100-hb-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  <w:u w:val="single"/>
              </w:rPr>
              <w:t xml:space="preserve"> (3) 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if(hb/3+hm/2+2*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  <w:u w:val="single"/>
              </w:rPr>
              <w:t xml:space="preserve"> (3) 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==100)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{ n++;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printf("hb=%d,hm=%d,hl=%d\n",hb/3,hm/2,2*hl);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}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}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printf("n=%d\n",n);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用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“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起泡法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”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对输入的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个字符排序后按从小到大的次序输出。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#define N 10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char str[N];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main()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int i,flag;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for(flag=1;flag==1;)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scanf("%s",str);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flag=0;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printf("\n");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sort(_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  <w:u w:val="single"/>
              </w:rPr>
              <w:t>__(4)___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for(i=0;i&lt;N;i++)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printf("%c",str[i]);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printf("\n");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sort(char str[N])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int i,j;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char t;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for(j=1;j&lt;N;j++)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for(i=0;(i&lt;N-j)&amp;&amp;(str[i]!='\0');i++)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if(str[i]&gt;str[i+1])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t=str[i];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  <w:u w:val="single"/>
              </w:rPr>
              <w:t>____(5)____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  <w:u w:val="single"/>
              </w:rPr>
              <w:t>____(6)____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3.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以下程序是一个函数，功能是求二阶矩阵（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m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行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n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列矩阵）的所有靠外侧的各元素值之和。（本程序中二阶矩阵用一维数组来表示。）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例如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矩阵为：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3 0 0 3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2 5 7 3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1 0 4 2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则所有靠外侧的各元素值之和为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3+0+0+3+2+3+1+0+4+2=18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add(int m,int n,int arr[])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int i,j,sum=0;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for(i=0;i&lt;m;i=i+m-1)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for(j=0;j&lt;n;j++)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sum=sum+</w:t>
            </w: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u w:val="single"/>
                <w:lang w:val="pt-BR"/>
              </w:rPr>
              <w:t xml:space="preserve"> (7) </w:t>
            </w: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;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for(j=0;j&lt;n;j=j+n-1)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for(i=1;</w:t>
            </w: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u w:val="single"/>
                <w:lang w:val="pt-BR"/>
              </w:rPr>
              <w:t xml:space="preserve"> (8) </w:t>
            </w: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;i++)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sum=sum+arr[i*n+j];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return(sum);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4.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用指针作函数参数，编程序求一维数组中的最大和最小的元素值。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#define N 10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main()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void maxmin(int arr[],int *pt1,int *pt2,int n);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int array[N]={10,7,19,29,4,0,7,35,-16,21},*p1,*p2,a,b;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p1=&amp;a; p2=&amp;b;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maxmin(array,p1,p2,N);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printf("max=%d,min=%d",a,b);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void maxmin(int arr[],int *pt1,int *pt2,int n)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{ int i;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*pt1=*pt2=arr[0];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for(i=1;i&lt;n;i++)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{ if(arr[i]&gt;*pt1) 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  <w:u w:val="single"/>
              </w:rPr>
              <w:t xml:space="preserve">(9) 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if(arr[i]&lt;*pt2) 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  <w:u w:val="single"/>
              </w:rPr>
              <w:t xml:space="preserve">(10) 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;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}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center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答案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一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选择题（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24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分，每小题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分）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1.( B ) 2.( C ) 3.( B ) 4.( D ) 5.( D ) 6.( A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7.( D ) 8.( A ) 9.( D ) 10.( B ) 11.( C ) 12.( D )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二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判断对错，对的划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“√”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，错的划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“×”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20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分，每小题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分）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×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2.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√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3.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√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4.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×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5.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×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6.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√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7.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√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8.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×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9.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√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10.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√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三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写出下列程序的运行结果（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36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分，每小题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6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分）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1. s=20 2.x=35 y=-4 s=-29 3.60,50,40,30,20,10,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4.e C pr*am 5.word value:1234 6.love China! H w l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high byte:12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low byte:34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word value:1274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the result:3ca8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四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阅读下列程序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在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处填入适当内容，使程序完整（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20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分，每个空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分）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1.(1) 3 (2) 2 (3)hm hl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2.(4) str (5) str[i]=str[i+1] (6) str[i+1]=t</w:t>
            </w:r>
          </w:p>
          <w:p w:rsidR="00EB1BD8" w:rsidRPr="00D44F4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</w:pP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3.(7) arr[i*n+j]</w:t>
            </w:r>
            <w:r w:rsidRPr="00D44F4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  <w:lang w:val="pt-BR"/>
              </w:rPr>
              <w:t>（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或者</w:t>
            </w:r>
            <w:r w:rsidRPr="00D44F49">
              <w:rPr>
                <w:rFonts w:ascii="Verdana" w:hAnsi="Verdana" w:cs="Verdana"/>
                <w:color w:val="000000"/>
                <w:kern w:val="0"/>
                <w:sz w:val="24"/>
                <w:szCs w:val="24"/>
                <w:lang w:val="pt-BR"/>
              </w:rPr>
              <w:t>arr[i*10+j]</w:t>
            </w:r>
            <w:r w:rsidRPr="00D44F4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  <w:lang w:val="pt-BR"/>
              </w:rPr>
              <w:t>）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(8) i&lt;m-1(</w:t>
            </w:r>
            <w:r w:rsidRPr="00173519">
              <w:rPr>
                <w:rFonts w:ascii="Verdana" w:hAnsi="Verdana" w:cs="宋体" w:hint="eastAsia"/>
                <w:color w:val="000000"/>
                <w:kern w:val="0"/>
                <w:sz w:val="24"/>
                <w:szCs w:val="24"/>
              </w:rPr>
              <w:t>或者</w:t>
            </w: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i&lt;=m-2) </w:t>
            </w:r>
          </w:p>
          <w:p w:rsidR="00EB1BD8" w:rsidRPr="00173519" w:rsidRDefault="00EB1BD8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>4.(9) *ptr1=arr[i] (10) *ptr2=arr[i]</w:t>
            </w:r>
          </w:p>
        </w:tc>
      </w:tr>
    </w:tbl>
    <w:p w:rsidR="00EB1BD8" w:rsidRDefault="00EB1BD8">
      <w:pPr>
        <w:rPr>
          <w:rFonts w:cs="Times New Roman"/>
        </w:rPr>
      </w:pPr>
    </w:p>
    <w:p w:rsidR="00EB1BD8" w:rsidRDefault="00EB1BD8">
      <w:pPr>
        <w:rPr>
          <w:rFonts w:cs="Times New Roman"/>
        </w:rPr>
      </w:pPr>
    </w:p>
    <w:p w:rsidR="00EB1BD8" w:rsidRDefault="00EB1BD8">
      <w:pPr>
        <w:rPr>
          <w:rFonts w:cs="Times New Roman"/>
        </w:rPr>
      </w:pP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语言试题</w:t>
      </w:r>
      <w:r w:rsidRPr="00173519">
        <w:rPr>
          <w:rFonts w:ascii="Verdana" w:hAnsi="Verdana" w:cs="Verdana"/>
          <w:color w:val="000000"/>
          <w:kern w:val="0"/>
        </w:rPr>
        <w:t>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一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填空题（</w:t>
      </w:r>
      <w:r w:rsidRPr="00173519">
        <w:rPr>
          <w:rFonts w:ascii="Verdana" w:hAnsi="Verdana" w:cs="Verdana"/>
          <w:color w:val="000000"/>
          <w:kern w:val="0"/>
        </w:rPr>
        <w:t>15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．设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的值为</w:t>
      </w:r>
      <w:r w:rsidRPr="00173519">
        <w:rPr>
          <w:rFonts w:ascii="Verdana" w:hAnsi="Verdana" w:cs="Verdana"/>
          <w:color w:val="000000"/>
          <w:kern w:val="0"/>
        </w:rPr>
        <w:t>15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n</w:t>
      </w:r>
      <w:r w:rsidRPr="00173519">
        <w:rPr>
          <w:rFonts w:ascii="Verdana" w:hAnsi="Verdana" w:cs="宋体" w:hint="eastAsia"/>
          <w:color w:val="000000"/>
          <w:kern w:val="0"/>
        </w:rPr>
        <w:t>的值为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，则表达式</w:t>
      </w:r>
      <w:r w:rsidRPr="00173519">
        <w:rPr>
          <w:rFonts w:ascii="Verdana" w:hAnsi="Verdana" w:cs="Verdana"/>
          <w:color w:val="000000"/>
          <w:kern w:val="0"/>
        </w:rPr>
        <w:t>x%=(n+=3)</w:t>
      </w:r>
      <w:r w:rsidRPr="00173519">
        <w:rPr>
          <w:rFonts w:ascii="Verdana" w:hAnsi="Verdana" w:cs="宋体" w:hint="eastAsia"/>
          <w:color w:val="000000"/>
          <w:kern w:val="0"/>
        </w:rPr>
        <w:t>运算后，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的值为（　　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．设</w:t>
      </w:r>
      <w:r w:rsidRPr="00173519">
        <w:rPr>
          <w:rFonts w:ascii="Verdana" w:hAnsi="Verdana" w:cs="Verdana"/>
          <w:color w:val="000000"/>
          <w:kern w:val="0"/>
        </w:rPr>
        <w:t xml:space="preserve"> int a=7,b=9,t;</w:t>
      </w:r>
      <w:r w:rsidRPr="00173519">
        <w:rPr>
          <w:rFonts w:ascii="Verdana" w:hAnsi="Verdana" w:cs="宋体" w:hint="eastAsia"/>
          <w:color w:val="000000"/>
          <w:kern w:val="0"/>
        </w:rPr>
        <w:t>执行完表达式</w:t>
      </w:r>
      <w:r w:rsidRPr="00173519">
        <w:rPr>
          <w:rFonts w:ascii="Verdana" w:hAnsi="Verdana" w:cs="Verdana"/>
          <w:color w:val="000000"/>
          <w:kern w:val="0"/>
        </w:rPr>
        <w:t>t=(a&gt;b)?a:b</w:t>
      </w:r>
      <w:r w:rsidRPr="00173519">
        <w:rPr>
          <w:rFonts w:ascii="Verdana" w:hAnsi="Verdana" w:cs="宋体" w:hint="eastAsia"/>
          <w:color w:val="000000"/>
          <w:kern w:val="0"/>
        </w:rPr>
        <w:t>后，</w:t>
      </w:r>
      <w:r w:rsidRPr="00173519">
        <w:rPr>
          <w:rFonts w:ascii="Verdana" w:hAnsi="Verdana" w:cs="Verdana"/>
          <w:color w:val="000000"/>
          <w:kern w:val="0"/>
        </w:rPr>
        <w:t>t</w:t>
      </w:r>
      <w:r w:rsidRPr="00173519">
        <w:rPr>
          <w:rFonts w:ascii="Verdana" w:hAnsi="Verdana" w:cs="宋体" w:hint="eastAsia"/>
          <w:color w:val="000000"/>
          <w:kern w:val="0"/>
        </w:rPr>
        <w:t>的值是（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．下面程序段的输出结果是（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a=1234; a=a&amp;0377; printf(“%d %o\n”,a,a);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数组定义如下，按照内存排列顺序，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数组中的所有元素是（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a[3];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．设有以下宏定义，则执行赋值语句</w:t>
      </w:r>
      <w:r w:rsidRPr="00173519">
        <w:rPr>
          <w:rFonts w:ascii="Verdana" w:hAnsi="Verdana" w:cs="Verdana"/>
          <w:color w:val="000000"/>
          <w:kern w:val="0"/>
        </w:rPr>
        <w:t xml:space="preserve"> a=PP*20;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为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型变量）后，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的值是（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#define PR 80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#define PP PR+403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程序中，可以通过三种运算方式为指针变量赋地址值，它们是：（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）、（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）和（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文件中，数据存在的两种代码形式是（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）和（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语言中调用（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）函数打开文件，调用（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）函数关闭文件，调用（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）函数可实现文件的随机读写。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．若有</w:t>
      </w:r>
      <w:r w:rsidRPr="00173519">
        <w:rPr>
          <w:rFonts w:ascii="Verdana" w:hAnsi="Verdana" w:cs="Verdana"/>
          <w:color w:val="000000"/>
          <w:kern w:val="0"/>
        </w:rPr>
        <w:t>int a[3]={10,12,30};</w:t>
      </w:r>
      <w:r w:rsidRPr="00173519">
        <w:rPr>
          <w:rFonts w:ascii="Verdana" w:hAnsi="Verdana" w:cs="宋体" w:hint="eastAsia"/>
          <w:color w:val="000000"/>
          <w:kern w:val="0"/>
        </w:rPr>
        <w:t>则</w:t>
      </w:r>
      <w:r w:rsidRPr="00173519">
        <w:rPr>
          <w:rFonts w:ascii="Verdana" w:hAnsi="Verdana" w:cs="Verdana"/>
          <w:color w:val="000000"/>
          <w:kern w:val="0"/>
        </w:rPr>
        <w:t>a+1</w:t>
      </w:r>
      <w:r w:rsidRPr="00173519">
        <w:rPr>
          <w:rFonts w:ascii="Verdana" w:hAnsi="Verdana" w:cs="宋体" w:hint="eastAsia"/>
          <w:color w:val="000000"/>
          <w:kern w:val="0"/>
        </w:rPr>
        <w:t>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）的地址，</w:t>
      </w:r>
      <w:r w:rsidRPr="00173519">
        <w:rPr>
          <w:rFonts w:ascii="Verdana" w:hAnsi="Verdana" w:cs="Verdana"/>
          <w:color w:val="000000"/>
          <w:kern w:val="0"/>
        </w:rPr>
        <w:t>*(a+2)=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三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选择题（</w:t>
      </w:r>
      <w:r w:rsidRPr="00173519">
        <w:rPr>
          <w:rFonts w:ascii="Verdana" w:hAnsi="Verdana" w:cs="Verdana"/>
          <w:color w:val="000000"/>
          <w:kern w:val="0"/>
        </w:rPr>
        <w:t>20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．设</w:t>
      </w:r>
      <w:r w:rsidRPr="00173519">
        <w:rPr>
          <w:rFonts w:ascii="Verdana" w:hAnsi="Verdana" w:cs="Verdana"/>
          <w:color w:val="000000"/>
          <w:kern w:val="0"/>
        </w:rPr>
        <w:t xml:space="preserve"> int a=12; </w:t>
      </w:r>
      <w:r w:rsidRPr="00173519">
        <w:rPr>
          <w:rFonts w:ascii="Verdana" w:hAnsi="Verdana" w:cs="宋体" w:hint="eastAsia"/>
          <w:color w:val="000000"/>
          <w:kern w:val="0"/>
        </w:rPr>
        <w:t>表达式</w:t>
      </w:r>
      <w:r w:rsidRPr="00173519">
        <w:rPr>
          <w:rFonts w:ascii="Verdana" w:hAnsi="Verdana" w:cs="Verdana"/>
          <w:color w:val="000000"/>
          <w:kern w:val="0"/>
        </w:rPr>
        <w:t>a+=a-=a*=a</w:t>
      </w:r>
      <w:r w:rsidRPr="00173519">
        <w:rPr>
          <w:rFonts w:ascii="Verdana" w:hAnsi="Verdana" w:cs="宋体" w:hint="eastAsia"/>
          <w:color w:val="000000"/>
          <w:kern w:val="0"/>
        </w:rPr>
        <w:t xml:space="preserve">的值是（　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12 B 144 C 0 D 132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．以下程序的输出结果是（　　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a=011;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printf(“%d\n”,++a);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12 B 11 C 10 D 9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 xml:space="preserve">．以下程序的输出结果是（　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#define ADD(x) (x)+(x)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a=4,b=6,c=7,d=ADD(a+b)*c;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printf(“d=%d”,d);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d=70 B d=140 C d=280 D d=80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</w:t>
      </w:r>
      <w:r w:rsidRPr="00173519">
        <w:rPr>
          <w:rFonts w:ascii="Verdana" w:hAnsi="Verdana" w:cs="宋体" w:hint="eastAsia"/>
          <w:color w:val="000000"/>
          <w:kern w:val="0"/>
        </w:rPr>
        <w:t>下面的选项中正确的赋值语句是（</w:t>
      </w:r>
      <w:r w:rsidRPr="00173519">
        <w:rPr>
          <w:rFonts w:ascii="Verdana" w:hAnsi="Verdana" w:cs="Verdana"/>
          <w:color w:val="000000"/>
          <w:kern w:val="0"/>
        </w:rPr>
        <w:t>char a[5],*p=a;</w:t>
      </w:r>
      <w:r w:rsidRPr="00173519">
        <w:rPr>
          <w:rFonts w:ascii="Verdana" w:hAnsi="Verdana" w:cs="宋体" w:hint="eastAsia"/>
          <w:color w:val="000000"/>
          <w:kern w:val="0"/>
        </w:rPr>
        <w:t>）（　　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p=“abcd”; B a=“abcd”; C *p=“abcd”; D *a=“abcd”;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．若</w:t>
      </w:r>
      <w:r w:rsidRPr="00173519">
        <w:rPr>
          <w:rFonts w:ascii="Verdana" w:hAnsi="Verdana" w:cs="Verdana"/>
          <w:color w:val="000000"/>
          <w:kern w:val="0"/>
        </w:rPr>
        <w:t>k</w:t>
      </w:r>
      <w:r w:rsidRPr="00173519">
        <w:rPr>
          <w:rFonts w:ascii="Verdana" w:hAnsi="Verdana" w:cs="宋体" w:hint="eastAsia"/>
          <w:color w:val="000000"/>
          <w:kern w:val="0"/>
        </w:rPr>
        <w:t>为整形，则</w:t>
      </w:r>
      <w:r w:rsidRPr="00173519">
        <w:rPr>
          <w:rFonts w:ascii="Verdana" w:hAnsi="Verdana" w:cs="Verdana"/>
          <w:color w:val="000000"/>
          <w:kern w:val="0"/>
        </w:rPr>
        <w:t>while</w:t>
      </w:r>
      <w:r w:rsidRPr="00173519">
        <w:rPr>
          <w:rFonts w:ascii="Verdana" w:hAnsi="Verdana" w:cs="宋体" w:hint="eastAsia"/>
          <w:color w:val="000000"/>
          <w:kern w:val="0"/>
        </w:rPr>
        <w:t>循环执行（　　）次。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k=2; while(k==0) printf(“%d”,k); k--; printf(“\n”);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 xml:space="preserve">　</w:t>
      </w:r>
      <w:r w:rsidRPr="00173519">
        <w:rPr>
          <w:rFonts w:ascii="Verdana" w:hAnsi="Verdana" w:cs="Verdana"/>
          <w:color w:val="000000"/>
          <w:kern w:val="0"/>
        </w:rPr>
        <w:t xml:space="preserve"> A 10 B 9 C 0 D 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．数组名作为实参传递给形参时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数组名被处理为（　　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该数组的长度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该数组的元素个数</w:t>
      </w:r>
      <w:r w:rsidRPr="00173519">
        <w:rPr>
          <w:rFonts w:ascii="Verdana" w:hAnsi="Verdana" w:cs="Verdana"/>
          <w:color w:val="000000"/>
          <w:kern w:val="0"/>
        </w:rPr>
        <w:t xml:space="preserve"> C </w:t>
      </w:r>
      <w:r w:rsidRPr="00173519">
        <w:rPr>
          <w:rFonts w:ascii="Verdana" w:hAnsi="Verdana" w:cs="宋体" w:hint="eastAsia"/>
          <w:color w:val="000000"/>
          <w:kern w:val="0"/>
        </w:rPr>
        <w:t>该数组的首地址</w:t>
      </w:r>
      <w:r w:rsidRPr="00173519">
        <w:rPr>
          <w:rFonts w:ascii="Verdana" w:hAnsi="Verdana" w:cs="Verdana"/>
          <w:color w:val="000000"/>
          <w:kern w:val="0"/>
        </w:rPr>
        <w:t xml:space="preserve"> D </w:t>
      </w:r>
      <w:r w:rsidRPr="00173519">
        <w:rPr>
          <w:rFonts w:ascii="Verdana" w:hAnsi="Verdana" w:cs="宋体" w:hint="eastAsia"/>
          <w:color w:val="000000"/>
          <w:kern w:val="0"/>
        </w:rPr>
        <w:t>该数组中各元素的值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．两个指针变量不可以</w:t>
      </w:r>
      <w:r w:rsidRPr="00173519">
        <w:rPr>
          <w:rFonts w:ascii="Verdana" w:hAnsi="Verdana" w:cs="Verdana"/>
          <w:color w:val="000000"/>
          <w:kern w:val="0"/>
        </w:rPr>
        <w:t>( )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A. </w:t>
      </w:r>
      <w:r w:rsidRPr="00173519">
        <w:rPr>
          <w:rFonts w:ascii="Verdana" w:hAnsi="Verdana" w:cs="宋体" w:hint="eastAsia"/>
          <w:color w:val="000000"/>
          <w:kern w:val="0"/>
        </w:rPr>
        <w:t>相加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比较</w:t>
      </w:r>
      <w:r w:rsidRPr="00173519">
        <w:rPr>
          <w:rFonts w:ascii="Verdana" w:hAnsi="Verdana" w:cs="Verdana"/>
          <w:color w:val="000000"/>
          <w:kern w:val="0"/>
        </w:rPr>
        <w:t xml:space="preserve"> C </w:t>
      </w:r>
      <w:r w:rsidRPr="00173519">
        <w:rPr>
          <w:rFonts w:ascii="Verdana" w:hAnsi="Verdana" w:cs="宋体" w:hint="eastAsia"/>
          <w:color w:val="000000"/>
          <w:kern w:val="0"/>
        </w:rPr>
        <w:t>相减</w:t>
      </w:r>
      <w:r w:rsidRPr="00173519">
        <w:rPr>
          <w:rFonts w:ascii="Verdana" w:hAnsi="Verdana" w:cs="Verdana"/>
          <w:color w:val="000000"/>
          <w:kern w:val="0"/>
        </w:rPr>
        <w:t xml:space="preserve"> D </w:t>
      </w:r>
      <w:r w:rsidRPr="00173519">
        <w:rPr>
          <w:rFonts w:ascii="Verdana" w:hAnsi="Verdana" w:cs="宋体" w:hint="eastAsia"/>
          <w:color w:val="000000"/>
          <w:kern w:val="0"/>
        </w:rPr>
        <w:t>指向同一地址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．若有以下程序段，则值为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的表达式是（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st{ int n;struct st *next;};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static struct st a[3]={5,&amp;a[1],7,&amp;a[2],9,‘\0’},*p; p=&amp;a[0];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 p++-&gt;n B p-&gt;n++ C (*p).n++ D ++p-&gt;n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．要打开一个已存在的非空文件＂</w:t>
      </w:r>
      <w:r w:rsidRPr="00173519">
        <w:rPr>
          <w:rFonts w:ascii="Verdana" w:hAnsi="Verdana" w:cs="Verdana"/>
          <w:color w:val="000000"/>
          <w:kern w:val="0"/>
        </w:rPr>
        <w:t>file</w:t>
      </w:r>
      <w:r w:rsidRPr="00173519">
        <w:rPr>
          <w:rFonts w:ascii="Verdana" w:hAnsi="Verdana" w:cs="宋体" w:hint="eastAsia"/>
          <w:color w:val="000000"/>
          <w:kern w:val="0"/>
        </w:rPr>
        <w:t>＂用于修改，选择正确的语句（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fp</w:t>
      </w:r>
      <w:r w:rsidRPr="00173519">
        <w:rPr>
          <w:rFonts w:ascii="Verdana" w:hAnsi="Verdana" w:cs="宋体" w:hint="eastAsia"/>
          <w:color w:val="000000"/>
          <w:kern w:val="0"/>
        </w:rPr>
        <w:t>＝</w:t>
      </w:r>
      <w:r w:rsidRPr="00173519">
        <w:rPr>
          <w:rFonts w:ascii="Verdana" w:hAnsi="Verdana" w:cs="Verdana"/>
          <w:color w:val="000000"/>
          <w:kern w:val="0"/>
        </w:rPr>
        <w:t>fopen("file","r"); B fp=fopen("file","w");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 fp=fopen("file","r+"); D fp=fopen("file","w+");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m,k,i,n=0;</w:t>
      </w:r>
      <w:r w:rsidRPr="00173519">
        <w:rPr>
          <w:rFonts w:ascii="Verdana" w:hAnsi="Verdana" w:cs="宋体" w:hint="eastAsia"/>
          <w:color w:val="000000"/>
          <w:kern w:val="0"/>
        </w:rPr>
        <w:t>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写出下列程序的运行结果。（</w:t>
      </w:r>
      <w:r w:rsidRPr="00173519">
        <w:rPr>
          <w:rFonts w:ascii="Verdana" w:hAnsi="Verdana" w:cs="Verdana"/>
          <w:color w:val="000000"/>
          <w:kern w:val="0"/>
        </w:rPr>
        <w:t>28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a[6]={10,6,23,-90,0,3},i;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invert(a,0,5);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for(i=0;i&lt;6;i++) printf(“%d,”,a[i]);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printf(“\n”);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invert(int *s,int i,int j)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if(i&lt;j)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invert(s,i+1j-1);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t=*(s+i);*(s+i)=*(s+j);*(s+j)=t;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f1(int a)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b=0; static int c=3;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b+=1; c++;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return(a+b+c);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a=1,i;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s1[10]=“java”,s2[10]=“basic”,s[10];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 printf("%d ",f1(a));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printf(“\n”);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if(strcmp(s1,s2)) { strcpy(s,s1); puts(s);}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printf(“%d,%s\n”,strlen(s2),strcat(s2,s1));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#define MAX 100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f[MAX],i,j,k=2,m=5;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for(i=0;i&lt;=m;i++) f[i]=1; f[k-1]=2;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for(i=k;i&lt;=m;i++)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for(j=i-k;j&lt;=i-1;j++) f[i]+=f[j];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printf("%d%5d%5d\n",k,m,f[m]);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五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阅读下列程序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处填入适当内容，使程序完整。（</w:t>
      </w:r>
      <w:r w:rsidRPr="00173519">
        <w:rPr>
          <w:rFonts w:ascii="Verdana" w:hAnsi="Verdana" w:cs="Verdana"/>
          <w:color w:val="000000"/>
          <w:kern w:val="0"/>
        </w:rPr>
        <w:t>32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．求</w:t>
      </w:r>
      <w:r w:rsidRPr="00173519">
        <w:rPr>
          <w:rFonts w:ascii="Verdana" w:hAnsi="Verdana" w:cs="Verdana"/>
          <w:color w:val="000000"/>
          <w:kern w:val="0"/>
        </w:rPr>
        <w:t>100</w:t>
      </w:r>
      <w:r w:rsidRPr="00173519">
        <w:rPr>
          <w:rFonts w:ascii="Verdana" w:hAnsi="Verdana" w:cs="宋体" w:hint="eastAsia"/>
          <w:color w:val="000000"/>
          <w:kern w:val="0"/>
        </w:rPr>
        <w:t>～</w:t>
      </w:r>
      <w:r w:rsidRPr="00173519">
        <w:rPr>
          <w:rFonts w:ascii="Verdana" w:hAnsi="Verdana" w:cs="Verdana"/>
          <w:color w:val="000000"/>
          <w:kern w:val="0"/>
        </w:rPr>
        <w:t>200</w:t>
      </w:r>
      <w:r w:rsidRPr="00173519">
        <w:rPr>
          <w:rFonts w:ascii="Verdana" w:hAnsi="Verdana" w:cs="宋体" w:hint="eastAsia"/>
          <w:color w:val="000000"/>
          <w:kern w:val="0"/>
        </w:rPr>
        <w:t>间的全部素数。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for(m=101;m&lt;=200;m+=2)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if(n%10==0) 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k=sqrt(m);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for(i=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;i&lt;=k;i++) if(m%i==0)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if(i== (4)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printf("%d ",m)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>n++;}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．用选择法对数组中的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个字符按由大到小排序。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void sort(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a[ ]; int n;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i,j,k;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 (i=0;i&lt;n-1;i++)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{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for(j=i+1;j&lt;n;j++)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if (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) k=j;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t=a[k];a[k]=a[i];a[i]=t;}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s[10];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for(i=0;i&lt;10;i++) scanf(“%c”,&amp;s[i]);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(4)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printf(“the sorted array:\n”);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for(i=0;i&lt;10;i++)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printf(“%c”, (5) 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printf(“\n”);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33</w:t>
      </w:r>
      <w:r w:rsidRPr="00173519">
        <w:rPr>
          <w:rFonts w:ascii="Verdana" w:hAnsi="Verdana" w:cs="宋体" w:hint="eastAsia"/>
          <w:color w:val="000000"/>
          <w:kern w:val="0"/>
        </w:rPr>
        <w:t>．输入</w:t>
      </w:r>
      <w:r w:rsidRPr="00173519">
        <w:rPr>
          <w:rFonts w:ascii="Verdana" w:hAnsi="Verdana" w:cs="Verdana"/>
          <w:color w:val="000000"/>
          <w:kern w:val="0"/>
        </w:rPr>
        <w:t>3×4</w:t>
      </w:r>
      <w:r w:rsidRPr="00173519">
        <w:rPr>
          <w:rFonts w:ascii="Verdana" w:hAnsi="Verdana" w:cs="宋体" w:hint="eastAsia"/>
          <w:color w:val="000000"/>
          <w:kern w:val="0"/>
        </w:rPr>
        <w:t>数组，用指针方法实现将每行中的最小数与第</w:t>
      </w:r>
      <w:r w:rsidRPr="00173519">
        <w:rPr>
          <w:rFonts w:ascii="Verdana" w:hAnsi="Verdana" w:cs="Verdana"/>
          <w:color w:val="000000"/>
          <w:kern w:val="0"/>
        </w:rPr>
        <w:t>0</w:t>
      </w:r>
      <w:r w:rsidRPr="00173519">
        <w:rPr>
          <w:rFonts w:ascii="Verdana" w:hAnsi="Verdana" w:cs="宋体" w:hint="eastAsia"/>
          <w:color w:val="000000"/>
          <w:kern w:val="0"/>
        </w:rPr>
        <w:t>列元素对调。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a[3][4],i,j,*p=a[0];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for(j=0;j&lt;4;j++) scanf(“%d”,p++);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for(p=&amp;a[0][0];p&lt;a[0]+12; (1)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swap(p);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(2)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for(j=0;j&lt;4;j++) printf(“%3d”,*p++);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printf(“\n”);}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swap(int (3)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min,i,*p2=p1,*p3;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(4)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for(i=0;i&lt;4;i++)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if(*p2&lt;*p3) p3=p2; (5)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min=*p1;*p1=*p3;*p3=min;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2002</w:t>
      </w:r>
      <w:r w:rsidRPr="00173519">
        <w:rPr>
          <w:rFonts w:ascii="Verdana" w:hAnsi="Verdana" w:cs="宋体" w:hint="eastAsia"/>
          <w:color w:val="000000"/>
          <w:kern w:val="0"/>
        </w:rPr>
        <w:t>试题</w:t>
      </w:r>
      <w:r w:rsidRPr="00173519">
        <w:rPr>
          <w:rFonts w:ascii="Verdana" w:hAnsi="Verdana" w:cs="Verdana"/>
          <w:color w:val="000000"/>
          <w:kern w:val="0"/>
        </w:rPr>
        <w:t>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一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填空题（</w:t>
      </w:r>
      <w:r w:rsidRPr="00173519">
        <w:rPr>
          <w:rFonts w:ascii="Verdana" w:hAnsi="Verdana" w:cs="Verdana"/>
          <w:color w:val="000000"/>
          <w:kern w:val="0"/>
        </w:rPr>
        <w:t>20</w:t>
      </w:r>
      <w:r w:rsidRPr="00173519">
        <w:rPr>
          <w:rFonts w:ascii="Verdana" w:hAnsi="Verdana" w:cs="宋体" w:hint="eastAsia"/>
          <w:color w:val="000000"/>
          <w:kern w:val="0"/>
        </w:rPr>
        <w:t>分，每空</w:t>
      </w:r>
      <w:r w:rsidRPr="00173519">
        <w:rPr>
          <w:rFonts w:ascii="Verdana" w:hAnsi="Verdana" w:cs="Verdana"/>
          <w:color w:val="000000"/>
          <w:kern w:val="0"/>
        </w:rPr>
        <w:t>1.5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．当执行完以下语句后，变量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的值为（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），</w:t>
      </w: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的值为（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），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的值为（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a=6; b=++a; c=--a;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．已知</w:t>
      </w:r>
      <w:r w:rsidRPr="00173519">
        <w:rPr>
          <w:rFonts w:ascii="Verdana" w:hAnsi="Verdana" w:cs="Verdana"/>
          <w:color w:val="000000"/>
          <w:kern w:val="0"/>
        </w:rPr>
        <w:t>a=3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b=2</w:t>
      </w:r>
      <w:r w:rsidRPr="00173519">
        <w:rPr>
          <w:rFonts w:ascii="Verdana" w:hAnsi="Verdana" w:cs="宋体" w:hint="eastAsia"/>
          <w:color w:val="000000"/>
          <w:kern w:val="0"/>
        </w:rPr>
        <w:t>，则表达式</w:t>
      </w:r>
      <w:r w:rsidRPr="00173519">
        <w:rPr>
          <w:rFonts w:ascii="Verdana" w:hAnsi="Verdana" w:cs="Verdana"/>
          <w:color w:val="000000"/>
          <w:kern w:val="0"/>
        </w:rPr>
        <w:t>a*=b+8</w:t>
      </w:r>
      <w:r w:rsidRPr="00173519">
        <w:rPr>
          <w:rFonts w:ascii="Verdana" w:hAnsi="Verdana" w:cs="宋体" w:hint="eastAsia"/>
          <w:color w:val="000000"/>
          <w:kern w:val="0"/>
        </w:rPr>
        <w:t>的值是（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．下面程序段的输出结果是（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a=125; printf(“%d\n”,a&gt;&gt;4);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数组定义如下，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数组中可用最小下标值是（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），最大下标值是（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a[3];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．设有以下宏定义，则执行赋值语句</w:t>
      </w:r>
      <w:r w:rsidRPr="00173519">
        <w:rPr>
          <w:rFonts w:ascii="Verdana" w:hAnsi="Verdana" w:cs="Verdana"/>
          <w:color w:val="000000"/>
          <w:kern w:val="0"/>
        </w:rPr>
        <w:t>a=ADD(4+6)*7;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为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型变量）后，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的值是（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#define ADD(x) (x)+(x)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．若有以下说明、定义和语句，则对</w:t>
      </w:r>
      <w:r w:rsidRPr="00173519">
        <w:rPr>
          <w:rFonts w:ascii="Verdana" w:hAnsi="Verdana" w:cs="Verdana"/>
          <w:color w:val="000000"/>
          <w:kern w:val="0"/>
        </w:rPr>
        <w:t>x.b</w:t>
      </w:r>
      <w:r w:rsidRPr="00173519">
        <w:rPr>
          <w:rFonts w:ascii="Verdana" w:hAnsi="Verdana" w:cs="宋体" w:hint="eastAsia"/>
          <w:color w:val="000000"/>
          <w:kern w:val="0"/>
        </w:rPr>
        <w:t>成员的另外两种引用方式是：（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）和（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st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st 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 *p,x;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p=&amp;x;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中，文件指针变量的类型只能是（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中文件结束标志</w:t>
      </w:r>
      <w:r w:rsidRPr="00173519">
        <w:rPr>
          <w:rFonts w:ascii="Verdana" w:hAnsi="Verdana" w:cs="Verdana"/>
          <w:color w:val="000000"/>
          <w:kern w:val="0"/>
        </w:rPr>
        <w:t>EOF</w:t>
      </w:r>
      <w:r w:rsidRPr="00173519">
        <w:rPr>
          <w:rFonts w:ascii="Verdana" w:hAnsi="Verdana" w:cs="宋体" w:hint="eastAsia"/>
          <w:color w:val="000000"/>
          <w:kern w:val="0"/>
        </w:rPr>
        <w:t>只可用于（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）文件。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数组定义如下，若使数组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中存放字符串</w:t>
      </w:r>
      <w:r w:rsidRPr="00173519">
        <w:rPr>
          <w:rFonts w:ascii="Verdana" w:hAnsi="Verdana" w:cs="Verdana"/>
          <w:color w:val="000000"/>
          <w:kern w:val="0"/>
        </w:rPr>
        <w:t xml:space="preserve">“friend” </w:t>
      </w:r>
      <w:r w:rsidRPr="00173519">
        <w:rPr>
          <w:rFonts w:ascii="Verdana" w:hAnsi="Verdana" w:cs="宋体" w:hint="eastAsia"/>
          <w:color w:val="000000"/>
          <w:kern w:val="0"/>
        </w:rPr>
        <w:t>，写出为数组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赋值的语句（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a[10];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二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判断对错（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分，每题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分。对的划</w:t>
      </w:r>
      <w:r w:rsidRPr="00173519">
        <w:rPr>
          <w:rFonts w:ascii="Verdana" w:hAnsi="Verdana" w:cs="Verdana"/>
          <w:color w:val="000000"/>
          <w:kern w:val="0"/>
        </w:rPr>
        <w:t>“√”</w:t>
      </w:r>
      <w:r w:rsidRPr="00173519">
        <w:rPr>
          <w:rFonts w:ascii="Verdana" w:hAnsi="Verdana" w:cs="宋体" w:hint="eastAsia"/>
          <w:color w:val="000000"/>
          <w:kern w:val="0"/>
        </w:rPr>
        <w:t>，错的划</w:t>
      </w:r>
      <w:r w:rsidRPr="00173519">
        <w:rPr>
          <w:rFonts w:ascii="Verdana" w:hAnsi="Verdana" w:cs="Verdana"/>
          <w:color w:val="000000"/>
          <w:kern w:val="0"/>
        </w:rPr>
        <w:t>“×”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Turbo C</w:t>
      </w:r>
      <w:r w:rsidRPr="00173519">
        <w:rPr>
          <w:rFonts w:ascii="Verdana" w:hAnsi="Verdana" w:cs="宋体" w:hint="eastAsia"/>
          <w:color w:val="000000"/>
          <w:kern w:val="0"/>
        </w:rPr>
        <w:t>中，实型数据在内存中占</w:t>
      </w: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个字节。（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．被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函数调用的函数只能是库函数。（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．对整型变量可进行自加或自减运算，而对常量或表达式不可以。（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．算术运算符和赋值运算符的结合方向均由左自右。（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．定义在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函数后的任何函数都需在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中进行函数声明。（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．一个函数中只允许有一条</w:t>
      </w:r>
      <w:r w:rsidRPr="00173519">
        <w:rPr>
          <w:rFonts w:ascii="Verdana" w:hAnsi="Verdana" w:cs="Verdana"/>
          <w:color w:val="000000"/>
          <w:kern w:val="0"/>
        </w:rPr>
        <w:t>return</w:t>
      </w:r>
      <w:r w:rsidRPr="00173519">
        <w:rPr>
          <w:rFonts w:ascii="Verdana" w:hAnsi="Verdana" w:cs="宋体" w:hint="eastAsia"/>
          <w:color w:val="000000"/>
          <w:kern w:val="0"/>
        </w:rPr>
        <w:t>语句。（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．任何数组在使用时必须先定义。（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int *p;</w:t>
      </w:r>
      <w:r w:rsidRPr="00173519">
        <w:rPr>
          <w:rFonts w:ascii="Verdana" w:hAnsi="Verdana" w:cs="宋体" w:hint="eastAsia"/>
          <w:color w:val="000000"/>
          <w:kern w:val="0"/>
        </w:rPr>
        <w:t>和语句</w:t>
      </w:r>
      <w:r w:rsidRPr="00173519">
        <w:rPr>
          <w:rFonts w:ascii="Verdana" w:hAnsi="Verdana" w:cs="Verdana"/>
          <w:color w:val="000000"/>
          <w:kern w:val="0"/>
        </w:rPr>
        <w:t>printf(“%d”, *p);</w:t>
      </w:r>
      <w:r w:rsidRPr="00173519">
        <w:rPr>
          <w:rFonts w:ascii="Verdana" w:hAnsi="Verdana" w:cs="宋体" w:hint="eastAsia"/>
          <w:color w:val="000000"/>
          <w:kern w:val="0"/>
        </w:rPr>
        <w:t>中的</w:t>
      </w:r>
      <w:r w:rsidRPr="00173519">
        <w:rPr>
          <w:rFonts w:ascii="Verdana" w:hAnsi="Verdana" w:cs="Verdana"/>
          <w:color w:val="000000"/>
          <w:kern w:val="0"/>
        </w:rPr>
        <w:t>*p</w:t>
      </w:r>
      <w:r w:rsidRPr="00173519">
        <w:rPr>
          <w:rFonts w:ascii="Verdana" w:hAnsi="Verdana" w:cs="宋体" w:hint="eastAsia"/>
          <w:color w:val="000000"/>
          <w:kern w:val="0"/>
        </w:rPr>
        <w:t>含义相同。（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．在定义枚举时，枚举常量可以是标识符或数字。（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．用</w:t>
      </w:r>
      <w:r w:rsidRPr="00173519">
        <w:rPr>
          <w:rFonts w:ascii="Verdana" w:hAnsi="Verdana" w:cs="Verdana"/>
          <w:color w:val="000000"/>
          <w:kern w:val="0"/>
        </w:rPr>
        <w:t>fopen(“file1”,”r+”</w:t>
      </w:r>
      <w:r w:rsidRPr="00173519">
        <w:rPr>
          <w:rFonts w:ascii="Verdana" w:hAnsi="Verdana" w:cs="宋体" w:hint="eastAsia"/>
          <w:color w:val="000000"/>
          <w:kern w:val="0"/>
        </w:rPr>
        <w:t>）方式打开的文件可进行修改。（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三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选择题（</w:t>
      </w:r>
      <w:r w:rsidRPr="00173519">
        <w:rPr>
          <w:rFonts w:ascii="Verdana" w:hAnsi="Verdana" w:cs="Verdana"/>
          <w:color w:val="000000"/>
          <w:kern w:val="0"/>
        </w:rPr>
        <w:t>20</w:t>
      </w:r>
      <w:r w:rsidRPr="00173519">
        <w:rPr>
          <w:rFonts w:ascii="Verdana" w:hAnsi="Verdana" w:cs="宋体" w:hint="eastAsia"/>
          <w:color w:val="000000"/>
          <w:kern w:val="0"/>
        </w:rPr>
        <w:t>分，每题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．若有代数式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，则错误的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 xml:space="preserve">语言表达式是（　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 a*e/c/b B a*e/b/c C a*e/b*c D a/b/c*e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．以下程序的输出结果是（　　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a=7,b=5;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printf(“%d\n”,b=b/a);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不确定值</w:t>
      </w:r>
      <w:r w:rsidRPr="00173519">
        <w:rPr>
          <w:rFonts w:ascii="Verdana" w:hAnsi="Verdana" w:cs="Verdana"/>
          <w:color w:val="000000"/>
          <w:kern w:val="0"/>
        </w:rPr>
        <w:t xml:space="preserve"> B 5 C 1 D 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 xml:space="preserve">．以下程序的输出结果是（　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k1=1,k2=2,k3=3,x=15;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if(!k1) x--;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if(k2) if(k3) x=4;else x=3;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printf(“x=%d\n”,x);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 x=4 B x=15 C x=14 D x=3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4. </w:t>
      </w:r>
      <w:r w:rsidRPr="00173519">
        <w:rPr>
          <w:rFonts w:ascii="Verdana" w:hAnsi="Verdana" w:cs="宋体" w:hint="eastAsia"/>
          <w:color w:val="000000"/>
          <w:kern w:val="0"/>
        </w:rPr>
        <w:t>以下程序的输出结果是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（</w:t>
      </w:r>
      <w:r w:rsidRPr="00173519">
        <w:rPr>
          <w:rFonts w:ascii="Verdana" w:hAnsi="Verdana" w:cs="宋体" w:hint="eastAsia"/>
          <w:color w:val="000000"/>
          <w:kern w:val="0"/>
        </w:rPr>
        <w:t xml:space="preserve">　　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）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main()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char s1[20]=“China”,s2[20]=“for”,s[10];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if(strcmp(s1,s2)) printf(“%s\n”, strcat(s2,s1));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printf(“%d\n”,strlen(s1));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Chinafor B 5 C forChina D 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语言中函数调用的方式有（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函数调用作为语句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种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函数调用作为函数表达式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种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函数调用作为语句或函数表达式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种</w:t>
      </w:r>
      <w:r w:rsidRPr="00173519">
        <w:rPr>
          <w:rFonts w:ascii="Verdana" w:hAnsi="Verdana" w:cs="Verdana"/>
          <w:color w:val="000000"/>
          <w:kern w:val="0"/>
        </w:rPr>
        <w:t xml:space="preserve"> D </w:t>
      </w:r>
      <w:r w:rsidRPr="00173519">
        <w:rPr>
          <w:rFonts w:ascii="Verdana" w:hAnsi="Verdana" w:cs="宋体" w:hint="eastAsia"/>
          <w:color w:val="000000"/>
          <w:kern w:val="0"/>
        </w:rPr>
        <w:t>函数调用作为语句、函数表达式或函数参数</w:t>
      </w: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种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．关于</w:t>
      </w:r>
      <w:r w:rsidRPr="00173519">
        <w:rPr>
          <w:rFonts w:ascii="Verdana" w:hAnsi="Verdana" w:cs="Verdana"/>
          <w:color w:val="000000"/>
          <w:kern w:val="0"/>
        </w:rPr>
        <w:t>return</w:t>
      </w:r>
      <w:r w:rsidRPr="00173519">
        <w:rPr>
          <w:rFonts w:ascii="Verdana" w:hAnsi="Verdana" w:cs="宋体" w:hint="eastAsia"/>
          <w:color w:val="000000"/>
          <w:kern w:val="0"/>
        </w:rPr>
        <w:t>语句，下列正确的说法是（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可以在同一函数中出现多次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必须在每个函数中出现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只能在除主函数之外的函数中出现一次</w:t>
      </w:r>
      <w:r w:rsidRPr="00173519">
        <w:rPr>
          <w:rFonts w:ascii="Verdana" w:hAnsi="Verdana" w:cs="Verdana"/>
          <w:color w:val="000000"/>
          <w:kern w:val="0"/>
        </w:rPr>
        <w:t xml:space="preserve"> D </w:t>
      </w:r>
      <w:r w:rsidRPr="00173519">
        <w:rPr>
          <w:rFonts w:ascii="Verdana" w:hAnsi="Verdana" w:cs="宋体" w:hint="eastAsia"/>
          <w:color w:val="000000"/>
          <w:kern w:val="0"/>
        </w:rPr>
        <w:t>在主函数中不能出现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．已知职工记录描述如下，设变量</w:t>
      </w:r>
      <w:r w:rsidRPr="00173519">
        <w:rPr>
          <w:rFonts w:ascii="Verdana" w:hAnsi="Verdana" w:cs="Verdana"/>
          <w:color w:val="000000"/>
          <w:kern w:val="0"/>
        </w:rPr>
        <w:t>w</w:t>
      </w:r>
      <w:r w:rsidRPr="00173519">
        <w:rPr>
          <w:rFonts w:ascii="Verdana" w:hAnsi="Verdana" w:cs="宋体" w:hint="eastAsia"/>
          <w:color w:val="000000"/>
          <w:kern w:val="0"/>
        </w:rPr>
        <w:t>中的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生日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是</w:t>
      </w:r>
      <w:r w:rsidRPr="00173519">
        <w:rPr>
          <w:rFonts w:ascii="Verdana" w:hAnsi="Verdana" w:cs="Verdana"/>
          <w:color w:val="000000"/>
          <w:kern w:val="0"/>
        </w:rPr>
        <w:t>“1993</w:t>
      </w:r>
      <w:r w:rsidRPr="00173519">
        <w:rPr>
          <w:rFonts w:ascii="Verdana" w:hAnsi="Verdana" w:cs="宋体" w:hint="eastAsia"/>
          <w:color w:val="000000"/>
          <w:kern w:val="0"/>
        </w:rPr>
        <w:t>年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月</w:t>
      </w:r>
      <w:r w:rsidRPr="00173519">
        <w:rPr>
          <w:rFonts w:ascii="Verdana" w:hAnsi="Verdana" w:cs="Verdana"/>
          <w:color w:val="000000"/>
          <w:kern w:val="0"/>
        </w:rPr>
        <w:t>25</w:t>
      </w:r>
      <w:r w:rsidRPr="00173519">
        <w:rPr>
          <w:rFonts w:ascii="Verdana" w:hAnsi="Verdana" w:cs="宋体" w:hint="eastAsia"/>
          <w:color w:val="000000"/>
          <w:kern w:val="0"/>
        </w:rPr>
        <w:t>日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，下列对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生日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的正确赋值方式是（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worker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no; char name[20]; char sex;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birth{ int day; int month; int year;}a;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worker w;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day=25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 xml:space="preserve"> month=10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 xml:space="preserve"> year=1993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 w.birth.day=25; w.birth.month=10; w.birth.year=1993;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 w.day=25; w.month=10; w.year=1993;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 w.a.day=25; w.a.month=10; w.a.year=1993;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．已知函数</w:t>
      </w:r>
      <w:r w:rsidRPr="00173519">
        <w:rPr>
          <w:rFonts w:ascii="Verdana" w:hAnsi="Verdana" w:cs="Verdana"/>
          <w:color w:val="000000"/>
          <w:kern w:val="0"/>
        </w:rPr>
        <w:t>fread</w:t>
      </w:r>
      <w:r w:rsidRPr="00173519">
        <w:rPr>
          <w:rFonts w:ascii="Verdana" w:hAnsi="Verdana" w:cs="宋体" w:hint="eastAsia"/>
          <w:color w:val="000000"/>
          <w:kern w:val="0"/>
        </w:rPr>
        <w:t>的调用形式为</w:t>
      </w:r>
      <w:r w:rsidRPr="00173519">
        <w:rPr>
          <w:rFonts w:ascii="Verdana" w:hAnsi="Verdana" w:cs="Verdana"/>
          <w:color w:val="000000"/>
          <w:kern w:val="0"/>
        </w:rPr>
        <w:t>fread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buffer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size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count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fp</w:t>
      </w:r>
      <w:r w:rsidRPr="00173519">
        <w:rPr>
          <w:rFonts w:ascii="Verdana" w:hAnsi="Verdana" w:cs="宋体" w:hint="eastAsia"/>
          <w:color w:val="000000"/>
          <w:kern w:val="0"/>
        </w:rPr>
        <w:t>），其中</w:t>
      </w:r>
      <w:r w:rsidRPr="00173519">
        <w:rPr>
          <w:rFonts w:ascii="Verdana" w:hAnsi="Verdana" w:cs="Verdana"/>
          <w:color w:val="000000"/>
          <w:kern w:val="0"/>
        </w:rPr>
        <w:t>buffer</w:t>
      </w:r>
      <w:r w:rsidRPr="00173519">
        <w:rPr>
          <w:rFonts w:ascii="Verdana" w:hAnsi="Verdana" w:cs="宋体" w:hint="eastAsia"/>
          <w:color w:val="000000"/>
          <w:kern w:val="0"/>
        </w:rPr>
        <w:t>代表的是（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存放读入数据项的存储区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存放读入数据的地址或指向此地址的指针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一个指向所读文件的文件指针</w:t>
      </w:r>
      <w:r w:rsidRPr="00173519">
        <w:rPr>
          <w:rFonts w:ascii="Verdana" w:hAnsi="Verdana" w:cs="Verdana"/>
          <w:color w:val="000000"/>
          <w:kern w:val="0"/>
        </w:rPr>
        <w:t xml:space="preserve"> D </w:t>
      </w:r>
      <w:r w:rsidRPr="00173519">
        <w:rPr>
          <w:rFonts w:ascii="Verdana" w:hAnsi="Verdana" w:cs="宋体" w:hint="eastAsia"/>
          <w:color w:val="000000"/>
          <w:kern w:val="0"/>
        </w:rPr>
        <w:t>一个整形变量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代表要读入的数据项总数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．若有下面的变量定义，以下语句中合法的是（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a[10]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*p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p=a+2; B p=a[5]; C p=a[2]+2; D p=&amp;(i+2);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．若有以下的定义和语句，则值为</w:t>
      </w:r>
      <w:r w:rsidRPr="00173519">
        <w:rPr>
          <w:rFonts w:ascii="Verdana" w:hAnsi="Verdana" w:cs="Verdana"/>
          <w:color w:val="000000"/>
          <w:kern w:val="0"/>
        </w:rPr>
        <w:t>12</w:t>
      </w:r>
      <w:r w:rsidRPr="00173519">
        <w:rPr>
          <w:rFonts w:ascii="Verdana" w:hAnsi="Verdana" w:cs="宋体" w:hint="eastAsia"/>
          <w:color w:val="000000"/>
          <w:kern w:val="0"/>
        </w:rPr>
        <w:t>的表达式是（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wc{ int a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>int *b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>}*p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>int x0[]={11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12}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x1[]={31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32}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static struct wc x[2]={100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x0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300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x1}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 xml:space="preserve"> p=x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*++p-&gt;b B ++p-&gt;a C p-&gt;b D *(p++)-&gt;b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写出下列程序的运行结果（</w:t>
      </w:r>
      <w:r w:rsidRPr="00173519">
        <w:rPr>
          <w:rFonts w:ascii="Verdana" w:hAnsi="Verdana" w:cs="Verdana"/>
          <w:color w:val="000000"/>
          <w:kern w:val="0"/>
        </w:rPr>
        <w:t>25</w:t>
      </w:r>
      <w:r w:rsidRPr="00173519">
        <w:rPr>
          <w:rFonts w:ascii="Verdana" w:hAnsi="Verdana" w:cs="宋体" w:hint="eastAsia"/>
          <w:color w:val="000000"/>
          <w:kern w:val="0"/>
        </w:rPr>
        <w:t>分，每题</w:t>
      </w: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number=0;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while(number++&lt;=1) printf("*%d,",number);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printf("**%d\n",number);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 xml:space="preserve">#define N 7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main()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i,j,a[N][N];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for(i=1;i&lt;N;i++)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{ a[i][i]=1; a[i][1]=1; }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for(i=3;i&lt;N;i++)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for(j=2;j&lt;=i-1;j++) a[i][j]=a[i-1][j-1]+a[i-1][j];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for(j=1;j&lt;=4;j++) printf("%2d",a[4][j]);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hcf(int u,int v)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a,b,c,r;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if(u&gt;v) { c=u; u=v; v=c; 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a=u; b=v;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while((r=b%a)!=0) { b=a; a=r;}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return(a);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u,v,h,l;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u=32; v=48;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h=hcf(u,v);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printf("H.C.F=%d\t",h);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a[]={1,2,3,4,5,6},*p;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p=a; *(p+3)+=2;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printf("%d,%d\n",*p,*(p+3));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5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．</w:t>
      </w:r>
      <w:r w:rsidRPr="00D44F49">
        <w:rPr>
          <w:rFonts w:ascii="Verdana" w:hAnsi="Verdana" w:cs="Verdana"/>
          <w:color w:val="000000"/>
          <w:kern w:val="0"/>
          <w:lang w:val="pt-BR"/>
        </w:rPr>
        <w:t>main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（）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int y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fac(4,&amp;y)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printf(“y=%d\n”,y);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fac(int n,int *t)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s;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if((n==1)||(n==0)) *t=1;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{ fac(n-1,&amp;s); t=n*s;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五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阅读下列程序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处填入适当内容，使程序完整（</w:t>
      </w:r>
      <w:r w:rsidRPr="00173519">
        <w:rPr>
          <w:rFonts w:ascii="Verdana" w:hAnsi="Verdana" w:cs="Verdana"/>
          <w:color w:val="000000"/>
          <w:kern w:val="0"/>
        </w:rPr>
        <w:t>25</w:t>
      </w:r>
      <w:r w:rsidRPr="00173519">
        <w:rPr>
          <w:rFonts w:ascii="Verdana" w:hAnsi="Verdana" w:cs="宋体" w:hint="eastAsia"/>
          <w:color w:val="000000"/>
          <w:kern w:val="0"/>
        </w:rPr>
        <w:t>分，每个空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．试求出</w:t>
      </w:r>
      <w:r w:rsidRPr="00173519">
        <w:rPr>
          <w:rFonts w:ascii="Verdana" w:hAnsi="Verdana" w:cs="Verdana"/>
          <w:color w:val="000000"/>
          <w:kern w:val="0"/>
        </w:rPr>
        <w:t>1000</w:t>
      </w:r>
      <w:r w:rsidRPr="00173519">
        <w:rPr>
          <w:rFonts w:ascii="Verdana" w:hAnsi="Verdana" w:cs="宋体" w:hint="eastAsia"/>
          <w:color w:val="000000"/>
          <w:kern w:val="0"/>
        </w:rPr>
        <w:t>以内的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完全数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。（提示：如果一个数恰好等于它的因子之和</w:t>
      </w:r>
      <w:r w:rsidRPr="00173519">
        <w:rPr>
          <w:rFonts w:ascii="Verdana" w:hAnsi="Verdana" w:cs="Verdana"/>
          <w:color w:val="000000"/>
          <w:kern w:val="0"/>
        </w:rPr>
        <w:t>(</w:t>
      </w:r>
      <w:r w:rsidRPr="00173519">
        <w:rPr>
          <w:rFonts w:ascii="Verdana" w:hAnsi="Verdana" w:cs="宋体" w:hint="eastAsia"/>
          <w:color w:val="000000"/>
          <w:kern w:val="0"/>
        </w:rPr>
        <w:t>因子包括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，不包括数本身</w:t>
      </w:r>
      <w:r w:rsidRPr="00173519">
        <w:rPr>
          <w:rFonts w:ascii="Verdana" w:hAnsi="Verdana" w:cs="Verdana"/>
          <w:color w:val="000000"/>
          <w:kern w:val="0"/>
        </w:rPr>
        <w:t>)</w:t>
      </w:r>
      <w:r w:rsidRPr="00173519">
        <w:rPr>
          <w:rFonts w:ascii="Verdana" w:hAnsi="Verdana" w:cs="宋体" w:hint="eastAsia"/>
          <w:color w:val="000000"/>
          <w:kern w:val="0"/>
        </w:rPr>
        <w:t>，则称该数为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完全数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。如：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的因子是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，而</w:t>
      </w:r>
      <w:r w:rsidRPr="00173519">
        <w:rPr>
          <w:rFonts w:ascii="Verdana" w:hAnsi="Verdana" w:cs="Verdana"/>
          <w:color w:val="000000"/>
          <w:kern w:val="0"/>
        </w:rPr>
        <w:t>6=1+2+3</w:t>
      </w:r>
      <w:r w:rsidRPr="00173519">
        <w:rPr>
          <w:rFonts w:ascii="Verdana" w:hAnsi="Verdana" w:cs="宋体" w:hint="eastAsia"/>
          <w:color w:val="000000"/>
          <w:kern w:val="0"/>
        </w:rPr>
        <w:t>，则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是个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完全数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。）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i,a,m;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for(i=1;i&lt;1000;i++)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for(m=0,a=l;a&lt;=i/2;a++)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if(!(i%a)) (1)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 (2) ) printf("%4d",i);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．用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起泡法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对输入的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个字符排序后按从小到大的次序输出。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#define N 10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char str[N];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i,flag;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for(i=0;i&lt;10;i++)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scanf("%c",&amp;str[i]);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sort(_(1)__);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for(i=0;i&lt;N;i++)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printf("%c",str[i]);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sort(str)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str[N];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for(j=1;j&lt;N;j++)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for(i=0;i&lt;N-j;i++)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if(str[i]&gt; (2)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t=str[i];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______(3)______;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______(4)______;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3.3</w:t>
      </w:r>
      <w:r w:rsidRPr="00173519">
        <w:rPr>
          <w:rFonts w:ascii="Verdana" w:hAnsi="Verdana" w:cs="宋体" w:hint="eastAsia"/>
          <w:color w:val="000000"/>
          <w:kern w:val="0"/>
        </w:rPr>
        <w:t>．将一个磁盘文件中的信息复制到另一个磁盘文件中。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"stdio.h"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(1) *in,*out;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ch,infile[10],outfile[10];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printf("Enter the infile name:\n");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scanf("%s",infile);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printf("Enter the outfile name:\n");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scanf("%s",outfile);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if((in=fopen(infile,"r"))==NULL)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printf("Cannot open input file.\n");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exit(0);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if((out=fopen(outfile,"w"))==NULL)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printf("Cannot open output file.\n");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exit(0);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while(!feof(in))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fputc( (2) ,out);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(3)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(4)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4.4</w:t>
      </w:r>
      <w:r w:rsidRPr="00173519">
        <w:rPr>
          <w:rFonts w:ascii="Verdana" w:hAnsi="Verdana" w:cs="宋体" w:hint="eastAsia"/>
          <w:color w:val="000000"/>
          <w:kern w:val="0"/>
        </w:rPr>
        <w:t>．用指针作函数参数，编程序求一维数组中的最大和最小的元素值。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#define N 10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maxmin(int arr[],int *pt1,int *pt2,int 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array[N]={10,7,19,29,4,0,7,35,-16,21},*p1,*p2,a,b;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p1=&amp;a; p2=&amp;b;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maxmin(array,p1,p2,N);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printf("max=%d,min=%d",a,b);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maxmin(int arr[],int *pt1,int *pt2,int n)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*pt1=*pt2=arr[0];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for(i=1;i&lt;n;i++)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if(arr[i]&gt;*pt1) (1)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if(arr[i]&lt;*pt2) (2)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2002</w:t>
      </w:r>
      <w:r w:rsidRPr="00173519">
        <w:rPr>
          <w:rFonts w:ascii="Verdana" w:hAnsi="Verdana" w:cs="宋体" w:hint="eastAsia"/>
          <w:color w:val="000000"/>
          <w:kern w:val="0"/>
        </w:rPr>
        <w:t>试题</w:t>
      </w:r>
      <w:r w:rsidRPr="00173519">
        <w:rPr>
          <w:rFonts w:ascii="Verdana" w:hAnsi="Verdana" w:cs="Verdana"/>
          <w:color w:val="000000"/>
          <w:kern w:val="0"/>
        </w:rPr>
        <w:t>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一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填空题（</w:t>
      </w:r>
      <w:r w:rsidRPr="00173519">
        <w:rPr>
          <w:rFonts w:ascii="Verdana" w:hAnsi="Verdana" w:cs="Verdana"/>
          <w:color w:val="000000"/>
          <w:kern w:val="0"/>
        </w:rPr>
        <w:t>20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语言表达式</w:t>
      </w:r>
      <w:r w:rsidRPr="00173519">
        <w:rPr>
          <w:rFonts w:ascii="Verdana" w:hAnsi="Verdana" w:cs="Verdana"/>
          <w:color w:val="000000"/>
          <w:kern w:val="0"/>
        </w:rPr>
        <w:t xml:space="preserve"> 5&gt;2&gt;7&gt;8 </w:t>
      </w:r>
      <w:r w:rsidRPr="00173519">
        <w:rPr>
          <w:rFonts w:ascii="Verdana" w:hAnsi="Verdana" w:cs="宋体" w:hint="eastAsia"/>
          <w:color w:val="000000"/>
          <w:kern w:val="0"/>
        </w:rPr>
        <w:t>的值是（　　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．当执行完以下语句后，变量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的值为（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），</w:t>
      </w: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的值为（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），</w:t>
      </w:r>
      <w:r w:rsidRPr="00173519">
        <w:rPr>
          <w:rFonts w:ascii="Verdana" w:hAnsi="Verdana" w:cs="Verdana"/>
          <w:color w:val="000000"/>
          <w:kern w:val="0"/>
        </w:rPr>
        <w:t>e</w:t>
      </w:r>
      <w:r w:rsidRPr="00173519">
        <w:rPr>
          <w:rFonts w:ascii="Verdana" w:hAnsi="Verdana" w:cs="宋体" w:hint="eastAsia"/>
          <w:color w:val="000000"/>
          <w:kern w:val="0"/>
        </w:rPr>
        <w:t>的值为（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a=6; b=++a; c=--a; d=a++; e=a--;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．下面程序段的输出结果是（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a=111; a=a^00; printf(“%d %o\n”,a,a);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数组定义如下，按照内存排列顺序，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数组中的所有元素是（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a[3];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．设有以下宏定义，则执行赋值语句</w:t>
      </w:r>
      <w:r w:rsidRPr="00173519">
        <w:rPr>
          <w:rFonts w:ascii="Verdana" w:hAnsi="Verdana" w:cs="Verdana"/>
          <w:color w:val="000000"/>
          <w:kern w:val="0"/>
        </w:rPr>
        <w:t xml:space="preserve"> a=PP+20;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为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型变量）后，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的值是（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#define PR 8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#define PP PR*40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．定义结构体类型时，应使用关键字（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），定义枚举类型时，应使用关键字（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文件可以分为两种类型，它们是（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）文件和（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）文件。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．若有</w:t>
      </w:r>
      <w:r w:rsidRPr="00173519">
        <w:rPr>
          <w:rFonts w:ascii="Verdana" w:hAnsi="Verdana" w:cs="Verdana"/>
          <w:color w:val="000000"/>
          <w:kern w:val="0"/>
        </w:rPr>
        <w:t>char a[3]=“as”;</w:t>
      </w:r>
      <w:r w:rsidRPr="00173519">
        <w:rPr>
          <w:rFonts w:ascii="Verdana" w:hAnsi="Verdana" w:cs="宋体" w:hint="eastAsia"/>
          <w:color w:val="000000"/>
          <w:kern w:val="0"/>
        </w:rPr>
        <w:t>则</w:t>
      </w:r>
      <w:r w:rsidRPr="00173519">
        <w:rPr>
          <w:rFonts w:ascii="Verdana" w:hAnsi="Verdana" w:cs="Verdana"/>
          <w:color w:val="000000"/>
          <w:kern w:val="0"/>
        </w:rPr>
        <w:t>*a=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），</w:t>
      </w:r>
      <w:r w:rsidRPr="00173519">
        <w:rPr>
          <w:rFonts w:ascii="Verdana" w:hAnsi="Verdana" w:cs="Verdana"/>
          <w:color w:val="000000"/>
          <w:kern w:val="0"/>
        </w:rPr>
        <w:t>*(a+2)=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二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判断对错（</w:t>
      </w: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分，对的划</w:t>
      </w:r>
      <w:r w:rsidRPr="00173519">
        <w:rPr>
          <w:rFonts w:ascii="Verdana" w:hAnsi="Verdana" w:cs="Verdana"/>
          <w:color w:val="000000"/>
          <w:kern w:val="0"/>
        </w:rPr>
        <w:t>“√”</w:t>
      </w:r>
      <w:r w:rsidRPr="00173519">
        <w:rPr>
          <w:rFonts w:ascii="Verdana" w:hAnsi="Verdana" w:cs="宋体" w:hint="eastAsia"/>
          <w:color w:val="000000"/>
          <w:kern w:val="0"/>
        </w:rPr>
        <w:t>，错的划</w:t>
      </w:r>
      <w:r w:rsidRPr="00173519">
        <w:rPr>
          <w:rFonts w:ascii="Verdana" w:hAnsi="Verdana" w:cs="Verdana"/>
          <w:color w:val="000000"/>
          <w:kern w:val="0"/>
        </w:rPr>
        <w:t>“×”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．表达式</w:t>
      </w:r>
      <w:r w:rsidRPr="00173519">
        <w:rPr>
          <w:rFonts w:ascii="Verdana" w:hAnsi="Verdana" w:cs="Verdana"/>
          <w:color w:val="000000"/>
          <w:kern w:val="0"/>
        </w:rPr>
        <w:t>1/4+2.75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．结构体类型只有一种。（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．函数若无返回值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则它一定无形参。（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语言只能处理文本文件和二进制文件。（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二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判断对错（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分，每题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分。对的划</w:t>
      </w:r>
      <w:r w:rsidRPr="00173519">
        <w:rPr>
          <w:rFonts w:ascii="Verdana" w:hAnsi="Verdana" w:cs="Verdana"/>
          <w:color w:val="000000"/>
          <w:kern w:val="0"/>
        </w:rPr>
        <w:t>“√”</w:t>
      </w:r>
      <w:r w:rsidRPr="00173519">
        <w:rPr>
          <w:rFonts w:ascii="Verdana" w:hAnsi="Verdana" w:cs="宋体" w:hint="eastAsia"/>
          <w:color w:val="000000"/>
          <w:kern w:val="0"/>
        </w:rPr>
        <w:t>，错的划</w:t>
      </w:r>
      <w:r w:rsidRPr="00173519">
        <w:rPr>
          <w:rFonts w:ascii="Verdana" w:hAnsi="Verdana" w:cs="Verdana"/>
          <w:color w:val="000000"/>
          <w:kern w:val="0"/>
        </w:rPr>
        <w:t>“×”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Turbo C</w:t>
      </w:r>
      <w:r w:rsidRPr="00173519">
        <w:rPr>
          <w:rFonts w:ascii="Verdana" w:hAnsi="Verdana" w:cs="宋体" w:hint="eastAsia"/>
          <w:color w:val="000000"/>
          <w:kern w:val="0"/>
        </w:rPr>
        <w:t>中，实型数据在内存中占</w:t>
      </w: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个字节。（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．被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函数调用的函数只能是库函数。（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．对整型变量可进行自加或自减运算，而对常量或表达式不可以。（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．算术运算符和赋值运算符的结合方向均由左自右。（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．定义在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函数后的任何函数都需在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中进行函数声明。（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．一个函数中只允许有一条</w:t>
      </w:r>
      <w:r w:rsidRPr="00173519">
        <w:rPr>
          <w:rFonts w:ascii="Verdana" w:hAnsi="Verdana" w:cs="Verdana"/>
          <w:color w:val="000000"/>
          <w:kern w:val="0"/>
        </w:rPr>
        <w:t>return</w:t>
      </w:r>
      <w:r w:rsidRPr="00173519">
        <w:rPr>
          <w:rFonts w:ascii="Verdana" w:hAnsi="Verdana" w:cs="宋体" w:hint="eastAsia"/>
          <w:color w:val="000000"/>
          <w:kern w:val="0"/>
        </w:rPr>
        <w:t>语句。（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．任何数组在使用时必须先定义。（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int *p;</w:t>
      </w:r>
      <w:r w:rsidRPr="00173519">
        <w:rPr>
          <w:rFonts w:ascii="Verdana" w:hAnsi="Verdana" w:cs="宋体" w:hint="eastAsia"/>
          <w:color w:val="000000"/>
          <w:kern w:val="0"/>
        </w:rPr>
        <w:t>和语句</w:t>
      </w:r>
      <w:r w:rsidRPr="00173519">
        <w:rPr>
          <w:rFonts w:ascii="Verdana" w:hAnsi="Verdana" w:cs="Verdana"/>
          <w:color w:val="000000"/>
          <w:kern w:val="0"/>
        </w:rPr>
        <w:t>printf(“%d”, *p);</w:t>
      </w:r>
      <w:r w:rsidRPr="00173519">
        <w:rPr>
          <w:rFonts w:ascii="Verdana" w:hAnsi="Verdana" w:cs="宋体" w:hint="eastAsia"/>
          <w:color w:val="000000"/>
          <w:kern w:val="0"/>
        </w:rPr>
        <w:t>中的</w:t>
      </w:r>
      <w:r w:rsidRPr="00173519">
        <w:rPr>
          <w:rFonts w:ascii="Verdana" w:hAnsi="Verdana" w:cs="Verdana"/>
          <w:color w:val="000000"/>
          <w:kern w:val="0"/>
        </w:rPr>
        <w:t>*p</w:t>
      </w:r>
      <w:r w:rsidRPr="00173519">
        <w:rPr>
          <w:rFonts w:ascii="Verdana" w:hAnsi="Verdana" w:cs="宋体" w:hint="eastAsia"/>
          <w:color w:val="000000"/>
          <w:kern w:val="0"/>
        </w:rPr>
        <w:t>含义相同。（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．在定义枚举时，枚举常量可以是标识符或数字。（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．用</w:t>
      </w:r>
      <w:r w:rsidRPr="00173519">
        <w:rPr>
          <w:rFonts w:ascii="Verdana" w:hAnsi="Verdana" w:cs="Verdana"/>
          <w:color w:val="000000"/>
          <w:kern w:val="0"/>
        </w:rPr>
        <w:t>fopen(“file1”,”r+”</w:t>
      </w:r>
      <w:r w:rsidRPr="00173519">
        <w:rPr>
          <w:rFonts w:ascii="Verdana" w:hAnsi="Verdana" w:cs="宋体" w:hint="eastAsia"/>
          <w:color w:val="000000"/>
          <w:kern w:val="0"/>
        </w:rPr>
        <w:t>）方式打开的文件可进行修改。（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三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选择题（</w:t>
      </w:r>
      <w:r w:rsidRPr="00173519">
        <w:rPr>
          <w:rFonts w:ascii="Verdana" w:hAnsi="Verdana" w:cs="Verdana"/>
          <w:color w:val="000000"/>
          <w:kern w:val="0"/>
        </w:rPr>
        <w:t>20</w:t>
      </w:r>
      <w:r w:rsidRPr="00173519">
        <w:rPr>
          <w:rFonts w:ascii="Verdana" w:hAnsi="Verdana" w:cs="宋体" w:hint="eastAsia"/>
          <w:color w:val="000000"/>
          <w:kern w:val="0"/>
        </w:rPr>
        <w:t>分，每题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a,b</w:t>
      </w:r>
      <w:r w:rsidRPr="00173519">
        <w:rPr>
          <w:rFonts w:ascii="Verdana" w:hAnsi="Verdana" w:cs="宋体" w:hint="eastAsia"/>
          <w:color w:val="000000"/>
          <w:kern w:val="0"/>
        </w:rPr>
        <w:t>为整形变量，二者均不为</w:t>
      </w:r>
      <w:r w:rsidRPr="00173519">
        <w:rPr>
          <w:rFonts w:ascii="Verdana" w:hAnsi="Verdana" w:cs="Verdana"/>
          <w:color w:val="000000"/>
          <w:kern w:val="0"/>
        </w:rPr>
        <w:t>0</w:t>
      </w:r>
      <w:r w:rsidRPr="00173519">
        <w:rPr>
          <w:rFonts w:ascii="Verdana" w:hAnsi="Verdana" w:cs="宋体" w:hint="eastAsia"/>
          <w:color w:val="000000"/>
          <w:kern w:val="0"/>
        </w:rPr>
        <w:t>，以下关系表达式中恒成立的是（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(A) a*b/a*b==1 (B) a/b*b/a==1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(C) a/b*b+a%b==a (D) a/b*b==a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语言源程序的基本单位是（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(A) </w:t>
      </w:r>
      <w:r w:rsidRPr="00173519">
        <w:rPr>
          <w:rFonts w:ascii="Verdana" w:hAnsi="Verdana" w:cs="宋体" w:hint="eastAsia"/>
          <w:color w:val="000000"/>
          <w:kern w:val="0"/>
        </w:rPr>
        <w:t>过程</w:t>
      </w:r>
      <w:r w:rsidRPr="00173519">
        <w:rPr>
          <w:rFonts w:ascii="Verdana" w:hAnsi="Verdana" w:cs="Verdana"/>
          <w:color w:val="000000"/>
          <w:kern w:val="0"/>
        </w:rPr>
        <w:t xml:space="preserve"> (B) </w:t>
      </w:r>
      <w:r w:rsidRPr="00173519">
        <w:rPr>
          <w:rFonts w:ascii="Verdana" w:hAnsi="Verdana" w:cs="宋体" w:hint="eastAsia"/>
          <w:color w:val="000000"/>
          <w:kern w:val="0"/>
        </w:rPr>
        <w:t>函数</w:t>
      </w:r>
      <w:r w:rsidRPr="00173519">
        <w:rPr>
          <w:rFonts w:ascii="Verdana" w:hAnsi="Verdana" w:cs="Verdana"/>
          <w:color w:val="000000"/>
          <w:kern w:val="0"/>
        </w:rPr>
        <w:t xml:space="preserve"> (C) </w:t>
      </w:r>
      <w:r w:rsidRPr="00173519">
        <w:rPr>
          <w:rFonts w:ascii="Verdana" w:hAnsi="Verdana" w:cs="宋体" w:hint="eastAsia"/>
          <w:color w:val="000000"/>
          <w:kern w:val="0"/>
        </w:rPr>
        <w:t>子程序</w:t>
      </w:r>
      <w:r w:rsidRPr="00173519">
        <w:rPr>
          <w:rFonts w:ascii="Verdana" w:hAnsi="Verdana" w:cs="Verdana"/>
          <w:color w:val="000000"/>
          <w:kern w:val="0"/>
        </w:rPr>
        <w:t xml:space="preserve"> (D) </w:t>
      </w:r>
      <w:r w:rsidRPr="00173519">
        <w:rPr>
          <w:rFonts w:ascii="Verdana" w:hAnsi="Verdana" w:cs="宋体" w:hint="eastAsia"/>
          <w:color w:val="000000"/>
          <w:kern w:val="0"/>
        </w:rPr>
        <w:t>标识符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．以下函数调用语句中含有（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）个实参。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func((e1,e2),(e3,e4,e5));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(A) 2 (B) 3 (C) 5 (D) </w:t>
      </w:r>
      <w:r w:rsidRPr="00173519">
        <w:rPr>
          <w:rFonts w:ascii="Verdana" w:hAnsi="Verdana" w:cs="宋体" w:hint="eastAsia"/>
          <w:color w:val="000000"/>
          <w:kern w:val="0"/>
        </w:rPr>
        <w:t>语法错误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．以下的</w:t>
      </w:r>
      <w:r w:rsidRPr="00173519">
        <w:rPr>
          <w:rFonts w:ascii="Verdana" w:hAnsi="Verdana" w:cs="Verdana"/>
          <w:color w:val="000000"/>
          <w:kern w:val="0"/>
        </w:rPr>
        <w:t xml:space="preserve"> for </w:t>
      </w:r>
      <w:r w:rsidRPr="00173519">
        <w:rPr>
          <w:rFonts w:ascii="Verdana" w:hAnsi="Verdana" w:cs="宋体" w:hint="eastAsia"/>
          <w:color w:val="000000"/>
          <w:kern w:val="0"/>
        </w:rPr>
        <w:t>循环（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for(x=0,y=0;(y!=123)&amp;&amp;(x&lt;4);x++)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(A) </w:t>
      </w:r>
      <w:r w:rsidRPr="00173519">
        <w:rPr>
          <w:rFonts w:ascii="Verdana" w:hAnsi="Verdana" w:cs="宋体" w:hint="eastAsia"/>
          <w:color w:val="000000"/>
          <w:kern w:val="0"/>
        </w:rPr>
        <w:t>执行</w:t>
      </w:r>
      <w:r w:rsidRPr="00173519">
        <w:rPr>
          <w:rFonts w:ascii="Verdana" w:hAnsi="Verdana" w:cs="Verdana"/>
          <w:color w:val="000000"/>
          <w:kern w:val="0"/>
        </w:rPr>
        <w:t xml:space="preserve"> 3 </w:t>
      </w:r>
      <w:r w:rsidRPr="00173519">
        <w:rPr>
          <w:rFonts w:ascii="Verdana" w:hAnsi="Verdana" w:cs="宋体" w:hint="eastAsia"/>
          <w:color w:val="000000"/>
          <w:kern w:val="0"/>
        </w:rPr>
        <w:t>次</w:t>
      </w:r>
      <w:r w:rsidRPr="00173519">
        <w:rPr>
          <w:rFonts w:ascii="Verdana" w:hAnsi="Verdana" w:cs="Verdana"/>
          <w:color w:val="000000"/>
          <w:kern w:val="0"/>
        </w:rPr>
        <w:t xml:space="preserve"> (B) </w:t>
      </w:r>
      <w:r w:rsidRPr="00173519">
        <w:rPr>
          <w:rFonts w:ascii="Verdana" w:hAnsi="Verdana" w:cs="宋体" w:hint="eastAsia"/>
          <w:color w:val="000000"/>
          <w:kern w:val="0"/>
        </w:rPr>
        <w:t>执行</w:t>
      </w:r>
      <w:r w:rsidRPr="00173519">
        <w:rPr>
          <w:rFonts w:ascii="Verdana" w:hAnsi="Verdana" w:cs="Verdana"/>
          <w:color w:val="000000"/>
          <w:kern w:val="0"/>
        </w:rPr>
        <w:t xml:space="preserve"> 4 </w:t>
      </w:r>
      <w:r w:rsidRPr="00173519">
        <w:rPr>
          <w:rFonts w:ascii="Verdana" w:hAnsi="Verdana" w:cs="宋体" w:hint="eastAsia"/>
          <w:color w:val="000000"/>
          <w:kern w:val="0"/>
        </w:rPr>
        <w:t>次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(C) </w:t>
      </w:r>
      <w:r w:rsidRPr="00173519">
        <w:rPr>
          <w:rFonts w:ascii="Verdana" w:hAnsi="Verdana" w:cs="宋体" w:hint="eastAsia"/>
          <w:color w:val="000000"/>
          <w:kern w:val="0"/>
        </w:rPr>
        <w:t>循环次数不定</w:t>
      </w:r>
      <w:r w:rsidRPr="00173519">
        <w:rPr>
          <w:rFonts w:ascii="Verdana" w:hAnsi="Verdana" w:cs="Verdana"/>
          <w:color w:val="000000"/>
          <w:kern w:val="0"/>
        </w:rPr>
        <w:t xml:space="preserve"> (D) </w:t>
      </w:r>
      <w:r w:rsidRPr="00173519">
        <w:rPr>
          <w:rFonts w:ascii="Verdana" w:hAnsi="Verdana" w:cs="宋体" w:hint="eastAsia"/>
          <w:color w:val="000000"/>
          <w:kern w:val="0"/>
        </w:rPr>
        <w:t>是无限循环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．以下程序的输出结果为（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#define N 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#define M N+2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#define CUBE(x) (x*x*x)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"stdio.h"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i=M;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i=CUBE(i);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printf("%d\n",i);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(A) 17 (B) 64 (C) 125 (D) 53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．以下程序的输出结果为（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i=010,j=10,*pi,*pj;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pi=&amp;i; pj=&amp;j;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printf("%d.%d\n",*pi,*pj);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(A) 10,10 (B) 8,10 (C) 010,10 (D) 8,8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．在下列程序段中，枚举变量</w:t>
      </w:r>
      <w:r w:rsidRPr="00173519">
        <w:rPr>
          <w:rFonts w:ascii="Verdana" w:hAnsi="Verdana" w:cs="Verdana"/>
          <w:color w:val="000000"/>
          <w:kern w:val="0"/>
        </w:rPr>
        <w:t xml:space="preserve"> c1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 xml:space="preserve">c2 </w:t>
      </w:r>
      <w:r w:rsidRPr="00173519">
        <w:rPr>
          <w:rFonts w:ascii="Verdana" w:hAnsi="Verdana" w:cs="宋体" w:hint="eastAsia"/>
          <w:color w:val="000000"/>
          <w:kern w:val="0"/>
        </w:rPr>
        <w:t>的值依次是（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），（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enum color { red,yellow,blue=4,green,white} c1,c2;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c1=yellow; c2=white;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printf("%d,%d\n",c1,c2);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(A) 1 (B) 3 (C) 5 (D) 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．要打开一个已存在的非空文件＂</w:t>
      </w:r>
      <w:r w:rsidRPr="00173519">
        <w:rPr>
          <w:rFonts w:ascii="Verdana" w:hAnsi="Verdana" w:cs="Verdana"/>
          <w:color w:val="000000"/>
          <w:kern w:val="0"/>
        </w:rPr>
        <w:t>file</w:t>
      </w:r>
      <w:r w:rsidRPr="00173519">
        <w:rPr>
          <w:rFonts w:ascii="Verdana" w:hAnsi="Verdana" w:cs="宋体" w:hint="eastAsia"/>
          <w:color w:val="000000"/>
          <w:kern w:val="0"/>
        </w:rPr>
        <w:t>＂用于修改，选择正确的语句（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(A) fp</w:t>
      </w:r>
      <w:r w:rsidRPr="00173519">
        <w:rPr>
          <w:rFonts w:ascii="Verdana" w:hAnsi="Verdana" w:cs="宋体" w:hint="eastAsia"/>
          <w:color w:val="000000"/>
          <w:kern w:val="0"/>
        </w:rPr>
        <w:t>＝</w:t>
      </w:r>
      <w:r w:rsidRPr="00173519">
        <w:rPr>
          <w:rFonts w:ascii="Verdana" w:hAnsi="Verdana" w:cs="Verdana"/>
          <w:color w:val="000000"/>
          <w:kern w:val="0"/>
        </w:rPr>
        <w:t>fopen("file","r"); (B) fp=fopen("file","w");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(C) fp=fopen("file","r+"); (D) fp=fopen("file","w+");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．以下程序的输出结果是（　　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s1[20]=“abc”,s2[20]=“123”;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if(strcmp(s1,s2)&gt;0) printf(“%s\n”,s1));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printf(“%s\n”,s2);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(A) abc (B) 123 (C) abc123 (D) 123abc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．已知职工记录描述如下，设变量</w:t>
      </w:r>
      <w:r w:rsidRPr="00173519">
        <w:rPr>
          <w:rFonts w:ascii="Verdana" w:hAnsi="Verdana" w:cs="Verdana"/>
          <w:color w:val="000000"/>
          <w:kern w:val="0"/>
        </w:rPr>
        <w:t>w</w:t>
      </w:r>
      <w:r w:rsidRPr="00173519">
        <w:rPr>
          <w:rFonts w:ascii="Verdana" w:hAnsi="Verdana" w:cs="宋体" w:hint="eastAsia"/>
          <w:color w:val="000000"/>
          <w:kern w:val="0"/>
        </w:rPr>
        <w:t>中的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生日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是</w:t>
      </w:r>
      <w:r w:rsidRPr="00173519">
        <w:rPr>
          <w:rFonts w:ascii="Verdana" w:hAnsi="Verdana" w:cs="Verdana"/>
          <w:color w:val="000000"/>
          <w:kern w:val="0"/>
        </w:rPr>
        <w:t>“1993</w:t>
      </w:r>
      <w:r w:rsidRPr="00173519">
        <w:rPr>
          <w:rFonts w:ascii="Verdana" w:hAnsi="Verdana" w:cs="宋体" w:hint="eastAsia"/>
          <w:color w:val="000000"/>
          <w:kern w:val="0"/>
        </w:rPr>
        <w:t>年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月</w:t>
      </w:r>
      <w:r w:rsidRPr="00173519">
        <w:rPr>
          <w:rFonts w:ascii="Verdana" w:hAnsi="Verdana" w:cs="Verdana"/>
          <w:color w:val="000000"/>
          <w:kern w:val="0"/>
        </w:rPr>
        <w:t>25</w:t>
      </w:r>
      <w:r w:rsidRPr="00173519">
        <w:rPr>
          <w:rFonts w:ascii="Verdana" w:hAnsi="Verdana" w:cs="宋体" w:hint="eastAsia"/>
          <w:color w:val="000000"/>
          <w:kern w:val="0"/>
        </w:rPr>
        <w:t>日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，下列对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生日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的正确赋值方式是（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worker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no; char name[20]; char sex;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{ int day; int month; int year;}birth;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worker w;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(A) day=25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 xml:space="preserve"> month=10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 xml:space="preserve"> year=1993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(B) w.birth.day=25; w.birth.month=10; w.birth.year=1993;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(C) w.day=25; w.month=10; w.year=1993;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(D) birth.day=25; birth.month=10; birth.year=1993;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写出下列程序的运行结果（</w:t>
      </w:r>
      <w:r w:rsidRPr="00173519">
        <w:rPr>
          <w:rFonts w:ascii="Verdana" w:hAnsi="Verdana" w:cs="Verdana"/>
          <w:color w:val="000000"/>
          <w:kern w:val="0"/>
        </w:rPr>
        <w:t>25</w:t>
      </w:r>
      <w:r w:rsidRPr="00173519">
        <w:rPr>
          <w:rFonts w:ascii="Verdana" w:hAnsi="Verdana" w:cs="宋体" w:hint="eastAsia"/>
          <w:color w:val="000000"/>
          <w:kern w:val="0"/>
        </w:rPr>
        <w:t>分，每题</w:t>
      </w: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i=16; j=(i++)+i; printf("%d\n",j);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i=15; printf("%d\t%d\n",++i,i);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2.#include "stdio.h"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for(i=1;i+1;i++)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if(i&gt;4)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printf("%d\n",i++);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break;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printf("%d\n",i++);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3.#include "stdio.h"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i,j,a[]={0,2,8,4,5};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for(i=1;i&lt;=5;i++)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j=5-i;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printf("%2d",a[j]);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4.#include "stdio.h"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string1[]={"ABCDEFGHIJ"},string2[10];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s(string1,string2,5);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printf("%s\n",string2);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s(p,q,m)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char *p.*q;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m;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int n=0;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while(n&lt;m-1)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n++;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while(*p!='\0')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*q=*p;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q++;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*q</w:t>
      </w:r>
      <w:r w:rsidRPr="00173519">
        <w:rPr>
          <w:rFonts w:ascii="Verdana" w:hAnsi="Verdana" w:cs="宋体" w:hint="eastAsia"/>
          <w:color w:val="000000"/>
          <w:kern w:val="0"/>
        </w:rPr>
        <w:t>＝</w:t>
      </w:r>
      <w:r w:rsidRPr="00173519">
        <w:rPr>
          <w:rFonts w:ascii="Verdana" w:hAnsi="Verdana" w:cs="Verdana"/>
          <w:color w:val="000000"/>
          <w:kern w:val="0"/>
        </w:rPr>
        <w:t>'\0';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（）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y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fac(5,&amp;y)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printf(“y=%d\n”,y);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fac(int n,int *t)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s;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if((n==1)||(n==0)) *t=2;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{ fac(n-1,&amp;s); t=n*s;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五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阅读下列程序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处填入适当内容，使程序完整（</w:t>
      </w:r>
      <w:r w:rsidRPr="00173519">
        <w:rPr>
          <w:rFonts w:ascii="Verdana" w:hAnsi="Verdana" w:cs="Verdana"/>
          <w:color w:val="000000"/>
          <w:kern w:val="0"/>
        </w:rPr>
        <w:t>25</w:t>
      </w:r>
      <w:r w:rsidRPr="00173519">
        <w:rPr>
          <w:rFonts w:ascii="Verdana" w:hAnsi="Verdana" w:cs="宋体" w:hint="eastAsia"/>
          <w:color w:val="000000"/>
          <w:kern w:val="0"/>
        </w:rPr>
        <w:t>分，每个空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．试求出</w:t>
      </w:r>
      <w:r w:rsidRPr="00173519">
        <w:rPr>
          <w:rFonts w:ascii="Verdana" w:hAnsi="Verdana" w:cs="Verdana"/>
          <w:color w:val="000000"/>
          <w:kern w:val="0"/>
        </w:rPr>
        <w:t>1000</w:t>
      </w:r>
      <w:r w:rsidRPr="00173519">
        <w:rPr>
          <w:rFonts w:ascii="Verdana" w:hAnsi="Verdana" w:cs="宋体" w:hint="eastAsia"/>
          <w:color w:val="000000"/>
          <w:kern w:val="0"/>
        </w:rPr>
        <w:t>以内的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完全数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。（提示：如果一个数恰好等于它的因子之和</w:t>
      </w:r>
      <w:r w:rsidRPr="00173519">
        <w:rPr>
          <w:rFonts w:ascii="Verdana" w:hAnsi="Verdana" w:cs="Verdana"/>
          <w:color w:val="000000"/>
          <w:kern w:val="0"/>
        </w:rPr>
        <w:t>(</w:t>
      </w:r>
      <w:r w:rsidRPr="00173519">
        <w:rPr>
          <w:rFonts w:ascii="Verdana" w:hAnsi="Verdana" w:cs="宋体" w:hint="eastAsia"/>
          <w:color w:val="000000"/>
          <w:kern w:val="0"/>
        </w:rPr>
        <w:t>因子包括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，不包括数本身</w:t>
      </w:r>
      <w:r w:rsidRPr="00173519">
        <w:rPr>
          <w:rFonts w:ascii="Verdana" w:hAnsi="Verdana" w:cs="Verdana"/>
          <w:color w:val="000000"/>
          <w:kern w:val="0"/>
        </w:rPr>
        <w:t>)</w:t>
      </w:r>
      <w:r w:rsidRPr="00173519">
        <w:rPr>
          <w:rFonts w:ascii="Verdana" w:hAnsi="Verdana" w:cs="宋体" w:hint="eastAsia"/>
          <w:color w:val="000000"/>
          <w:kern w:val="0"/>
        </w:rPr>
        <w:t>，则称该数为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完全数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。如：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的因子是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，而</w:t>
      </w:r>
      <w:r w:rsidRPr="00173519">
        <w:rPr>
          <w:rFonts w:ascii="Verdana" w:hAnsi="Verdana" w:cs="Verdana"/>
          <w:color w:val="000000"/>
          <w:kern w:val="0"/>
        </w:rPr>
        <w:t>6=1+2+3</w:t>
      </w:r>
      <w:r w:rsidRPr="00173519">
        <w:rPr>
          <w:rFonts w:ascii="Verdana" w:hAnsi="Verdana" w:cs="宋体" w:hint="eastAsia"/>
          <w:color w:val="000000"/>
          <w:kern w:val="0"/>
        </w:rPr>
        <w:t>，则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是个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完全数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。）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i,a,m;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for(i=1;i&lt;1000;i++)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for(m=0,a=l;a&lt;=i/2;a++)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if(!(i%a)) (1)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 (2) ) printf("%4d",i);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．用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起泡法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对输入的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个字符排序后按从小到大的次序输出。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#define N 10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char str[N];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i,flag;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for(i=0;i&lt;10;i++)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scanf("%c",&amp;str[i]);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sort(_(1)__);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for(i=0;i&lt;N;i++)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printf("%c",str[i]);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sort(str)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str[N];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for(j=1;j&lt;N;j++)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for(i=0;i&lt;N-j;i++)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if(str[i]&gt; (2)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t=str[i];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______(3)______;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______(4)______;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．将一个磁盘文件中的信息复制到另一个磁盘文件中。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"stdio.h"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(1) *in,*out;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ch,infile[10],outfile[10];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printf("Enter the infile name:\n");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scanf("%s",infile);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printf("Enter the outfile name:\n");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scanf("%s",outfile);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if((in=fopen(infile,"r"))==NULL)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printf("Cannot open input file.\n");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exit(0);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if((out=fopen(outfile,"w"))==NULL)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printf("Cannot open output file.\n");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exit(0);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while(!feof(in))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fputc( (2) ,out);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(3)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(4) 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．用指针作函数参数，编程序求一维数组中的最大和最小的元素值。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#define N 10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maxmin(int arr[],int *pt1,int *pt2,int 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array[N]={10,7,19,29,4,0,7,35,-16,21},*p1,*p2,a,b;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p1=&amp;a; p2=&amp;b;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maxmin(array,p1,p2,N);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printf("max=%d,min=%d",a,b);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maxmin(int arr[],int *pt1,int *pt2,int n)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*pt1=*pt2=arr[0];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for(i=1;i&lt;n;i++)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if(arr[i]&gt;*pt1) (1)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if(arr[i]&lt;*pt2) (2)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2003C</w:t>
      </w:r>
      <w:r w:rsidRPr="00173519">
        <w:rPr>
          <w:rFonts w:ascii="Verdana" w:hAnsi="Verdana" w:cs="宋体" w:hint="eastAsia"/>
          <w:color w:val="000000"/>
          <w:kern w:val="0"/>
        </w:rPr>
        <w:t>语言试题</w:t>
      </w:r>
      <w:r w:rsidRPr="00173519">
        <w:rPr>
          <w:rFonts w:ascii="Verdana" w:hAnsi="Verdana" w:cs="Verdana"/>
          <w:color w:val="000000"/>
          <w:kern w:val="0"/>
        </w:rPr>
        <w:t>1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一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选择题（</w:t>
      </w: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0.5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</w:t>
      </w:r>
      <w:r w:rsidRPr="00173519">
        <w:rPr>
          <w:rFonts w:ascii="Verdana" w:hAnsi="Verdana" w:cs="宋体" w:hint="eastAsia"/>
          <w:color w:val="000000"/>
          <w:kern w:val="0"/>
        </w:rPr>
        <w:t>设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为整型变量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初值为</w:t>
      </w:r>
      <w:r w:rsidRPr="00173519">
        <w:rPr>
          <w:rFonts w:ascii="Verdana" w:hAnsi="Verdana" w:cs="Verdana"/>
          <w:color w:val="000000"/>
          <w:kern w:val="0"/>
        </w:rPr>
        <w:t>12,</w:t>
      </w:r>
      <w:r w:rsidRPr="00173519">
        <w:rPr>
          <w:rFonts w:ascii="Verdana" w:hAnsi="Verdana" w:cs="宋体" w:hint="eastAsia"/>
          <w:color w:val="000000"/>
          <w:kern w:val="0"/>
        </w:rPr>
        <w:t>执行完语句</w:t>
      </w:r>
      <w:r w:rsidRPr="00173519">
        <w:rPr>
          <w:rFonts w:ascii="Verdana" w:hAnsi="Verdana" w:cs="Verdana"/>
          <w:color w:val="000000"/>
          <w:kern w:val="0"/>
        </w:rPr>
        <w:t xml:space="preserve"> a+=a-=a*a</w:t>
      </w:r>
      <w:r w:rsidRPr="00173519">
        <w:rPr>
          <w:rFonts w:ascii="Verdana" w:hAnsi="Verdana" w:cs="宋体" w:hint="eastAsia"/>
          <w:color w:val="000000"/>
          <w:kern w:val="0"/>
        </w:rPr>
        <w:t>后</w:t>
      </w:r>
      <w:r w:rsidRPr="00173519">
        <w:rPr>
          <w:rFonts w:ascii="Verdana" w:hAnsi="Verdana" w:cs="Verdana"/>
          <w:color w:val="000000"/>
          <w:kern w:val="0"/>
        </w:rPr>
        <w:t>,a</w:t>
      </w:r>
      <w:r w:rsidRPr="00173519">
        <w:rPr>
          <w:rFonts w:ascii="Verdana" w:hAnsi="Verdana" w:cs="宋体" w:hint="eastAsia"/>
          <w:color w:val="000000"/>
          <w:kern w:val="0"/>
        </w:rPr>
        <w:t>的值是（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552 B 144 C 264 D -264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</w:t>
      </w:r>
      <w:r w:rsidRPr="00173519">
        <w:rPr>
          <w:rFonts w:ascii="Verdana" w:hAnsi="Verdana" w:cs="宋体" w:hint="eastAsia"/>
          <w:color w:val="000000"/>
          <w:kern w:val="0"/>
        </w:rPr>
        <w:t>下列标识符中，不能作为合法的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用户定义标识符的是（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a3_b3 B void C _123 D IF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3.</w:t>
      </w:r>
      <w:r w:rsidRPr="00173519">
        <w:rPr>
          <w:rFonts w:ascii="Verdana" w:hAnsi="Verdana" w:cs="宋体" w:hint="eastAsia"/>
          <w:color w:val="000000"/>
          <w:kern w:val="0"/>
        </w:rPr>
        <w:t>下列整数值中，不正确的八进制或十六进制数值常量是（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0xcd B -017 C -ox123 D 0xfdc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</w:t>
      </w:r>
      <w:r w:rsidRPr="00173519">
        <w:rPr>
          <w:rFonts w:ascii="Verdana" w:hAnsi="Verdana" w:cs="宋体" w:hint="eastAsia"/>
          <w:color w:val="000000"/>
          <w:kern w:val="0"/>
        </w:rPr>
        <w:t>若给定条件表达式</w:t>
      </w:r>
      <w:r w:rsidRPr="00173519">
        <w:rPr>
          <w:rFonts w:ascii="Verdana" w:hAnsi="Verdana" w:cs="Verdana"/>
          <w:color w:val="000000"/>
          <w:kern w:val="0"/>
        </w:rPr>
        <w:t>(M)?(a++):(a--)</w:t>
      </w:r>
      <w:r w:rsidRPr="00173519">
        <w:rPr>
          <w:rFonts w:ascii="Verdana" w:hAnsi="Verdana" w:cs="宋体" w:hint="eastAsia"/>
          <w:color w:val="000000"/>
          <w:kern w:val="0"/>
        </w:rPr>
        <w:t>，则其中表达式</w:t>
      </w:r>
      <w:r w:rsidRPr="00173519">
        <w:rPr>
          <w:rFonts w:ascii="Verdana" w:hAnsi="Verdana" w:cs="Verdana"/>
          <w:color w:val="000000"/>
          <w:kern w:val="0"/>
        </w:rPr>
        <w:t>M</w:t>
      </w:r>
      <w:r w:rsidRPr="00173519">
        <w:rPr>
          <w:rFonts w:ascii="Verdana" w:hAnsi="Verdana" w:cs="宋体" w:hint="eastAsia"/>
          <w:color w:val="000000"/>
          <w:kern w:val="0"/>
        </w:rPr>
        <w:t>和（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）等价。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M==0 B M=1 C M!=1 D M!=0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5.</w:t>
      </w: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语言中，</w:t>
      </w:r>
      <w:r w:rsidRPr="00173519">
        <w:rPr>
          <w:rFonts w:ascii="Verdana" w:hAnsi="Verdana" w:cs="Verdana"/>
          <w:color w:val="000000"/>
          <w:kern w:val="0"/>
        </w:rPr>
        <w:t>if</w:t>
      </w:r>
      <w:r w:rsidRPr="00173519">
        <w:rPr>
          <w:rFonts w:ascii="Verdana" w:hAnsi="Verdana" w:cs="宋体" w:hint="eastAsia"/>
          <w:color w:val="000000"/>
          <w:kern w:val="0"/>
        </w:rPr>
        <w:t>语句后的一对圆括号中，用以决定分支流程的表达式为（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只能是逻辑表达式</w:t>
      </w:r>
      <w:r w:rsidRPr="00173519">
        <w:rPr>
          <w:rFonts w:ascii="Verdana" w:hAnsi="Verdana" w:cs="Verdana"/>
          <w:color w:val="000000"/>
          <w:kern w:val="0"/>
        </w:rPr>
        <w:t xml:space="preserve"> B</w:t>
      </w:r>
      <w:r w:rsidRPr="00173519">
        <w:rPr>
          <w:rFonts w:ascii="Verdana" w:hAnsi="Verdana" w:cs="宋体" w:hint="eastAsia"/>
          <w:color w:val="000000"/>
          <w:kern w:val="0"/>
        </w:rPr>
        <w:t>只能是关系表达式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只能是逻辑表达式或关系表达式</w:t>
      </w:r>
      <w:r w:rsidRPr="00173519">
        <w:rPr>
          <w:rFonts w:ascii="Verdana" w:hAnsi="Verdana" w:cs="Verdana"/>
          <w:color w:val="000000"/>
          <w:kern w:val="0"/>
        </w:rPr>
        <w:t xml:space="preserve"> D</w:t>
      </w:r>
      <w:r w:rsidRPr="00173519">
        <w:rPr>
          <w:rFonts w:ascii="Verdana" w:hAnsi="Verdana" w:cs="宋体" w:hint="eastAsia"/>
          <w:color w:val="000000"/>
          <w:kern w:val="0"/>
        </w:rPr>
        <w:t>可以是任意表达式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6.</w:t>
      </w:r>
      <w:r w:rsidRPr="00173519">
        <w:rPr>
          <w:rFonts w:ascii="Verdana" w:hAnsi="Verdana" w:cs="宋体" w:hint="eastAsia"/>
          <w:color w:val="000000"/>
          <w:kern w:val="0"/>
        </w:rPr>
        <w:t>以下程序的输出结果为（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main( 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c;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for(i=65;i&lt;68;i++)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c=i+32;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switch(c)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case ‘a’:printf("%c,",c);break;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‘b’:case ‘e’:printf("ok,");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default: printf("end");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a,ok,end B a,ok,endend C a,ok,end,end D a,ok,ok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7.</w:t>
      </w:r>
      <w:r w:rsidRPr="00173519">
        <w:rPr>
          <w:rFonts w:ascii="Verdana" w:hAnsi="Verdana" w:cs="宋体" w:hint="eastAsia"/>
          <w:color w:val="000000"/>
          <w:kern w:val="0"/>
        </w:rPr>
        <w:t>数组名作为实参数传递给函数时，数组名被处理为（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该数组的长度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该数组的元素个数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该数组的首地址</w:t>
      </w:r>
      <w:r w:rsidRPr="00173519">
        <w:rPr>
          <w:rFonts w:ascii="Verdana" w:hAnsi="Verdana" w:cs="Verdana"/>
          <w:color w:val="000000"/>
          <w:kern w:val="0"/>
        </w:rPr>
        <w:t xml:space="preserve"> D </w:t>
      </w:r>
      <w:r w:rsidRPr="00173519">
        <w:rPr>
          <w:rFonts w:ascii="Verdana" w:hAnsi="Verdana" w:cs="宋体" w:hint="eastAsia"/>
          <w:color w:val="000000"/>
          <w:kern w:val="0"/>
        </w:rPr>
        <w:t>该数组中各元素的值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8.</w:t>
      </w:r>
      <w:r w:rsidRPr="00173519">
        <w:rPr>
          <w:rFonts w:ascii="Verdana" w:hAnsi="Verdana" w:cs="宋体" w:hint="eastAsia"/>
          <w:color w:val="000000"/>
          <w:kern w:val="0"/>
        </w:rPr>
        <w:t>关于</w:t>
      </w:r>
      <w:r w:rsidRPr="00173519">
        <w:rPr>
          <w:rFonts w:ascii="Verdana" w:hAnsi="Verdana" w:cs="Verdana"/>
          <w:color w:val="000000"/>
          <w:kern w:val="0"/>
        </w:rPr>
        <w:t>return</w:t>
      </w:r>
      <w:r w:rsidRPr="00173519">
        <w:rPr>
          <w:rFonts w:ascii="Verdana" w:hAnsi="Verdana" w:cs="宋体" w:hint="eastAsia"/>
          <w:color w:val="000000"/>
          <w:kern w:val="0"/>
        </w:rPr>
        <w:t>语句，下列正确的说法是（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可以在同一函数中出现多次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在主函数中不能出现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必须在每个函数中出现</w:t>
      </w:r>
      <w:r w:rsidRPr="00173519">
        <w:rPr>
          <w:rFonts w:ascii="Verdana" w:hAnsi="Verdana" w:cs="Verdana"/>
          <w:color w:val="000000"/>
          <w:kern w:val="0"/>
        </w:rPr>
        <w:t xml:space="preserve"> D </w:t>
      </w:r>
      <w:r w:rsidRPr="00173519">
        <w:rPr>
          <w:rFonts w:ascii="Verdana" w:hAnsi="Verdana" w:cs="宋体" w:hint="eastAsia"/>
          <w:color w:val="000000"/>
          <w:kern w:val="0"/>
        </w:rPr>
        <w:t>只能在除主函数之外的函数中出现一次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9.</w:t>
      </w:r>
      <w:r w:rsidRPr="00173519">
        <w:rPr>
          <w:rFonts w:ascii="Verdana" w:hAnsi="Verdana" w:cs="宋体" w:hint="eastAsia"/>
          <w:color w:val="000000"/>
          <w:kern w:val="0"/>
        </w:rPr>
        <w:t>以下程序的输出结果为（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#define A 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#define B(a) (A+1)*a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x;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x=3*A+B(7);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printf("x=%d\n",x);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x=93 B x=37 C x=60 D x=90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10.</w:t>
      </w:r>
      <w:r w:rsidRPr="00173519">
        <w:rPr>
          <w:rFonts w:ascii="Verdana" w:hAnsi="Verdana" w:cs="宋体" w:hint="eastAsia"/>
          <w:color w:val="000000"/>
          <w:kern w:val="0"/>
        </w:rPr>
        <w:t>设有以下定义，则以下对变量</w:t>
      </w:r>
      <w:r w:rsidRPr="00173519">
        <w:rPr>
          <w:rFonts w:ascii="Verdana" w:hAnsi="Verdana" w:cs="Verdana"/>
          <w:color w:val="000000"/>
          <w:kern w:val="0"/>
        </w:rPr>
        <w:t>w</w:t>
      </w:r>
      <w:r w:rsidRPr="00173519">
        <w:rPr>
          <w:rFonts w:ascii="Verdana" w:hAnsi="Verdana" w:cs="宋体" w:hint="eastAsia"/>
          <w:color w:val="000000"/>
          <w:kern w:val="0"/>
        </w:rPr>
        <w:t>的赋值（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）是错误的。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enum week{sun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mon=4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tue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wed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thu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fri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sat}w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w=sun; B w=(enum week)4; C w=san; D w=(enum week)9;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11.</w:t>
      </w:r>
      <w:r w:rsidRPr="00173519">
        <w:rPr>
          <w:rFonts w:ascii="Verdana" w:hAnsi="Verdana" w:cs="宋体" w:hint="eastAsia"/>
          <w:color w:val="000000"/>
          <w:kern w:val="0"/>
        </w:rPr>
        <w:t>以下定义结构体类型</w:t>
      </w:r>
      <w:r w:rsidRPr="00173519">
        <w:rPr>
          <w:rFonts w:ascii="Verdana" w:hAnsi="Verdana" w:cs="Verdana"/>
          <w:color w:val="000000"/>
          <w:kern w:val="0"/>
        </w:rPr>
        <w:t>st1</w:t>
      </w:r>
      <w:r w:rsidRPr="00173519">
        <w:rPr>
          <w:rFonts w:ascii="Verdana" w:hAnsi="Verdana" w:cs="宋体" w:hint="eastAsia"/>
          <w:color w:val="000000"/>
          <w:kern w:val="0"/>
        </w:rPr>
        <w:t>，其中正确的是（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typedef struct student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num; int age; }STD;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STD st1;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 struct st1{int num,age;}s;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 struct { int num; float age;}st1;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 struct st1 {int num; int age;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12.</w:t>
      </w:r>
      <w:r w:rsidRPr="00173519">
        <w:rPr>
          <w:rFonts w:ascii="Verdana" w:hAnsi="Verdana" w:cs="宋体" w:hint="eastAsia"/>
          <w:color w:val="000000"/>
          <w:kern w:val="0"/>
        </w:rPr>
        <w:t>若有下面的变量定义，以下语句中合法的是（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a[10]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*p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p=a+2; B p=a[5]; C p=a[2]+2; D p=&amp;(i+2);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13.</w:t>
      </w:r>
      <w:r w:rsidRPr="00173519">
        <w:rPr>
          <w:rFonts w:ascii="Verdana" w:hAnsi="Verdana" w:cs="宋体" w:hint="eastAsia"/>
          <w:color w:val="000000"/>
          <w:kern w:val="0"/>
        </w:rPr>
        <w:t>若有以下定义和语句，则值为</w:t>
      </w:r>
      <w:r w:rsidRPr="00173519">
        <w:rPr>
          <w:rFonts w:ascii="Verdana" w:hAnsi="Verdana" w:cs="Verdana"/>
          <w:color w:val="000000"/>
          <w:kern w:val="0"/>
        </w:rPr>
        <w:t>12</w:t>
      </w:r>
      <w:r w:rsidRPr="00173519">
        <w:rPr>
          <w:rFonts w:ascii="Verdana" w:hAnsi="Verdana" w:cs="宋体" w:hint="eastAsia"/>
          <w:color w:val="000000"/>
          <w:kern w:val="0"/>
        </w:rPr>
        <w:t>的表达式是（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wc{ int a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>int *b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>}*p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x0[]={11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12}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x1[]={31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32}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static struct wc x[2]={100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x0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300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x1}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p=x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*++p-&gt;b B ++p-&gt;a C p-&gt;b D *(p++)-&gt;b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14.</w:t>
      </w:r>
      <w:r w:rsidRPr="00173519">
        <w:rPr>
          <w:rFonts w:ascii="Verdana" w:hAnsi="Verdana" w:cs="宋体" w:hint="eastAsia"/>
          <w:color w:val="000000"/>
          <w:kern w:val="0"/>
        </w:rPr>
        <w:t>要打开一个已存在的非空文件</w:t>
      </w:r>
      <w:r w:rsidRPr="00173519">
        <w:rPr>
          <w:rFonts w:ascii="Verdana" w:hAnsi="Verdana" w:cs="Verdana"/>
          <w:color w:val="000000"/>
          <w:kern w:val="0"/>
        </w:rPr>
        <w:t>“file”</w:t>
      </w:r>
      <w:r w:rsidRPr="00173519">
        <w:rPr>
          <w:rFonts w:ascii="Verdana" w:hAnsi="Verdana" w:cs="宋体" w:hint="eastAsia"/>
          <w:color w:val="000000"/>
          <w:kern w:val="0"/>
        </w:rPr>
        <w:t>用于修改，选择正确的语句（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fp</w:t>
      </w:r>
      <w:r w:rsidRPr="00173519">
        <w:rPr>
          <w:rFonts w:ascii="Verdana" w:hAnsi="Verdana" w:cs="宋体" w:hint="eastAsia"/>
          <w:color w:val="000000"/>
          <w:kern w:val="0"/>
        </w:rPr>
        <w:t>＝</w:t>
      </w:r>
      <w:r w:rsidRPr="00173519">
        <w:rPr>
          <w:rFonts w:ascii="Verdana" w:hAnsi="Verdana" w:cs="Verdana"/>
          <w:color w:val="000000"/>
          <w:kern w:val="0"/>
        </w:rPr>
        <w:t>fopen("file","r"); B fp=fopen("file","w");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 fp=fopen("file","r+"); D fp=fopen("file","w+");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二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判断对错，对的划</w:t>
      </w:r>
      <w:r w:rsidRPr="00173519">
        <w:rPr>
          <w:rFonts w:ascii="Verdana" w:hAnsi="Verdana" w:cs="Verdana"/>
          <w:color w:val="000000"/>
          <w:kern w:val="0"/>
        </w:rPr>
        <w:t>“√”</w:t>
      </w:r>
      <w:r w:rsidRPr="00173519">
        <w:rPr>
          <w:rFonts w:ascii="Verdana" w:hAnsi="Verdana" w:cs="宋体" w:hint="eastAsia"/>
          <w:color w:val="000000"/>
          <w:kern w:val="0"/>
        </w:rPr>
        <w:t>，错的划</w:t>
      </w:r>
      <w:r w:rsidRPr="00173519">
        <w:rPr>
          <w:rFonts w:ascii="Verdana" w:hAnsi="Verdana" w:cs="Verdana"/>
          <w:color w:val="000000"/>
          <w:kern w:val="0"/>
        </w:rPr>
        <w:t>“×”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0.5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Turbo C</w:t>
      </w:r>
      <w:r w:rsidRPr="00173519">
        <w:rPr>
          <w:rFonts w:ascii="Verdana" w:hAnsi="Verdana" w:cs="宋体" w:hint="eastAsia"/>
          <w:color w:val="000000"/>
          <w:kern w:val="0"/>
        </w:rPr>
        <w:t>中，实型数据在内存中占</w:t>
      </w: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个字节。（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．若有形参定义：</w:t>
      </w:r>
      <w:r w:rsidRPr="00173519">
        <w:rPr>
          <w:rFonts w:ascii="Verdana" w:hAnsi="Verdana" w:cs="Verdana"/>
          <w:color w:val="000000"/>
          <w:kern w:val="0"/>
        </w:rPr>
        <w:t>int a[10]</w:t>
      </w:r>
      <w:r w:rsidRPr="00173519">
        <w:rPr>
          <w:rFonts w:ascii="Verdana" w:hAnsi="Verdana" w:cs="宋体" w:hint="eastAsia"/>
          <w:color w:val="000000"/>
          <w:kern w:val="0"/>
        </w:rPr>
        <w:t>；则</w:t>
      </w:r>
      <w:r w:rsidRPr="00173519">
        <w:rPr>
          <w:rFonts w:ascii="Verdana" w:hAnsi="Verdana" w:cs="Verdana"/>
          <w:color w:val="000000"/>
          <w:kern w:val="0"/>
        </w:rPr>
        <w:t>a++</w:t>
      </w:r>
      <w:r w:rsidRPr="00173519">
        <w:rPr>
          <w:rFonts w:ascii="Verdana" w:hAnsi="Verdana" w:cs="宋体" w:hint="eastAsia"/>
          <w:color w:val="000000"/>
          <w:kern w:val="0"/>
        </w:rPr>
        <w:t>是合法的表达式。（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．若有宏定义：</w:t>
      </w:r>
      <w:r w:rsidRPr="00173519">
        <w:rPr>
          <w:rFonts w:ascii="Verdana" w:hAnsi="Verdana" w:cs="Verdana"/>
          <w:color w:val="000000"/>
          <w:kern w:val="0"/>
        </w:rPr>
        <w:t>#define PI 3.14i5926</w:t>
      </w:r>
      <w:r w:rsidRPr="00173519">
        <w:rPr>
          <w:rFonts w:ascii="Verdana" w:hAnsi="Verdana" w:cs="宋体" w:hint="eastAsia"/>
          <w:color w:val="000000"/>
          <w:kern w:val="0"/>
        </w:rPr>
        <w:t>，则系统预编译时会报错。（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．函数的递归调用不过是一个函数直接地调用它自身。（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．定义在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函数后的任何函数都需在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中进行函数声明。（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．若有定义：</w:t>
      </w:r>
      <w:r w:rsidRPr="00173519">
        <w:rPr>
          <w:rFonts w:ascii="Verdana" w:hAnsi="Verdana" w:cs="Verdana"/>
          <w:color w:val="000000"/>
          <w:kern w:val="0"/>
        </w:rPr>
        <w:t>int a</w:t>
      </w:r>
      <w:r w:rsidRPr="00173519">
        <w:rPr>
          <w:rFonts w:ascii="Verdana" w:hAnsi="Verdana" w:cs="宋体" w:hint="eastAsia"/>
          <w:color w:val="000000"/>
          <w:kern w:val="0"/>
        </w:rPr>
        <w:t>；则</w:t>
      </w:r>
      <w:r w:rsidRPr="00173519">
        <w:rPr>
          <w:rFonts w:ascii="Verdana" w:hAnsi="Verdana" w:cs="Verdana"/>
          <w:color w:val="000000"/>
          <w:kern w:val="0"/>
        </w:rPr>
        <w:t>scanf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“%d",a);</w:t>
      </w:r>
      <w:r w:rsidRPr="00173519">
        <w:rPr>
          <w:rFonts w:ascii="Verdana" w:hAnsi="Verdana" w:cs="宋体" w:hint="eastAsia"/>
          <w:color w:val="000000"/>
          <w:kern w:val="0"/>
        </w:rPr>
        <w:t>可以给变量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赋值。（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．任何数组在使用前必须先定义。（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int *p;</w:t>
      </w:r>
      <w:r w:rsidRPr="00173519">
        <w:rPr>
          <w:rFonts w:ascii="Verdana" w:hAnsi="Verdana" w:cs="宋体" w:hint="eastAsia"/>
          <w:color w:val="000000"/>
          <w:kern w:val="0"/>
        </w:rPr>
        <w:t>和语句</w:t>
      </w:r>
      <w:r w:rsidRPr="00173519">
        <w:rPr>
          <w:rFonts w:ascii="Verdana" w:hAnsi="Verdana" w:cs="Verdana"/>
          <w:color w:val="000000"/>
          <w:kern w:val="0"/>
        </w:rPr>
        <w:t>printf(“%d”, *p);</w:t>
      </w:r>
      <w:r w:rsidRPr="00173519">
        <w:rPr>
          <w:rFonts w:ascii="Verdana" w:hAnsi="Verdana" w:cs="宋体" w:hint="eastAsia"/>
          <w:color w:val="000000"/>
          <w:kern w:val="0"/>
        </w:rPr>
        <w:t>中的</w:t>
      </w:r>
      <w:r w:rsidRPr="00173519">
        <w:rPr>
          <w:rFonts w:ascii="Verdana" w:hAnsi="Verdana" w:cs="Verdana"/>
          <w:color w:val="000000"/>
          <w:kern w:val="0"/>
        </w:rPr>
        <w:t>*p</w:t>
      </w:r>
      <w:r w:rsidRPr="00173519">
        <w:rPr>
          <w:rFonts w:ascii="Verdana" w:hAnsi="Verdana" w:cs="宋体" w:hint="eastAsia"/>
          <w:color w:val="000000"/>
          <w:kern w:val="0"/>
        </w:rPr>
        <w:t>含义相同。（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．共用体变量的各个成员所占内存单元的地址相同。（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．在使用缓冲文件系统时，与文件输入和输出相关的数据都先送到缓冲区中。（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三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写出下列程序的运行结果（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c1=‘A’,c2=‘\144’,c3=‘\x44’,c=0xf5,x=13,a;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i=0122,j=0xa4;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printf(“c1=%c,c4=%c\tc5=%c\n”,c1,c2,c3);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printf(“%d,%d\n”,i,j);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i=-34;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j=20;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printf(“%d,%d,%d\n”,i%j,i&amp;j&lt;&lt;2,sizeof(j));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printf(“c=%d\n”,c|x);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a=c^x&lt;&lt;2;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printf(“a=%d\n”,a);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x,y=1,z=10;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if(y!=0) x=5;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printf(“x=%d\t”,x);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x=1;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if(z&lt;0)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if(y&gt;0) x=3;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x=5;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printf(“x=%d\n”,x);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if(z=y&lt;0) x=3;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if(y==0) x=5;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x=7;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printf(“x=%d\t”,x);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printf(“z=%d\n”,z);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3.main(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s[20]=“I like it.”,t[20]=“Are you?”,c[20];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while(s[++i]!=‘\0’)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t[i]=s[i];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t[i]=0;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printf(“string s:%s\n”,s);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printf(“string t:%s\n”,t);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4.int i=5;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i=3;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i=10;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printf(“%d\n”,i);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f1( 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i+=1;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printf(“%d\n”,i);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f1(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i=i+1;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return(i);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5.main()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i=10,a[]={10,20,30,15},*p1;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*b=”Learning”,**p2=&amp;b;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p1=&amp;i;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printf(“%4d”,*p1+20);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for(p1=a;p1&lt;a+4;p1+=2)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printf(“%4d”,*p1);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printf(“\n%c\t%s\n”,*(b+4),*p2);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阅读下列程序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处填入适当内容，使程序完整（</w:t>
      </w: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分，每个空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</w:t>
      </w:r>
      <w:r w:rsidRPr="00173519">
        <w:rPr>
          <w:rFonts w:ascii="Verdana" w:hAnsi="Verdana" w:cs="宋体" w:hint="eastAsia"/>
          <w:color w:val="000000"/>
          <w:kern w:val="0"/>
        </w:rPr>
        <w:t>用冒泡法对任意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个整数排序。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a[11],i,j,t;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for(i=1;i&lt;11;i++)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scanf("%d",&amp;a[i]);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for(i=1;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for(j=1;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;j++)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if(a[j+1]&gt;a[j])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t=a[j]; (3) ; (4) ;}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printf("The sorted numbers:\n");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for(i=1;i&lt;11;i++)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printf("%4d",a[i]);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printf(“\n”);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</w:t>
      </w:r>
      <w:r w:rsidRPr="00173519">
        <w:rPr>
          <w:rFonts w:ascii="Verdana" w:hAnsi="Verdana" w:cs="宋体" w:hint="eastAsia"/>
          <w:color w:val="000000"/>
          <w:kern w:val="0"/>
        </w:rPr>
        <w:t>求</w:t>
      </w:r>
      <w:r w:rsidRPr="00173519">
        <w:rPr>
          <w:rFonts w:ascii="Verdana" w:hAnsi="Verdana" w:cs="Verdana"/>
          <w:color w:val="000000"/>
          <w:kern w:val="0"/>
        </w:rPr>
        <w:t>100</w:t>
      </w:r>
      <w:r w:rsidRPr="00173519">
        <w:rPr>
          <w:rFonts w:ascii="Verdana" w:hAnsi="Verdana" w:cs="宋体" w:hint="eastAsia"/>
          <w:color w:val="000000"/>
          <w:kern w:val="0"/>
        </w:rPr>
        <w:t>～</w:t>
      </w:r>
      <w:r w:rsidRPr="00173519">
        <w:rPr>
          <w:rFonts w:ascii="Verdana" w:hAnsi="Verdana" w:cs="Verdana"/>
          <w:color w:val="000000"/>
          <w:kern w:val="0"/>
        </w:rPr>
        <w:t>200</w:t>
      </w:r>
      <w:r w:rsidRPr="00173519">
        <w:rPr>
          <w:rFonts w:ascii="Verdana" w:hAnsi="Verdana" w:cs="宋体" w:hint="eastAsia"/>
          <w:color w:val="000000"/>
          <w:kern w:val="0"/>
        </w:rPr>
        <w:t>间的素数。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(5)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m,flag;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for(m=101;m&lt;=200;m+=2)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flag=prime(m);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 (6)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printf(“%4d”,m);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prime( (7)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i,k,flag;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k=sqrt(a);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for(i=2;i&lt;=k;i++)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if(a%i==0)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(8)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if(i==k+1) flag=1;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flag=0;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2003C</w:t>
      </w:r>
      <w:r w:rsidRPr="00173519">
        <w:rPr>
          <w:rFonts w:ascii="Verdana" w:hAnsi="Verdana" w:cs="宋体" w:hint="eastAsia"/>
          <w:color w:val="000000"/>
          <w:kern w:val="0"/>
        </w:rPr>
        <w:t>语言试题</w:t>
      </w:r>
      <w:r w:rsidRPr="00173519">
        <w:rPr>
          <w:rFonts w:ascii="Verdana" w:hAnsi="Verdana" w:cs="Verdana"/>
          <w:color w:val="000000"/>
          <w:kern w:val="0"/>
        </w:rPr>
        <w:t>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一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选择题（</w:t>
      </w: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0.5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1.C</w:t>
      </w:r>
      <w:r w:rsidRPr="00173519">
        <w:rPr>
          <w:rFonts w:ascii="Verdana" w:hAnsi="Verdana" w:cs="宋体" w:hint="eastAsia"/>
          <w:color w:val="000000"/>
          <w:kern w:val="0"/>
        </w:rPr>
        <w:t>语言源程序的基本单位是（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过程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函数</w:t>
      </w:r>
      <w:r w:rsidRPr="00173519">
        <w:rPr>
          <w:rFonts w:ascii="Verdana" w:hAnsi="Verdana" w:cs="Verdana"/>
          <w:color w:val="000000"/>
          <w:kern w:val="0"/>
        </w:rPr>
        <w:t xml:space="preserve"> C </w:t>
      </w:r>
      <w:r w:rsidRPr="00173519">
        <w:rPr>
          <w:rFonts w:ascii="Verdana" w:hAnsi="Verdana" w:cs="宋体" w:hint="eastAsia"/>
          <w:color w:val="000000"/>
          <w:kern w:val="0"/>
        </w:rPr>
        <w:t>子程序</w:t>
      </w:r>
      <w:r w:rsidRPr="00173519">
        <w:rPr>
          <w:rFonts w:ascii="Verdana" w:hAnsi="Verdana" w:cs="Verdana"/>
          <w:color w:val="000000"/>
          <w:kern w:val="0"/>
        </w:rPr>
        <w:t xml:space="preserve"> D </w:t>
      </w:r>
      <w:r w:rsidRPr="00173519">
        <w:rPr>
          <w:rFonts w:ascii="Verdana" w:hAnsi="Verdana" w:cs="宋体" w:hint="eastAsia"/>
          <w:color w:val="000000"/>
          <w:kern w:val="0"/>
        </w:rPr>
        <w:t>标识符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</w:t>
      </w:r>
      <w:r w:rsidRPr="00173519">
        <w:rPr>
          <w:rFonts w:ascii="Verdana" w:hAnsi="Verdana" w:cs="宋体" w:hint="eastAsia"/>
          <w:color w:val="000000"/>
          <w:kern w:val="0"/>
        </w:rPr>
        <w:t>下列程序的输出结果是（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{ int a=7,b=5;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printf("%d\n",b=b/a);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5 B 1 C 0 D</w:t>
      </w:r>
      <w:r w:rsidRPr="00173519">
        <w:rPr>
          <w:rFonts w:ascii="Verdana" w:hAnsi="Verdana" w:cs="宋体" w:hint="eastAsia"/>
          <w:color w:val="000000"/>
          <w:kern w:val="0"/>
        </w:rPr>
        <w:t>不确定值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3.</w:t>
      </w:r>
      <w:r w:rsidRPr="00173519">
        <w:rPr>
          <w:rFonts w:ascii="Verdana" w:hAnsi="Verdana" w:cs="宋体" w:hint="eastAsia"/>
          <w:color w:val="000000"/>
          <w:kern w:val="0"/>
        </w:rPr>
        <w:t>假设变量</w:t>
      </w:r>
      <w:r w:rsidRPr="00173519">
        <w:rPr>
          <w:rFonts w:ascii="Verdana" w:hAnsi="Verdana" w:cs="Verdana"/>
          <w:color w:val="000000"/>
          <w:kern w:val="0"/>
        </w:rPr>
        <w:t>a,b</w:t>
      </w:r>
      <w:r w:rsidRPr="00173519">
        <w:rPr>
          <w:rFonts w:ascii="Verdana" w:hAnsi="Verdana" w:cs="宋体" w:hint="eastAsia"/>
          <w:color w:val="000000"/>
          <w:kern w:val="0"/>
        </w:rPr>
        <w:t>均为整型，表达式</w:t>
      </w:r>
      <w:r w:rsidRPr="00173519">
        <w:rPr>
          <w:rFonts w:ascii="Verdana" w:hAnsi="Verdana" w:cs="Verdana"/>
          <w:color w:val="000000"/>
          <w:kern w:val="0"/>
        </w:rPr>
        <w:t>(a=5,b=2,a&gt;b?a++:b++,a+b)</w:t>
      </w:r>
      <w:r w:rsidRPr="00173519">
        <w:rPr>
          <w:rFonts w:ascii="Verdana" w:hAnsi="Verdana" w:cs="宋体" w:hint="eastAsia"/>
          <w:color w:val="000000"/>
          <w:kern w:val="0"/>
        </w:rPr>
        <w:t>的值是（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7 B 8 C 9 D 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</w:t>
      </w:r>
      <w:r w:rsidRPr="00173519">
        <w:rPr>
          <w:rFonts w:ascii="Verdana" w:hAnsi="Verdana" w:cs="宋体" w:hint="eastAsia"/>
          <w:color w:val="000000"/>
          <w:kern w:val="0"/>
        </w:rPr>
        <w:t>设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为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型变量，执行下列赋值语句后，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的取值分别是（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a=125.534; a=(int)125.521%4; a=5&lt;&lt;2;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125,31,1 B 125,1,20 C 125,31,20 D 125.534,2,20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5.</w:t>
      </w:r>
      <w:r w:rsidRPr="00173519">
        <w:rPr>
          <w:rFonts w:ascii="Verdana" w:hAnsi="Verdana" w:cs="宋体" w:hint="eastAsia"/>
          <w:color w:val="000000"/>
          <w:kern w:val="0"/>
        </w:rPr>
        <w:t>设有如下程序段，下面描述中正确的是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k=10; while(k=0) k=k-1;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循环执行一次</w:t>
      </w:r>
      <w:r w:rsidRPr="00173519">
        <w:rPr>
          <w:rFonts w:ascii="Verdana" w:hAnsi="Verdana" w:cs="Verdana"/>
          <w:color w:val="000000"/>
          <w:kern w:val="0"/>
        </w:rPr>
        <w:t xml:space="preserve"> B</w:t>
      </w:r>
      <w:r w:rsidRPr="00173519">
        <w:rPr>
          <w:rFonts w:ascii="Verdana" w:hAnsi="Verdana" w:cs="宋体" w:hint="eastAsia"/>
          <w:color w:val="000000"/>
          <w:kern w:val="0"/>
        </w:rPr>
        <w:t>循环是无限循环</w:t>
      </w:r>
      <w:r w:rsidRPr="00173519">
        <w:rPr>
          <w:rFonts w:ascii="Verdana" w:hAnsi="Verdana" w:cs="Verdana"/>
          <w:color w:val="000000"/>
          <w:kern w:val="0"/>
        </w:rPr>
        <w:t xml:space="preserve"> C</w:t>
      </w:r>
      <w:r w:rsidRPr="00173519">
        <w:rPr>
          <w:rFonts w:ascii="Verdana" w:hAnsi="Verdana" w:cs="宋体" w:hint="eastAsia"/>
          <w:color w:val="000000"/>
          <w:kern w:val="0"/>
        </w:rPr>
        <w:t>循环体语句一次也不执行</w:t>
      </w:r>
      <w:r w:rsidRPr="00173519">
        <w:rPr>
          <w:rFonts w:ascii="Verdana" w:hAnsi="Verdana" w:cs="Verdana"/>
          <w:color w:val="000000"/>
          <w:kern w:val="0"/>
        </w:rPr>
        <w:t xml:space="preserve"> D</w:t>
      </w:r>
      <w:r w:rsidRPr="00173519">
        <w:rPr>
          <w:rFonts w:ascii="Verdana" w:hAnsi="Verdana" w:cs="宋体" w:hint="eastAsia"/>
          <w:color w:val="000000"/>
          <w:kern w:val="0"/>
        </w:rPr>
        <w:t>循环体语句执行一次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6.</w:t>
      </w:r>
      <w:r w:rsidRPr="00173519">
        <w:rPr>
          <w:rFonts w:ascii="Verdana" w:hAnsi="Verdana" w:cs="宋体" w:hint="eastAsia"/>
          <w:color w:val="000000"/>
          <w:kern w:val="0"/>
        </w:rPr>
        <w:t>以下程序的输出结果为（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prt(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for(i=5;i&lt;8;i++) printf("%c",'*');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printf("\t");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for(i=5;i&lt;=8;i++) prt( 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*** B *** *** *** *** C *** *** D * * *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7.</w:t>
      </w: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语言程序中，以下说法正确的是（　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函数的定义可以嵌套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但函数的调用不可以嵌套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B</w:t>
      </w:r>
      <w:r w:rsidRPr="00173519">
        <w:rPr>
          <w:rFonts w:ascii="Verdana" w:hAnsi="Verdana" w:cs="宋体" w:hint="eastAsia"/>
          <w:color w:val="000000"/>
          <w:kern w:val="0"/>
        </w:rPr>
        <w:t>函数的定义不可以嵌套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但函数的调用可以嵌套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函数的定义和函数的调用都不可以嵌套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</w:t>
      </w:r>
      <w:r w:rsidRPr="00173519">
        <w:rPr>
          <w:rFonts w:ascii="Verdana" w:hAnsi="Verdana" w:cs="宋体" w:hint="eastAsia"/>
          <w:color w:val="000000"/>
          <w:kern w:val="0"/>
        </w:rPr>
        <w:t>函数的定义和函数的调用都可以嵌套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8.</w:t>
      </w:r>
      <w:r w:rsidRPr="00173519">
        <w:rPr>
          <w:rFonts w:ascii="Verdana" w:hAnsi="Verdana" w:cs="宋体" w:hint="eastAsia"/>
          <w:color w:val="000000"/>
          <w:kern w:val="0"/>
        </w:rPr>
        <w:t>以下函数调用语句中含有（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）个实参。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func((e1,e2),(e3,e4,e5));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2 B 3 C 5 D </w:t>
      </w:r>
      <w:r w:rsidRPr="00173519">
        <w:rPr>
          <w:rFonts w:ascii="Verdana" w:hAnsi="Verdana" w:cs="宋体" w:hint="eastAsia"/>
          <w:color w:val="000000"/>
          <w:kern w:val="0"/>
        </w:rPr>
        <w:t>语法错误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9.</w:t>
      </w:r>
      <w:r w:rsidRPr="00173519">
        <w:rPr>
          <w:rFonts w:ascii="Verdana" w:hAnsi="Verdana" w:cs="宋体" w:hint="eastAsia"/>
          <w:color w:val="000000"/>
          <w:kern w:val="0"/>
        </w:rPr>
        <w:t>以下程序的输出结果为（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#define ADD(x) x*x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{ int a=4,b=6,c=7,d=ADD(a+b)*c;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printf("d=%d",d);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d=70 B d=80 C d=140 D d=700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10.</w:t>
      </w:r>
      <w:r w:rsidRPr="00173519">
        <w:rPr>
          <w:rFonts w:ascii="Verdana" w:hAnsi="Verdana" w:cs="宋体" w:hint="eastAsia"/>
          <w:color w:val="000000"/>
          <w:kern w:val="0"/>
        </w:rPr>
        <w:t>已知职工记录描述如下，在</w:t>
      </w:r>
      <w:r w:rsidRPr="00173519">
        <w:rPr>
          <w:rFonts w:ascii="Verdana" w:hAnsi="Verdana" w:cs="Verdana"/>
          <w:color w:val="000000"/>
          <w:kern w:val="0"/>
        </w:rPr>
        <w:t>Turbo C</w:t>
      </w:r>
      <w:r w:rsidRPr="00173519">
        <w:rPr>
          <w:rFonts w:ascii="Verdana" w:hAnsi="Verdana" w:cs="宋体" w:hint="eastAsia"/>
          <w:color w:val="000000"/>
          <w:kern w:val="0"/>
        </w:rPr>
        <w:t>中，系统为变量</w:t>
      </w:r>
      <w:r w:rsidRPr="00173519">
        <w:rPr>
          <w:rFonts w:ascii="Verdana" w:hAnsi="Verdana" w:cs="Verdana"/>
          <w:color w:val="000000"/>
          <w:kern w:val="0"/>
        </w:rPr>
        <w:t>w</w:t>
      </w:r>
      <w:r w:rsidRPr="00173519">
        <w:rPr>
          <w:rFonts w:ascii="Verdana" w:hAnsi="Verdana" w:cs="宋体" w:hint="eastAsia"/>
          <w:color w:val="000000"/>
          <w:kern w:val="0"/>
        </w:rPr>
        <w:t>分配（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）字节的空间。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worker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no;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name[20];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sex;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union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day; int month; int year;}birth;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 w;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29 B 20 C 25 D 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11.</w:t>
      </w:r>
      <w:r w:rsidRPr="00173519">
        <w:rPr>
          <w:rFonts w:ascii="Verdana" w:hAnsi="Verdana" w:cs="宋体" w:hint="eastAsia"/>
          <w:color w:val="000000"/>
          <w:kern w:val="0"/>
        </w:rPr>
        <w:t>设有以下定义，值为</w:t>
      </w: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的枚举常量是（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enum week{sun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mon=4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tue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wed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thu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fri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sat} w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tue B sat C fri D thu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12.</w:t>
      </w:r>
      <w:r w:rsidRPr="00173519">
        <w:rPr>
          <w:rFonts w:ascii="Verdana" w:hAnsi="Verdana" w:cs="宋体" w:hint="eastAsia"/>
          <w:color w:val="000000"/>
          <w:kern w:val="0"/>
        </w:rPr>
        <w:t>下面选项中正确的赋值语句是</w:t>
      </w:r>
      <w:r w:rsidRPr="00173519">
        <w:rPr>
          <w:rFonts w:ascii="Verdana" w:hAnsi="Verdana" w:cs="Verdana"/>
          <w:color w:val="000000"/>
          <w:kern w:val="0"/>
        </w:rPr>
        <w:t>(</w:t>
      </w:r>
      <w:r w:rsidRPr="00173519">
        <w:rPr>
          <w:rFonts w:ascii="Verdana" w:hAnsi="Verdana" w:cs="宋体" w:hint="eastAsia"/>
          <w:color w:val="000000"/>
          <w:kern w:val="0"/>
        </w:rPr>
        <w:t>设</w:t>
      </w:r>
      <w:r w:rsidRPr="00173519">
        <w:rPr>
          <w:rFonts w:ascii="Verdana" w:hAnsi="Verdana" w:cs="Verdana"/>
          <w:color w:val="000000"/>
          <w:kern w:val="0"/>
        </w:rPr>
        <w:t xml:space="preserve"> char a[5],*p</w:t>
      </w:r>
      <w:r w:rsidRPr="00173519">
        <w:rPr>
          <w:rFonts w:ascii="Verdana" w:hAnsi="Verdana" w:cs="宋体" w:hint="eastAsia"/>
          <w:color w:val="000000"/>
          <w:kern w:val="0"/>
        </w:rPr>
        <w:t>＝</w:t>
      </w:r>
      <w:r w:rsidRPr="00173519">
        <w:rPr>
          <w:rFonts w:ascii="Verdana" w:hAnsi="Verdana" w:cs="Verdana"/>
          <w:color w:val="000000"/>
          <w:kern w:val="0"/>
        </w:rPr>
        <w:t>a;)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p="abcd"; B a="abcd"; C *p="abcd"; D *a="abcd";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13.</w:t>
      </w:r>
      <w:r w:rsidRPr="00173519">
        <w:rPr>
          <w:rFonts w:ascii="Verdana" w:hAnsi="Verdana" w:cs="宋体" w:hint="eastAsia"/>
          <w:color w:val="000000"/>
          <w:kern w:val="0"/>
        </w:rPr>
        <w:t>设有以下程序段，则值为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的表达式是（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struct st { int n; struct st *next;};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static struct st a[3]={5,&amp;a[1],7,&amp;a[2],9,0 }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*p;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p=&amp;a[0];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 p++-&gt;n B ++p-&gt;n C p-&gt;n++ D (*p).n++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14.C</w:t>
      </w:r>
      <w:r w:rsidRPr="00173519">
        <w:rPr>
          <w:rFonts w:ascii="Verdana" w:hAnsi="Verdana" w:cs="宋体" w:hint="eastAsia"/>
          <w:color w:val="000000"/>
          <w:kern w:val="0"/>
        </w:rPr>
        <w:t>语言中的文件类型只有（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索引文件和文本文件两种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文本文件一种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二进制文件一种</w:t>
      </w:r>
      <w:r w:rsidRPr="00173519">
        <w:rPr>
          <w:rFonts w:ascii="Verdana" w:hAnsi="Verdana" w:cs="Verdana"/>
          <w:color w:val="000000"/>
          <w:kern w:val="0"/>
        </w:rPr>
        <w:t xml:space="preserve"> D ASCII</w:t>
      </w:r>
      <w:r w:rsidRPr="00173519">
        <w:rPr>
          <w:rFonts w:ascii="Verdana" w:hAnsi="Verdana" w:cs="宋体" w:hint="eastAsia"/>
          <w:color w:val="000000"/>
          <w:kern w:val="0"/>
        </w:rPr>
        <w:t>码文件和二进制文件两种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二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判断对错，对的划</w:t>
      </w:r>
      <w:r w:rsidRPr="00173519">
        <w:rPr>
          <w:rFonts w:ascii="Verdana" w:hAnsi="Verdana" w:cs="Verdana"/>
          <w:color w:val="000000"/>
          <w:kern w:val="0"/>
        </w:rPr>
        <w:t>“√”</w:t>
      </w:r>
      <w:r w:rsidRPr="00173519">
        <w:rPr>
          <w:rFonts w:ascii="Verdana" w:hAnsi="Verdana" w:cs="宋体" w:hint="eastAsia"/>
          <w:color w:val="000000"/>
          <w:kern w:val="0"/>
        </w:rPr>
        <w:t>，错的划</w:t>
      </w:r>
      <w:r w:rsidRPr="00173519">
        <w:rPr>
          <w:rFonts w:ascii="Verdana" w:hAnsi="Verdana" w:cs="Verdana"/>
          <w:color w:val="000000"/>
          <w:kern w:val="0"/>
        </w:rPr>
        <w:t>“×”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0.5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Turbo C</w:t>
      </w:r>
      <w:r w:rsidRPr="00173519">
        <w:rPr>
          <w:rFonts w:ascii="Verdana" w:hAnsi="Verdana" w:cs="宋体" w:hint="eastAsia"/>
          <w:color w:val="000000"/>
          <w:kern w:val="0"/>
        </w:rPr>
        <w:t>中，整型数据在内存中占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个字节。（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int i=20;switch(i/10){case 2:printf("A");case 1:printf("B");}</w:t>
      </w:r>
      <w:r w:rsidRPr="00173519">
        <w:rPr>
          <w:rFonts w:ascii="Verdana" w:hAnsi="Verdana" w:cs="宋体" w:hint="eastAsia"/>
          <w:color w:val="000000"/>
          <w:kern w:val="0"/>
        </w:rPr>
        <w:t>的输出结果为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break</w:t>
      </w:r>
      <w:r w:rsidRPr="00173519">
        <w:rPr>
          <w:rFonts w:ascii="Verdana" w:hAnsi="Verdana" w:cs="宋体" w:hint="eastAsia"/>
          <w:color w:val="000000"/>
          <w:kern w:val="0"/>
        </w:rPr>
        <w:t>语句用在循环体中，可结束本层循环，</w:t>
      </w:r>
      <w:r w:rsidRPr="00173519">
        <w:rPr>
          <w:rFonts w:ascii="Verdana" w:hAnsi="Verdana" w:cs="Verdana"/>
          <w:color w:val="000000"/>
          <w:kern w:val="0"/>
        </w:rPr>
        <w:t>continue</w:t>
      </w:r>
      <w:r w:rsidRPr="00173519">
        <w:rPr>
          <w:rFonts w:ascii="Verdana" w:hAnsi="Verdana" w:cs="宋体" w:hint="eastAsia"/>
          <w:color w:val="000000"/>
          <w:kern w:val="0"/>
        </w:rPr>
        <w:t>语句用在循环体中，可结束本次循环。（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．函数的递归调用不过是一个函数直接或间接地调用它自身。（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．函数</w:t>
      </w:r>
      <w:r w:rsidRPr="00173519">
        <w:rPr>
          <w:rFonts w:ascii="Verdana" w:hAnsi="Verdana" w:cs="Verdana"/>
          <w:color w:val="000000"/>
          <w:kern w:val="0"/>
        </w:rPr>
        <w:t>strlen("ASDFG\n")</w:t>
      </w:r>
      <w:r w:rsidRPr="00173519">
        <w:rPr>
          <w:rFonts w:ascii="Verdana" w:hAnsi="Verdana" w:cs="宋体" w:hint="eastAsia"/>
          <w:color w:val="000000"/>
          <w:kern w:val="0"/>
        </w:rPr>
        <w:t>的值是</w:t>
      </w: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．通过</w:t>
      </w:r>
      <w:r w:rsidRPr="00173519">
        <w:rPr>
          <w:rFonts w:ascii="Verdana" w:hAnsi="Verdana" w:cs="Verdana"/>
          <w:color w:val="000000"/>
          <w:kern w:val="0"/>
        </w:rPr>
        <w:t>return</w:t>
      </w:r>
      <w:r w:rsidRPr="00173519">
        <w:rPr>
          <w:rFonts w:ascii="Verdana" w:hAnsi="Verdana" w:cs="宋体" w:hint="eastAsia"/>
          <w:color w:val="000000"/>
          <w:kern w:val="0"/>
        </w:rPr>
        <w:t>语句，函数可以带回一个或一个以上的返回值。（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．结构体类型只有一种。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char *p="girl"</w:t>
      </w:r>
      <w:r w:rsidRPr="00173519">
        <w:rPr>
          <w:rFonts w:ascii="Verdana" w:hAnsi="Verdana" w:cs="宋体" w:hint="eastAsia"/>
          <w:color w:val="000000"/>
          <w:kern w:val="0"/>
        </w:rPr>
        <w:t>；的含义是定义字符型指针变量</w:t>
      </w:r>
      <w:r w:rsidRPr="00173519">
        <w:rPr>
          <w:rFonts w:ascii="Verdana" w:hAnsi="Verdana" w:cs="Verdana"/>
          <w:color w:val="000000"/>
          <w:kern w:val="0"/>
        </w:rPr>
        <w:t>p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p</w:t>
      </w:r>
      <w:r w:rsidRPr="00173519">
        <w:rPr>
          <w:rFonts w:ascii="Verdana" w:hAnsi="Verdana" w:cs="宋体" w:hint="eastAsia"/>
          <w:color w:val="000000"/>
          <w:kern w:val="0"/>
        </w:rPr>
        <w:t>的值是字符串</w:t>
      </w:r>
      <w:r w:rsidRPr="00173519">
        <w:rPr>
          <w:rFonts w:ascii="Verdana" w:hAnsi="Verdana" w:cs="Verdana"/>
          <w:color w:val="000000"/>
          <w:kern w:val="0"/>
        </w:rPr>
        <w:t>"girl"</w:t>
      </w:r>
      <w:r w:rsidRPr="00173519">
        <w:rPr>
          <w:rFonts w:ascii="Verdana" w:hAnsi="Verdana" w:cs="宋体" w:hint="eastAsia"/>
          <w:color w:val="000000"/>
          <w:kern w:val="0"/>
        </w:rPr>
        <w:t>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．若有定义：</w:t>
      </w:r>
      <w:r w:rsidRPr="00173519">
        <w:rPr>
          <w:rFonts w:ascii="Verdana" w:hAnsi="Verdana" w:cs="Verdana"/>
          <w:color w:val="000000"/>
          <w:kern w:val="0"/>
        </w:rPr>
        <w:t>char *p(char a[10]);</w:t>
      </w:r>
      <w:r w:rsidRPr="00173519">
        <w:rPr>
          <w:rFonts w:ascii="Verdana" w:hAnsi="Verdana" w:cs="宋体" w:hint="eastAsia"/>
          <w:color w:val="000000"/>
          <w:kern w:val="0"/>
        </w:rPr>
        <w:t>则</w:t>
      </w:r>
      <w:r w:rsidRPr="00173519">
        <w:rPr>
          <w:rFonts w:ascii="Verdana" w:hAnsi="Verdana" w:cs="Verdana"/>
          <w:color w:val="000000"/>
          <w:kern w:val="0"/>
        </w:rPr>
        <w:t>p</w:t>
      </w:r>
      <w:r w:rsidRPr="00173519">
        <w:rPr>
          <w:rFonts w:ascii="Verdana" w:hAnsi="Verdana" w:cs="宋体" w:hint="eastAsia"/>
          <w:color w:val="000000"/>
          <w:kern w:val="0"/>
        </w:rPr>
        <w:t>是函数名。（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．用</w:t>
      </w:r>
      <w:r w:rsidRPr="00173519">
        <w:rPr>
          <w:rFonts w:ascii="Verdana" w:hAnsi="Verdana" w:cs="Verdana"/>
          <w:color w:val="000000"/>
          <w:kern w:val="0"/>
        </w:rPr>
        <w:t>fopen("file","r+");</w:t>
      </w:r>
      <w:r w:rsidRPr="00173519">
        <w:rPr>
          <w:rFonts w:ascii="Verdana" w:hAnsi="Verdana" w:cs="宋体" w:hint="eastAsia"/>
          <w:color w:val="000000"/>
          <w:kern w:val="0"/>
        </w:rPr>
        <w:t>打开的文件</w:t>
      </w:r>
      <w:r w:rsidRPr="00173519">
        <w:rPr>
          <w:rFonts w:ascii="Verdana" w:hAnsi="Verdana" w:cs="Verdana"/>
          <w:color w:val="000000"/>
          <w:kern w:val="0"/>
        </w:rPr>
        <w:t>"file"</w:t>
      </w:r>
      <w:r w:rsidRPr="00173519">
        <w:rPr>
          <w:rFonts w:ascii="Verdana" w:hAnsi="Verdana" w:cs="宋体" w:hint="eastAsia"/>
          <w:color w:val="000000"/>
          <w:kern w:val="0"/>
        </w:rPr>
        <w:t>可以进行修改。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三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写出下列程序的运行结果（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1.float average (float array[10])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float aver,sum=array[0];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for (i=1;i&lt;10;i++)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sum=sum+array[i];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aver=sum/10;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return(aver);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float score[10]</w:t>
      </w:r>
      <w:r w:rsidRPr="00173519">
        <w:rPr>
          <w:rFonts w:ascii="Verdana" w:hAnsi="Verdana" w:cs="宋体" w:hint="eastAsia"/>
          <w:color w:val="000000"/>
          <w:kern w:val="0"/>
        </w:rPr>
        <w:t>＝</w:t>
      </w:r>
      <w:r w:rsidRPr="00173519">
        <w:rPr>
          <w:rFonts w:ascii="Verdana" w:hAnsi="Verdana" w:cs="Verdana"/>
          <w:color w:val="000000"/>
          <w:kern w:val="0"/>
        </w:rPr>
        <w:t>{89,67.5,78,91,56,82.5,65,70,79,88},aver;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aver=average (score);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 (“average score is %5.2f\n”,aver);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a[5]={‘A’,‘B’,‘C’,‘D’,‘E’},*p=a,**pa;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for(p=0;p&lt;a+5;p++)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printf(“%2c”,*p);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printf(“\n”);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printf(“%2c\n”,**(pa=&amp;p));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3.main(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a,b,s=0;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for(a=1,b=1;a&lt;=100;a++)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if(b&gt;=20) break;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if(b%3==1)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 xml:space="preserve">　</w:t>
      </w:r>
      <w:r w:rsidRPr="00173519">
        <w:rPr>
          <w:rFonts w:ascii="Verdana" w:hAnsi="Verdana" w:cs="Verdana"/>
          <w:color w:val="000000"/>
          <w:kern w:val="0"/>
        </w:rPr>
        <w:t xml:space="preserve"> {</w:t>
      </w:r>
      <w:r w:rsidRPr="00173519">
        <w:rPr>
          <w:rFonts w:ascii="Verdana" w:hAnsi="Verdana" w:cs="宋体" w:hint="eastAsia"/>
          <w:color w:val="000000"/>
          <w:kern w:val="0"/>
        </w:rPr>
        <w:t xml:space="preserve">　</w:t>
      </w:r>
      <w:r w:rsidRPr="00173519">
        <w:rPr>
          <w:rFonts w:ascii="Verdana" w:hAnsi="Verdana" w:cs="Verdana"/>
          <w:color w:val="000000"/>
          <w:kern w:val="0"/>
        </w:rPr>
        <w:t>b+=3; continue; 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b-=5;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printf(“a=%d\tb=%d\n”,a,b);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printf(“main( ) :%d\n”,fact(5));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fact(-5);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fact(int value)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f;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if(value&lt;0)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printf(“Arg error\n");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return(-1);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if(value==1||value==0) f=1;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else f=value*fact(value-1)+1;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printf(“This called value=%d\n”,f);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 f;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5.main(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a=012,b=0x12,k=12;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char c=‘\102’,d=‘\r’;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printf(“a=%d\tb=%d\tk=%d\n”,a,b,k);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printf(“c=%c,d=%c%o\n”,c,d,a);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a=‘A’; c=49;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printf(“a=%d\tc=%c\n”,a,c);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阅读下列程序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处填入适当内容，使程序完整（</w:t>
      </w: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分，每个空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</w:t>
      </w:r>
      <w:r w:rsidRPr="00173519">
        <w:rPr>
          <w:rFonts w:ascii="Verdana" w:hAnsi="Verdana" w:cs="宋体" w:hint="eastAsia"/>
          <w:color w:val="000000"/>
          <w:kern w:val="0"/>
        </w:rPr>
        <w:t>有一个</w:t>
      </w:r>
      <w:r w:rsidRPr="00173519">
        <w:rPr>
          <w:rFonts w:ascii="Verdana" w:hAnsi="Verdana" w:cs="Verdana"/>
          <w:color w:val="000000"/>
          <w:kern w:val="0"/>
        </w:rPr>
        <w:t>3*4</w:t>
      </w:r>
      <w:r w:rsidRPr="00173519">
        <w:rPr>
          <w:rFonts w:ascii="Verdana" w:hAnsi="Verdana" w:cs="宋体" w:hint="eastAsia"/>
          <w:color w:val="000000"/>
          <w:kern w:val="0"/>
        </w:rPr>
        <w:t>矩阵，求其中的最大元素。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max_value( (1)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i,j,max;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max=array[0][0];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for(j=0;j&lt;4;j++)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if(array[i][j]&gt;max)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max=array[i][j];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(2)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a[3][4], i,j;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for(i=0;i&lt;3;i++)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for(j=0;j&lt;4;j++)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(3)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printf(“max value is %d\n”,max_value(a));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</w:t>
      </w:r>
      <w:r w:rsidRPr="00173519">
        <w:rPr>
          <w:rFonts w:ascii="Verdana" w:hAnsi="Verdana" w:cs="宋体" w:hint="eastAsia"/>
          <w:color w:val="000000"/>
          <w:kern w:val="0"/>
        </w:rPr>
        <w:t>输入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两个整数，按先大后小的顺序输出</w:t>
      </w:r>
      <w:r w:rsidRPr="00173519">
        <w:rPr>
          <w:rFonts w:ascii="Verdana" w:hAnsi="Verdana" w:cs="Verdana"/>
          <w:color w:val="000000"/>
          <w:kern w:val="0"/>
        </w:rPr>
        <w:t>x</w:t>
      </w:r>
      <w:r w:rsidRPr="00173519">
        <w:rPr>
          <w:rFonts w:ascii="Verdana" w:hAnsi="Verdana" w:cs="宋体" w:hint="eastAsia"/>
          <w:color w:val="000000"/>
          <w:kern w:val="0"/>
        </w:rPr>
        <w:t>、</w:t>
      </w:r>
      <w:r w:rsidRPr="00173519">
        <w:rPr>
          <w:rFonts w:ascii="Verdana" w:hAnsi="Verdana" w:cs="Verdana"/>
          <w:color w:val="000000"/>
          <w:kern w:val="0"/>
        </w:rPr>
        <w:t>y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#include “stdio.h”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x,y, *px,*py, (4)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scanf(“%d%d”,&amp;x,&amp;y);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(5) ; (6)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if(x&lt;y)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p=px; px=py; py=p; 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printf(“x=%d,y=%d\n”,x,y);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printf(“MAX=%d,MIN=%d\n”,*px,*py);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3.</w:t>
      </w:r>
      <w:r w:rsidRPr="00173519">
        <w:rPr>
          <w:rFonts w:ascii="Verdana" w:hAnsi="Verdana" w:cs="宋体" w:hint="eastAsia"/>
          <w:color w:val="000000"/>
          <w:kern w:val="0"/>
        </w:rPr>
        <w:t>用选择排序法对任意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个整数按照由小到大排序。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a[11],i,j,k,t;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printf("Please input 10 numbers:\n");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for(i=1;i&lt;11;i++) scanf("%d",&amp;a[i]);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for(i=1;i&lt;=9;i++)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(7)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for(j=i+1; (8) ;j++)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if(a[j]&gt;a[k]) k=j;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if(k!=i)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t=a[k]; a[k]=a[i]; a[i]=t;}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printf("The sorted numbers:\n");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for(i=1;i&lt;11;i++) printf("%d ",a[i]);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一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选择题（</w:t>
      </w: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0.5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1. B 2. C 3. B 4. B 5. C 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6. A 7. B 8. A 9. A 10. C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11. A 12. </w:t>
      </w:r>
      <w:r w:rsidRPr="00173519">
        <w:rPr>
          <w:rFonts w:ascii="Verdana" w:hAnsi="Verdana" w:cs="Verdana"/>
          <w:color w:val="000000"/>
          <w:kern w:val="0"/>
        </w:rPr>
        <w:t xml:space="preserve">A 13. B 14. D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二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判断对错，对的划</w:t>
      </w:r>
      <w:r w:rsidRPr="00173519">
        <w:rPr>
          <w:rFonts w:ascii="Verdana" w:hAnsi="Verdana" w:cs="Verdana"/>
          <w:color w:val="000000"/>
          <w:kern w:val="0"/>
        </w:rPr>
        <w:t>“√”</w:t>
      </w:r>
      <w:r w:rsidRPr="00173519">
        <w:rPr>
          <w:rFonts w:ascii="Verdana" w:hAnsi="Verdana" w:cs="宋体" w:hint="eastAsia"/>
          <w:color w:val="000000"/>
          <w:kern w:val="0"/>
        </w:rPr>
        <w:t>，错的划</w:t>
      </w:r>
      <w:r w:rsidRPr="00173519">
        <w:rPr>
          <w:rFonts w:ascii="Verdana" w:hAnsi="Verdana" w:cs="Verdana"/>
          <w:color w:val="000000"/>
          <w:kern w:val="0"/>
        </w:rPr>
        <w:t>“×”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0.5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1.× 2.× 3.√ 4.√ 5.×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6.× 7.× 8.× 9.√ 10.√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三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写出下列程序的运行结果（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1. 2. 3.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4. 5.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阅读下列程序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处填入适当内容，使程序完整（</w:t>
      </w: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分，每个空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1.(1)int array[3][4](int array[][4]) (2)return(max) (3)scanf(“%d”,&amp;a[i][j])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2.(4)*p (5)px=&amp;x(py=&amp;y) (6)py=&amp;y(px=&amp;x)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3.(7) (8)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2003C</w:t>
      </w:r>
      <w:r w:rsidRPr="00173519">
        <w:rPr>
          <w:rFonts w:ascii="Verdana" w:hAnsi="Verdana" w:cs="宋体" w:hint="eastAsia"/>
          <w:color w:val="000000"/>
          <w:kern w:val="0"/>
        </w:rPr>
        <w:t>语言试题</w:t>
      </w:r>
      <w:r w:rsidRPr="00173519">
        <w:rPr>
          <w:rFonts w:ascii="Verdana" w:hAnsi="Verdana" w:cs="Verdana"/>
          <w:color w:val="000000"/>
          <w:kern w:val="0"/>
        </w:rPr>
        <w:t>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一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选择题（</w:t>
      </w:r>
      <w:r w:rsidRPr="00173519">
        <w:rPr>
          <w:rFonts w:ascii="Verdana" w:hAnsi="Verdana" w:cs="Verdana"/>
          <w:color w:val="000000"/>
          <w:kern w:val="0"/>
        </w:rPr>
        <w:t>24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．已知函数</w:t>
      </w:r>
      <w:r w:rsidRPr="00173519">
        <w:rPr>
          <w:rFonts w:ascii="Verdana" w:hAnsi="Verdana" w:cs="Verdana"/>
          <w:color w:val="000000"/>
          <w:kern w:val="0"/>
        </w:rPr>
        <w:t>fread</w:t>
      </w:r>
      <w:r w:rsidRPr="00173519">
        <w:rPr>
          <w:rFonts w:ascii="Verdana" w:hAnsi="Verdana" w:cs="宋体" w:hint="eastAsia"/>
          <w:color w:val="000000"/>
          <w:kern w:val="0"/>
        </w:rPr>
        <w:t>的调用形式为</w:t>
      </w:r>
      <w:r w:rsidRPr="00173519">
        <w:rPr>
          <w:rFonts w:ascii="Verdana" w:hAnsi="Verdana" w:cs="Verdana"/>
          <w:color w:val="000000"/>
          <w:kern w:val="0"/>
        </w:rPr>
        <w:t>fread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buffer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size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count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fp</w:t>
      </w:r>
      <w:r w:rsidRPr="00173519">
        <w:rPr>
          <w:rFonts w:ascii="Verdana" w:hAnsi="Verdana" w:cs="宋体" w:hint="eastAsia"/>
          <w:color w:val="000000"/>
          <w:kern w:val="0"/>
        </w:rPr>
        <w:t>），其中</w:t>
      </w:r>
      <w:r w:rsidRPr="00173519">
        <w:rPr>
          <w:rFonts w:ascii="Verdana" w:hAnsi="Verdana" w:cs="Verdana"/>
          <w:color w:val="000000"/>
          <w:kern w:val="0"/>
        </w:rPr>
        <w:t>buffer</w:t>
      </w:r>
      <w:r w:rsidRPr="00173519">
        <w:rPr>
          <w:rFonts w:ascii="Verdana" w:hAnsi="Verdana" w:cs="宋体" w:hint="eastAsia"/>
          <w:color w:val="000000"/>
          <w:kern w:val="0"/>
        </w:rPr>
        <w:t>代表的是（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存放读入数据项的存储区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存放读入数据的地址或指向此地址的指针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一个指向所读文件的文件指针</w:t>
      </w:r>
      <w:r w:rsidRPr="00173519">
        <w:rPr>
          <w:rFonts w:ascii="Verdana" w:hAnsi="Verdana" w:cs="Verdana"/>
          <w:color w:val="000000"/>
          <w:kern w:val="0"/>
        </w:rPr>
        <w:t xml:space="preserve"> D </w:t>
      </w:r>
      <w:r w:rsidRPr="00173519">
        <w:rPr>
          <w:rFonts w:ascii="Verdana" w:hAnsi="Verdana" w:cs="宋体" w:hint="eastAsia"/>
          <w:color w:val="000000"/>
          <w:kern w:val="0"/>
        </w:rPr>
        <w:t>一个整形变量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代表要读入的数据项总数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．以下程序的输出结果为（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i=010,j=10;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printf("%d,%d\n",i++,j--); 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11,9 B 9,10 C 8,10 D 9,9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．设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为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型变量，执行下列赋值语句后，</w:t>
      </w:r>
      <w:r w:rsidRPr="00173519">
        <w:rPr>
          <w:rFonts w:ascii="Verdana" w:hAnsi="Verdana" w:cs="Verdana"/>
          <w:color w:val="000000"/>
          <w:kern w:val="0"/>
        </w:rPr>
        <w:t>a</w:t>
      </w:r>
      <w:r w:rsidRPr="00173519">
        <w:rPr>
          <w:rFonts w:ascii="Verdana" w:hAnsi="Verdana" w:cs="宋体" w:hint="eastAsia"/>
          <w:color w:val="000000"/>
          <w:kern w:val="0"/>
        </w:rPr>
        <w:t>的取值分别是（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  <w:r w:rsidRPr="00D44F49">
        <w:rPr>
          <w:rFonts w:ascii="Verdana" w:hAnsi="Verdana" w:cs="Verdana"/>
          <w:color w:val="000000"/>
          <w:kern w:val="0"/>
          <w:lang w:val="pt-BR"/>
        </w:rPr>
        <w:t>a=125.534;a=20.0/3;a=(int)125.521%4;a=5&lt;&lt;2;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 125,6,31,1 B 125,6,1,20 C 125,6.666666,31,20 D 125.534,6.666666,2,20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．设</w:t>
      </w:r>
      <w:r w:rsidRPr="00173519">
        <w:rPr>
          <w:rFonts w:ascii="Verdana" w:hAnsi="Verdana" w:cs="Verdana"/>
          <w:color w:val="000000"/>
          <w:kern w:val="0"/>
        </w:rPr>
        <w:t>i</w:t>
      </w:r>
      <w:r w:rsidRPr="00173519">
        <w:rPr>
          <w:rFonts w:ascii="Verdana" w:hAnsi="Verdana" w:cs="宋体" w:hint="eastAsia"/>
          <w:color w:val="000000"/>
          <w:kern w:val="0"/>
        </w:rPr>
        <w:t>和</w:t>
      </w:r>
      <w:r w:rsidRPr="00173519">
        <w:rPr>
          <w:rFonts w:ascii="Verdana" w:hAnsi="Verdana" w:cs="Verdana"/>
          <w:color w:val="000000"/>
          <w:kern w:val="0"/>
        </w:rPr>
        <w:t>k</w:t>
      </w:r>
      <w:r w:rsidRPr="00173519">
        <w:rPr>
          <w:rFonts w:ascii="Verdana" w:hAnsi="Verdana" w:cs="宋体" w:hint="eastAsia"/>
          <w:color w:val="000000"/>
          <w:kern w:val="0"/>
        </w:rPr>
        <w:t>都是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类型，则</w:t>
      </w:r>
      <w:r w:rsidRPr="00173519">
        <w:rPr>
          <w:rFonts w:ascii="Verdana" w:hAnsi="Verdana" w:cs="Verdana"/>
          <w:color w:val="000000"/>
          <w:kern w:val="0"/>
        </w:rPr>
        <w:t>for</w:t>
      </w:r>
      <w:r w:rsidRPr="00173519">
        <w:rPr>
          <w:rFonts w:ascii="Verdana" w:hAnsi="Verdana" w:cs="宋体" w:hint="eastAsia"/>
          <w:color w:val="000000"/>
          <w:kern w:val="0"/>
        </w:rPr>
        <w:t>循环语句（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for(i=0,k=-1;k=1;i++,k++) printf("****\n");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循环结束的条件不合法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循环体一次也不执行</w:t>
      </w:r>
      <w:r w:rsidRPr="00173519">
        <w:rPr>
          <w:rFonts w:ascii="Verdana" w:hAnsi="Verdana" w:cs="Verdana"/>
          <w:color w:val="000000"/>
          <w:kern w:val="0"/>
        </w:rPr>
        <w:t xml:space="preserve"> C </w:t>
      </w:r>
      <w:r w:rsidRPr="00173519">
        <w:rPr>
          <w:rFonts w:ascii="Verdana" w:hAnsi="Verdana" w:cs="宋体" w:hint="eastAsia"/>
          <w:color w:val="000000"/>
          <w:kern w:val="0"/>
        </w:rPr>
        <w:t>循环体只执行一次</w:t>
      </w:r>
      <w:r w:rsidRPr="00173519">
        <w:rPr>
          <w:rFonts w:ascii="Verdana" w:hAnsi="Verdana" w:cs="Verdana"/>
          <w:color w:val="000000"/>
          <w:kern w:val="0"/>
        </w:rPr>
        <w:t xml:space="preserve"> D </w:t>
      </w:r>
      <w:r w:rsidRPr="00173519">
        <w:rPr>
          <w:rFonts w:ascii="Verdana" w:hAnsi="Verdana" w:cs="宋体" w:hint="eastAsia"/>
          <w:color w:val="000000"/>
          <w:kern w:val="0"/>
        </w:rPr>
        <w:t>是无限循环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．以下程序的输出结果为（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c;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for(i=65;i&lt;68;i++)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c=i+32;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switch(c)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{ case 'a':case 'b':case 'c':printf("%c,",c);break; default:printf("end");}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a,b,c,end B a,a,a,end C a,a,a, D a,b,c,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．函数调用语句：</w:t>
      </w:r>
      <w:r w:rsidRPr="00173519">
        <w:rPr>
          <w:rFonts w:ascii="Verdana" w:hAnsi="Verdana" w:cs="Verdana"/>
          <w:color w:val="000000"/>
          <w:kern w:val="0"/>
        </w:rPr>
        <w:t>fseek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fp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-10L</w:t>
      </w:r>
      <w:r w:rsidRPr="00173519">
        <w:rPr>
          <w:rFonts w:ascii="Verdana" w:hAnsi="Verdana" w:cs="宋体" w:hint="eastAsia"/>
          <w:color w:val="000000"/>
          <w:kern w:val="0"/>
        </w:rPr>
        <w:t>，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）；的含义是（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将文件位置指针从文件末尾处向文件头的方向移动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个字节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B </w:t>
      </w:r>
      <w:r w:rsidRPr="00173519">
        <w:rPr>
          <w:rFonts w:ascii="Verdana" w:hAnsi="Verdana" w:cs="宋体" w:hint="eastAsia"/>
          <w:color w:val="000000"/>
          <w:kern w:val="0"/>
        </w:rPr>
        <w:t>将文件位置指针从当前位置向文件头的方向移动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个字节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将文件位置指针从当前位置向文件末尾方向移动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个字节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D </w:t>
      </w:r>
      <w:r w:rsidRPr="00173519">
        <w:rPr>
          <w:rFonts w:ascii="Verdana" w:hAnsi="Verdana" w:cs="宋体" w:hint="eastAsia"/>
          <w:color w:val="000000"/>
          <w:kern w:val="0"/>
        </w:rPr>
        <w:t>将文件位置指针移到距离文件头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个字节处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．以下程序的输出结果为（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s1[40]="country",s2[20]="side";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i=0,j=0;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while(s1[i]!='\0') i++;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while(s2[j]!='\0') s1[i++]=s2[j++];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s1[i]=0;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printf("%s\n",s1);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side B country C sidetry D countryside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．下列说法不正确的是（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主函数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中定义的变量在整个文件或程序中有效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B </w:t>
      </w:r>
      <w:r w:rsidRPr="00173519">
        <w:rPr>
          <w:rFonts w:ascii="Verdana" w:hAnsi="Verdana" w:cs="宋体" w:hint="eastAsia"/>
          <w:color w:val="000000"/>
          <w:kern w:val="0"/>
        </w:rPr>
        <w:t>不同函数中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可以使用相同名字的变量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形式参数是局部变量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D </w:t>
      </w:r>
      <w:r w:rsidRPr="00173519">
        <w:rPr>
          <w:rFonts w:ascii="Verdana" w:hAnsi="Verdana" w:cs="宋体" w:hint="eastAsia"/>
          <w:color w:val="000000"/>
          <w:kern w:val="0"/>
        </w:rPr>
        <w:t>在一个函数内部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可以在复合语句中定义变量，这些变量只在本复合语句中有效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．在下列程序段中，枚举变量</w:t>
      </w:r>
      <w:r w:rsidRPr="00173519">
        <w:rPr>
          <w:rFonts w:ascii="Verdana" w:hAnsi="Verdana" w:cs="Verdana"/>
          <w:color w:val="000000"/>
          <w:kern w:val="0"/>
        </w:rPr>
        <w:t xml:space="preserve"> c1</w:t>
      </w:r>
      <w:r w:rsidRPr="00173519">
        <w:rPr>
          <w:rFonts w:ascii="Verdana" w:hAnsi="Verdana" w:cs="宋体" w:hint="eastAsia"/>
          <w:color w:val="000000"/>
          <w:kern w:val="0"/>
        </w:rPr>
        <w:t>的值是（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enum color { red,yellow,blue=4,green,white}c1; c1=yellow; c1=white;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1 B 3 C 5 D 6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．设有说明</w:t>
      </w:r>
      <w:r w:rsidRPr="00173519">
        <w:rPr>
          <w:rFonts w:ascii="Verdana" w:hAnsi="Verdana" w:cs="Verdana"/>
          <w:color w:val="000000"/>
          <w:kern w:val="0"/>
        </w:rPr>
        <w:t xml:space="preserve"> int (*ptr)();</w:t>
      </w:r>
      <w:r w:rsidRPr="00173519">
        <w:rPr>
          <w:rFonts w:ascii="Verdana" w:hAnsi="Verdana" w:cs="宋体" w:hint="eastAsia"/>
          <w:color w:val="000000"/>
          <w:kern w:val="0"/>
        </w:rPr>
        <w:t>其中标识符</w:t>
      </w:r>
      <w:r w:rsidRPr="00173519">
        <w:rPr>
          <w:rFonts w:ascii="Verdana" w:hAnsi="Verdana" w:cs="Verdana"/>
          <w:color w:val="000000"/>
          <w:kern w:val="0"/>
        </w:rPr>
        <w:t>ptr</w:t>
      </w:r>
      <w:r w:rsidRPr="00173519">
        <w:rPr>
          <w:rFonts w:ascii="Verdana" w:hAnsi="Verdana" w:cs="宋体" w:hint="eastAsia"/>
          <w:color w:val="000000"/>
          <w:kern w:val="0"/>
        </w:rPr>
        <w:t>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A </w:t>
      </w:r>
      <w:r w:rsidRPr="00173519">
        <w:rPr>
          <w:rFonts w:ascii="Verdana" w:hAnsi="Verdana" w:cs="宋体" w:hint="eastAsia"/>
          <w:color w:val="000000"/>
          <w:kern w:val="0"/>
        </w:rPr>
        <w:t>是一个指向整形变量的指针</w:t>
      </w:r>
      <w:r w:rsidRPr="00173519">
        <w:rPr>
          <w:rFonts w:ascii="Verdana" w:hAnsi="Verdana" w:cs="Verdana"/>
          <w:color w:val="000000"/>
          <w:kern w:val="0"/>
        </w:rPr>
        <w:t xml:space="preserve"> B </w:t>
      </w:r>
      <w:r w:rsidRPr="00173519">
        <w:rPr>
          <w:rFonts w:ascii="Verdana" w:hAnsi="Verdana" w:cs="宋体" w:hint="eastAsia"/>
          <w:color w:val="000000"/>
          <w:kern w:val="0"/>
        </w:rPr>
        <w:t>是一个指针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它指向一个函数值是</w:t>
      </w:r>
      <w:r w:rsidRPr="00173519">
        <w:rPr>
          <w:rFonts w:ascii="Verdana" w:hAnsi="Verdana" w:cs="Verdana"/>
          <w:color w:val="000000"/>
          <w:kern w:val="0"/>
        </w:rPr>
        <w:t>int</w:t>
      </w:r>
      <w:r w:rsidRPr="00173519">
        <w:rPr>
          <w:rFonts w:ascii="Verdana" w:hAnsi="Verdana" w:cs="宋体" w:hint="eastAsia"/>
          <w:color w:val="000000"/>
          <w:kern w:val="0"/>
        </w:rPr>
        <w:t>的函数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C </w:t>
      </w:r>
      <w:r w:rsidRPr="00173519">
        <w:rPr>
          <w:rFonts w:ascii="Verdana" w:hAnsi="Verdana" w:cs="宋体" w:hint="eastAsia"/>
          <w:color w:val="000000"/>
          <w:kern w:val="0"/>
        </w:rPr>
        <w:t>是一个函数名</w:t>
      </w:r>
      <w:r w:rsidRPr="00173519">
        <w:rPr>
          <w:rFonts w:ascii="Verdana" w:hAnsi="Verdana" w:cs="Verdana"/>
          <w:color w:val="000000"/>
          <w:kern w:val="0"/>
        </w:rPr>
        <w:t xml:space="preserve"> D</w:t>
      </w:r>
      <w:r w:rsidRPr="00173519">
        <w:rPr>
          <w:rFonts w:ascii="Verdana" w:hAnsi="Verdana" w:cs="宋体" w:hint="eastAsia"/>
          <w:color w:val="000000"/>
          <w:kern w:val="0"/>
        </w:rPr>
        <w:t>定义不合法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11</w:t>
      </w:r>
      <w:r w:rsidRPr="00173519">
        <w:rPr>
          <w:rFonts w:ascii="Verdana" w:hAnsi="Verdana" w:cs="宋体" w:hint="eastAsia"/>
          <w:color w:val="000000"/>
          <w:kern w:val="0"/>
        </w:rPr>
        <w:t>．定义由</w:t>
      </w:r>
      <w:r w:rsidRPr="00173519">
        <w:rPr>
          <w:rFonts w:ascii="Verdana" w:hAnsi="Verdana" w:cs="Verdana"/>
          <w:color w:val="000000"/>
          <w:kern w:val="0"/>
        </w:rPr>
        <w:t>n</w:t>
      </w:r>
      <w:r w:rsidRPr="00173519">
        <w:rPr>
          <w:rFonts w:ascii="Verdana" w:hAnsi="Verdana" w:cs="宋体" w:hint="eastAsia"/>
          <w:color w:val="000000"/>
          <w:kern w:val="0"/>
        </w:rPr>
        <w:t>个指向整形数据的指针组成的数组</w:t>
      </w:r>
      <w:r w:rsidRPr="00173519">
        <w:rPr>
          <w:rFonts w:ascii="Verdana" w:hAnsi="Verdana" w:cs="Verdana"/>
          <w:color w:val="000000"/>
          <w:kern w:val="0"/>
        </w:rPr>
        <w:t>p,</w:t>
      </w:r>
      <w:r w:rsidRPr="00173519">
        <w:rPr>
          <w:rFonts w:ascii="Verdana" w:hAnsi="Verdana" w:cs="宋体" w:hint="eastAsia"/>
          <w:color w:val="000000"/>
          <w:kern w:val="0"/>
        </w:rPr>
        <w:t>其正确的方式为（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int p; B int (*p)[n]; C int *p[n]; D int (*p)( 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12</w:t>
      </w:r>
      <w:r w:rsidRPr="00173519">
        <w:rPr>
          <w:rFonts w:ascii="Verdana" w:hAnsi="Verdana" w:cs="宋体" w:hint="eastAsia"/>
          <w:color w:val="000000"/>
          <w:kern w:val="0"/>
        </w:rPr>
        <w:t>．具有相同类型的指针类型变量</w:t>
      </w:r>
      <w:r w:rsidRPr="00173519">
        <w:rPr>
          <w:rFonts w:ascii="Verdana" w:hAnsi="Verdana" w:cs="Verdana"/>
          <w:color w:val="000000"/>
          <w:kern w:val="0"/>
        </w:rPr>
        <w:t>p</w:t>
      </w:r>
      <w:r w:rsidRPr="00173519">
        <w:rPr>
          <w:rFonts w:ascii="Verdana" w:hAnsi="Verdana" w:cs="宋体" w:hint="eastAsia"/>
          <w:color w:val="000000"/>
          <w:kern w:val="0"/>
        </w:rPr>
        <w:t>与数组</w:t>
      </w:r>
      <w:r w:rsidRPr="00173519">
        <w:rPr>
          <w:rFonts w:ascii="Verdana" w:hAnsi="Verdana" w:cs="Verdana"/>
          <w:color w:val="000000"/>
          <w:kern w:val="0"/>
        </w:rPr>
        <w:t>a,</w:t>
      </w:r>
      <w:r w:rsidRPr="00173519">
        <w:rPr>
          <w:rFonts w:ascii="Verdana" w:hAnsi="Verdana" w:cs="宋体" w:hint="eastAsia"/>
          <w:color w:val="000000"/>
          <w:kern w:val="0"/>
        </w:rPr>
        <w:t>不能进行的操作是（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 p=a; B *p=a[0]; C p=&amp;a[0]; D p=&amp;a;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二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判断对错，对的划</w:t>
      </w:r>
      <w:r w:rsidRPr="00173519">
        <w:rPr>
          <w:rFonts w:ascii="Verdana" w:hAnsi="Verdana" w:cs="Verdana"/>
          <w:color w:val="000000"/>
          <w:kern w:val="0"/>
        </w:rPr>
        <w:t>“√”</w:t>
      </w:r>
      <w:r w:rsidRPr="00173519">
        <w:rPr>
          <w:rFonts w:ascii="Verdana" w:hAnsi="Verdana" w:cs="宋体" w:hint="eastAsia"/>
          <w:color w:val="000000"/>
          <w:kern w:val="0"/>
        </w:rPr>
        <w:t>，错的划</w:t>
      </w:r>
      <w:r w:rsidRPr="00173519">
        <w:rPr>
          <w:rFonts w:ascii="Verdana" w:hAnsi="Verdana" w:cs="Verdana"/>
          <w:color w:val="000000"/>
          <w:kern w:val="0"/>
        </w:rPr>
        <w:t>“×”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20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．参加位运算的数据可以是任何类型的数据。</w:t>
      </w:r>
      <w:r w:rsidRPr="00173519">
        <w:rPr>
          <w:rFonts w:ascii="Verdana" w:hAnsi="Verdana" w:cs="Verdana"/>
          <w:color w:val="000000"/>
          <w:kern w:val="0"/>
        </w:rPr>
        <w:t>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．若有定义和语句：</w:t>
      </w:r>
      <w:r w:rsidRPr="00173519">
        <w:rPr>
          <w:rFonts w:ascii="Verdana" w:hAnsi="Verdana" w:cs="Verdana"/>
          <w:color w:val="000000"/>
          <w:kern w:val="0"/>
        </w:rPr>
        <w:t>int a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>char c;float f;scanf("%d,%c,%f",&amp;a,&amp;c,&amp;f);</w:t>
      </w:r>
      <w:r w:rsidRPr="00173519">
        <w:rPr>
          <w:rFonts w:ascii="Verdana" w:hAnsi="Verdana" w:cs="宋体" w:hint="eastAsia"/>
          <w:color w:val="000000"/>
          <w:kern w:val="0"/>
        </w:rPr>
        <w:t>若通过键盘输入：</w:t>
      </w:r>
      <w:r w:rsidRPr="00173519">
        <w:rPr>
          <w:rFonts w:ascii="Verdana" w:hAnsi="Verdana" w:cs="Verdana"/>
          <w:color w:val="000000"/>
          <w:kern w:val="0"/>
        </w:rPr>
        <w:t>10,A,12.5</w:t>
      </w:r>
      <w:r w:rsidRPr="00173519">
        <w:rPr>
          <w:rFonts w:ascii="Verdana" w:hAnsi="Verdana" w:cs="宋体" w:hint="eastAsia"/>
          <w:color w:val="000000"/>
          <w:kern w:val="0"/>
        </w:rPr>
        <w:t>，则</w:t>
      </w:r>
      <w:r w:rsidRPr="00173519">
        <w:rPr>
          <w:rFonts w:ascii="Verdana" w:hAnsi="Verdana" w:cs="Verdana"/>
          <w:color w:val="000000"/>
          <w:kern w:val="0"/>
        </w:rPr>
        <w:t>a=10,c=‘A’,f=12.5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  <w:r w:rsidRPr="00173519">
        <w:rPr>
          <w:rFonts w:ascii="Verdana" w:hAnsi="Verdana" w:cs="Verdana"/>
          <w:color w:val="000000"/>
          <w:kern w:val="0"/>
        </w:rPr>
        <w:t>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C</w:t>
      </w:r>
      <w:r w:rsidRPr="00173519">
        <w:rPr>
          <w:rFonts w:ascii="Verdana" w:hAnsi="Verdana" w:cs="宋体" w:hint="eastAsia"/>
          <w:color w:val="000000"/>
          <w:kern w:val="0"/>
        </w:rPr>
        <w:t>语言把文件看作是一个字符（字节）的序列。</w:t>
      </w:r>
      <w:r w:rsidRPr="00173519">
        <w:rPr>
          <w:rFonts w:ascii="Verdana" w:hAnsi="Verdana" w:cs="Verdana"/>
          <w:color w:val="000000"/>
          <w:kern w:val="0"/>
        </w:rPr>
        <w:t>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</w:t>
      </w:r>
      <w:r w:rsidRPr="00173519">
        <w:rPr>
          <w:rFonts w:ascii="Verdana" w:hAnsi="Verdana" w:cs="宋体" w:hint="eastAsia"/>
          <w:color w:val="000000"/>
          <w:kern w:val="0"/>
        </w:rPr>
        <w:t>．若有宏定义：</w:t>
      </w:r>
      <w:r w:rsidRPr="00173519">
        <w:rPr>
          <w:rFonts w:ascii="Verdana" w:hAnsi="Verdana" w:cs="Verdana"/>
          <w:color w:val="000000"/>
          <w:kern w:val="0"/>
        </w:rPr>
        <w:t>#define S(a,b) t=a;a=b;b=t</w:t>
      </w:r>
      <w:r w:rsidRPr="00173519">
        <w:rPr>
          <w:rFonts w:ascii="Verdana" w:hAnsi="Verdana" w:cs="宋体" w:hint="eastAsia"/>
          <w:color w:val="000000"/>
          <w:kern w:val="0"/>
        </w:rPr>
        <w:t>由于变量</w:t>
      </w:r>
      <w:r w:rsidRPr="00173519">
        <w:rPr>
          <w:rFonts w:ascii="Verdana" w:hAnsi="Verdana" w:cs="Verdana"/>
          <w:color w:val="000000"/>
          <w:kern w:val="0"/>
        </w:rPr>
        <w:t>t</w:t>
      </w:r>
      <w:r w:rsidRPr="00173519">
        <w:rPr>
          <w:rFonts w:ascii="Verdana" w:hAnsi="Verdana" w:cs="宋体" w:hint="eastAsia"/>
          <w:color w:val="000000"/>
          <w:kern w:val="0"/>
        </w:rPr>
        <w:t>没定义，所以此宏定义是错误的。</w:t>
      </w:r>
      <w:r w:rsidRPr="00173519">
        <w:rPr>
          <w:rFonts w:ascii="Verdana" w:hAnsi="Verdana" w:cs="Verdana"/>
          <w:color w:val="000000"/>
          <w:kern w:val="0"/>
        </w:rPr>
        <w:t>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Turbo C</w:t>
      </w:r>
      <w:r w:rsidRPr="00173519">
        <w:rPr>
          <w:rFonts w:ascii="Verdana" w:hAnsi="Verdana" w:cs="宋体" w:hint="eastAsia"/>
          <w:color w:val="000000"/>
          <w:kern w:val="0"/>
        </w:rPr>
        <w:t>中，下面的定义和语句是合法的：</w:t>
      </w:r>
      <w:r w:rsidRPr="00173519">
        <w:rPr>
          <w:rFonts w:ascii="Verdana" w:hAnsi="Verdana" w:cs="Verdana"/>
          <w:color w:val="000000"/>
          <w:kern w:val="0"/>
        </w:rPr>
        <w:t>file *fp;fp=fopen("a.txt","r");(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．若有定义：</w:t>
      </w:r>
      <w:r w:rsidRPr="00173519">
        <w:rPr>
          <w:rFonts w:ascii="Verdana" w:hAnsi="Verdana" w:cs="Verdana"/>
          <w:color w:val="000000"/>
          <w:kern w:val="0"/>
        </w:rPr>
        <w:t>char s[ ]</w:t>
      </w:r>
      <w:r w:rsidRPr="00173519">
        <w:rPr>
          <w:rFonts w:ascii="Verdana" w:hAnsi="Verdana" w:cs="宋体" w:hint="eastAsia"/>
          <w:color w:val="000000"/>
          <w:kern w:val="0"/>
        </w:rPr>
        <w:t>＝</w:t>
      </w:r>
      <w:r w:rsidRPr="00173519">
        <w:rPr>
          <w:rFonts w:ascii="Verdana" w:hAnsi="Verdana" w:cs="Verdana"/>
          <w:color w:val="000000"/>
          <w:kern w:val="0"/>
        </w:rPr>
        <w:t>"china"</w:t>
      </w:r>
      <w:r w:rsidRPr="00173519">
        <w:rPr>
          <w:rFonts w:ascii="Verdana" w:hAnsi="Verdana" w:cs="宋体" w:hint="eastAsia"/>
          <w:color w:val="000000"/>
          <w:kern w:val="0"/>
        </w:rPr>
        <w:t>；则</w:t>
      </w:r>
      <w:r w:rsidRPr="00173519">
        <w:rPr>
          <w:rFonts w:ascii="Verdana" w:hAnsi="Verdana" w:cs="Verdana"/>
          <w:color w:val="000000"/>
          <w:kern w:val="0"/>
        </w:rPr>
        <w:t>Turbo C</w:t>
      </w:r>
      <w:r w:rsidRPr="00173519">
        <w:rPr>
          <w:rFonts w:ascii="Verdana" w:hAnsi="Verdana" w:cs="宋体" w:hint="eastAsia"/>
          <w:color w:val="000000"/>
          <w:kern w:val="0"/>
        </w:rPr>
        <w:t>系统为数组</w:t>
      </w:r>
      <w:r w:rsidRPr="00173519">
        <w:rPr>
          <w:rFonts w:ascii="Verdana" w:hAnsi="Verdana" w:cs="Verdana"/>
          <w:color w:val="000000"/>
          <w:kern w:val="0"/>
        </w:rPr>
        <w:t>s</w:t>
      </w:r>
      <w:r w:rsidRPr="00173519">
        <w:rPr>
          <w:rFonts w:ascii="Verdana" w:hAnsi="Verdana" w:cs="宋体" w:hint="eastAsia"/>
          <w:color w:val="000000"/>
          <w:kern w:val="0"/>
        </w:rPr>
        <w:t>开辟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个字节的内存单元。</w:t>
      </w:r>
      <w:r w:rsidRPr="00173519">
        <w:rPr>
          <w:rFonts w:ascii="Verdana" w:hAnsi="Verdana" w:cs="Verdana"/>
          <w:color w:val="000000"/>
          <w:kern w:val="0"/>
        </w:rPr>
        <w:t>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</w:t>
      </w:r>
      <w:r w:rsidRPr="00173519">
        <w:rPr>
          <w:rFonts w:ascii="Verdana" w:hAnsi="Verdana" w:cs="宋体" w:hint="eastAsia"/>
          <w:color w:val="000000"/>
          <w:kern w:val="0"/>
        </w:rPr>
        <w:t>．若有定义和语句：</w:t>
      </w:r>
      <w:r w:rsidRPr="00173519">
        <w:rPr>
          <w:rFonts w:ascii="Verdana" w:hAnsi="Verdana" w:cs="Verdana"/>
          <w:color w:val="000000"/>
          <w:kern w:val="0"/>
        </w:rPr>
        <w:t>int a[3][3]</w:t>
      </w:r>
      <w:r w:rsidRPr="00173519">
        <w:rPr>
          <w:rFonts w:ascii="Verdana" w:hAnsi="Verdana" w:cs="宋体" w:hint="eastAsia"/>
          <w:color w:val="000000"/>
          <w:kern w:val="0"/>
        </w:rPr>
        <w:t>＝</w:t>
      </w:r>
      <w:r w:rsidRPr="00173519">
        <w:rPr>
          <w:rFonts w:ascii="Verdana" w:hAnsi="Verdana" w:cs="Verdana"/>
          <w:color w:val="000000"/>
          <w:kern w:val="0"/>
        </w:rPr>
        <w:t>{{3,5},{8,9},{12,35}},i,sum=0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>for(i=0;i&lt;3;i++) sum+=a[i][2-i];</w:t>
      </w:r>
      <w:r w:rsidRPr="00173519">
        <w:rPr>
          <w:rFonts w:ascii="Verdana" w:hAnsi="Verdana" w:cs="宋体" w:hint="eastAsia"/>
          <w:color w:val="000000"/>
          <w:kern w:val="0"/>
        </w:rPr>
        <w:t>则</w:t>
      </w:r>
      <w:r w:rsidRPr="00173519">
        <w:rPr>
          <w:rFonts w:ascii="Verdana" w:hAnsi="Verdana" w:cs="Verdana"/>
          <w:color w:val="000000"/>
          <w:kern w:val="0"/>
        </w:rPr>
        <w:t>sum=21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  <w:r w:rsidRPr="00173519">
        <w:rPr>
          <w:rFonts w:ascii="Verdana" w:hAnsi="Verdana" w:cs="Verdana"/>
          <w:color w:val="000000"/>
          <w:kern w:val="0"/>
        </w:rPr>
        <w:t>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8</w:t>
      </w:r>
      <w:r w:rsidRPr="00173519">
        <w:rPr>
          <w:rFonts w:ascii="Verdana" w:hAnsi="Verdana" w:cs="宋体" w:hint="eastAsia"/>
          <w:color w:val="000000"/>
          <w:kern w:val="0"/>
        </w:rPr>
        <w:t>．若有定义和语句：</w:t>
      </w:r>
      <w:r w:rsidRPr="00173519">
        <w:rPr>
          <w:rFonts w:ascii="Verdana" w:hAnsi="Verdana" w:cs="Verdana"/>
          <w:color w:val="000000"/>
          <w:kern w:val="0"/>
        </w:rPr>
        <w:t>struct student { int num; char name[10]; float score;} s[5]={{1,"lili",98.5},{9,"xiaohua",66}},*p=s;printf("%d",*p++);</w:t>
      </w:r>
      <w:r w:rsidRPr="00173519">
        <w:rPr>
          <w:rFonts w:ascii="Verdana" w:hAnsi="Verdana" w:cs="宋体" w:hint="eastAsia"/>
          <w:color w:val="000000"/>
          <w:kern w:val="0"/>
        </w:rPr>
        <w:t>输出结果是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  <w:r w:rsidRPr="00173519">
        <w:rPr>
          <w:rFonts w:ascii="Verdana" w:hAnsi="Verdana" w:cs="Verdana"/>
          <w:color w:val="000000"/>
          <w:kern w:val="0"/>
        </w:rPr>
        <w:t>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9</w:t>
      </w:r>
      <w:r w:rsidRPr="00173519">
        <w:rPr>
          <w:rFonts w:ascii="Verdana" w:hAnsi="Verdana" w:cs="宋体" w:hint="eastAsia"/>
          <w:color w:val="000000"/>
          <w:kern w:val="0"/>
        </w:rPr>
        <w:t>．在程序中定义了一个结构体类型后，可以多次用它来定义具有该类型的变量。</w:t>
      </w:r>
      <w:r w:rsidRPr="00173519">
        <w:rPr>
          <w:rFonts w:ascii="Verdana" w:hAnsi="Verdana" w:cs="Verdana"/>
          <w:color w:val="000000"/>
          <w:kern w:val="0"/>
        </w:rPr>
        <w:t>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．在</w:t>
      </w:r>
      <w:r w:rsidRPr="00173519">
        <w:rPr>
          <w:rFonts w:ascii="Verdana" w:hAnsi="Verdana" w:cs="Verdana"/>
          <w:color w:val="000000"/>
          <w:kern w:val="0"/>
        </w:rPr>
        <w:t>Turbo C</w:t>
      </w:r>
      <w:r w:rsidRPr="00173519">
        <w:rPr>
          <w:rFonts w:ascii="Verdana" w:hAnsi="Verdana" w:cs="宋体" w:hint="eastAsia"/>
          <w:color w:val="000000"/>
          <w:kern w:val="0"/>
        </w:rPr>
        <w:t>中，此定义和语句是合法的：</w:t>
      </w:r>
      <w:r w:rsidRPr="00173519">
        <w:rPr>
          <w:rFonts w:ascii="Verdana" w:hAnsi="Verdana" w:cs="Verdana"/>
          <w:color w:val="000000"/>
          <w:kern w:val="0"/>
        </w:rPr>
        <w:t>enum aa{ a</w:t>
      </w:r>
      <w:r w:rsidRPr="00173519">
        <w:rPr>
          <w:rFonts w:ascii="Verdana" w:hAnsi="Verdana" w:cs="宋体" w:hint="eastAsia"/>
          <w:color w:val="000000"/>
          <w:kern w:val="0"/>
        </w:rPr>
        <w:t>＝</w:t>
      </w:r>
      <w:r w:rsidRPr="00173519">
        <w:rPr>
          <w:rFonts w:ascii="Verdana" w:hAnsi="Verdana" w:cs="Verdana"/>
          <w:color w:val="000000"/>
          <w:kern w:val="0"/>
        </w:rPr>
        <w:t>5,b,c}bb;bb=(enum aa)5;(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三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写出下列程序的运行结果（</w:t>
      </w:r>
      <w:r w:rsidRPr="00173519">
        <w:rPr>
          <w:rFonts w:ascii="Verdana" w:hAnsi="Verdana" w:cs="Verdana"/>
          <w:color w:val="000000"/>
          <w:kern w:val="0"/>
        </w:rPr>
        <w:t>36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i=29,j=6,k=2,s;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s=i+i/j%k-9;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printf(“s=%d\n”,s);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x=31,y=2,s=0;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do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s-=x*y;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x+=2;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y-=3;} while( x%3==0);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printf(“x=%d\ty=%d\ts=%d\n”,x,y,s);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3.main(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a[6]</w:t>
      </w:r>
      <w:r w:rsidRPr="00173519">
        <w:rPr>
          <w:rFonts w:ascii="Verdana" w:hAnsi="Verdana" w:cs="宋体" w:hint="eastAsia"/>
          <w:color w:val="000000"/>
          <w:kern w:val="0"/>
        </w:rPr>
        <w:t>＝</w:t>
      </w:r>
      <w:r w:rsidRPr="00173519">
        <w:rPr>
          <w:rFonts w:ascii="Verdana" w:hAnsi="Verdana" w:cs="Verdana"/>
          <w:color w:val="000000"/>
          <w:kern w:val="0"/>
        </w:rPr>
        <w:t>{10,20,30,40,50,60},i;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invert(a,0,5);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for(i=0;i&lt;6;i++) printf(“%d,”,a[i]);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printf(“\n”);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invert(int s[ ],int i,int j)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if(i&lt;j)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invert(s,i+1j-1);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t=s[i];s[i]=s[j];s[j]=t;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4.#include&lt;stdio.h&gt;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str[ ]=“The C program”,c;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for(i=2;(c=str[i])!=‘\0’;i++)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switch(c)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case ‘g’: ++i; break;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case ‘o’: continue;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default: printf(“%c”,c); continue;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printf(“*”);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printf(“\n”);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5.struct w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low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high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union u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struct w byte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short word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}uw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result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uw.word=0x1234;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printf(“word value:%04x\n”,uw.word);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printf(“high byte:%02x\n”,uw.byte.high);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printf(“low byte:%02x\n”,uw.byte.low);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uw.byte.low=0x74;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printf(“word value:%04x\n”,uw.word);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result=uw.word+0x2a34;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printf(“the result:%04x\n”,result);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．</w:t>
      </w:r>
      <w:r w:rsidRPr="00173519">
        <w:rPr>
          <w:rFonts w:ascii="Verdana" w:hAnsi="Verdana" w:cs="Verdana"/>
          <w:color w:val="000000"/>
          <w:kern w:val="0"/>
        </w:rPr>
        <w:t>main</w:t>
      </w:r>
      <w:r w:rsidRPr="00173519">
        <w:rPr>
          <w:rFonts w:ascii="Verdana" w:hAnsi="Verdana" w:cs="宋体" w:hint="eastAsia"/>
          <w:color w:val="000000"/>
          <w:kern w:val="0"/>
        </w:rPr>
        <w:t>（）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char *s2=“I love China!”,**s1=&amp;s2</w:t>
      </w:r>
      <w:r w:rsidRPr="00173519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*s3,c,*s4=“w”;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s3=&amp;c;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*s3=‘H’;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s2=s2+2;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printf(“%s\t%c\t%s\t%c\n”,s2,*s3,s4,**s1);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阅读下列程序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处填入适当内容，使程序完整（</w:t>
      </w:r>
      <w:r w:rsidRPr="00173519">
        <w:rPr>
          <w:rFonts w:ascii="Verdana" w:hAnsi="Verdana" w:cs="Verdana"/>
          <w:color w:val="000000"/>
          <w:kern w:val="0"/>
        </w:rPr>
        <w:t>20</w:t>
      </w:r>
      <w:r w:rsidRPr="00173519">
        <w:rPr>
          <w:rFonts w:ascii="Verdana" w:hAnsi="Verdana" w:cs="宋体" w:hint="eastAsia"/>
          <w:color w:val="000000"/>
          <w:kern w:val="0"/>
        </w:rPr>
        <w:t>分，每个空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 xml:space="preserve">1. </w:t>
      </w:r>
      <w:r w:rsidRPr="00173519">
        <w:rPr>
          <w:rFonts w:ascii="Verdana" w:hAnsi="Verdana" w:cs="宋体" w:hint="eastAsia"/>
          <w:color w:val="000000"/>
          <w:kern w:val="0"/>
        </w:rPr>
        <w:t>百马百担问题：有</w:t>
      </w:r>
      <w:r w:rsidRPr="00173519">
        <w:rPr>
          <w:rFonts w:ascii="Verdana" w:hAnsi="Verdana" w:cs="Verdana"/>
          <w:color w:val="000000"/>
          <w:kern w:val="0"/>
        </w:rPr>
        <w:t>100</w:t>
      </w:r>
      <w:r w:rsidRPr="00173519">
        <w:rPr>
          <w:rFonts w:ascii="Verdana" w:hAnsi="Verdana" w:cs="宋体" w:hint="eastAsia"/>
          <w:color w:val="000000"/>
          <w:kern w:val="0"/>
        </w:rPr>
        <w:t>匹马，驮</w:t>
      </w:r>
      <w:r w:rsidRPr="00173519">
        <w:rPr>
          <w:rFonts w:ascii="Verdana" w:hAnsi="Verdana" w:cs="Verdana"/>
          <w:color w:val="000000"/>
          <w:kern w:val="0"/>
        </w:rPr>
        <w:t>100</w:t>
      </w:r>
      <w:r w:rsidRPr="00173519">
        <w:rPr>
          <w:rFonts w:ascii="Verdana" w:hAnsi="Verdana" w:cs="宋体" w:hint="eastAsia"/>
          <w:color w:val="000000"/>
          <w:kern w:val="0"/>
        </w:rPr>
        <w:t>担货，大马驮</w:t>
      </w:r>
      <w:r w:rsidRPr="00173519">
        <w:rPr>
          <w:rFonts w:ascii="Verdana" w:hAnsi="Verdana" w:cs="Verdana"/>
          <w:color w:val="000000"/>
          <w:kern w:val="0"/>
        </w:rPr>
        <w:t>3</w:t>
      </w:r>
      <w:r w:rsidRPr="00173519">
        <w:rPr>
          <w:rFonts w:ascii="Verdana" w:hAnsi="Verdana" w:cs="宋体" w:hint="eastAsia"/>
          <w:color w:val="000000"/>
          <w:kern w:val="0"/>
        </w:rPr>
        <w:t>担，中马驮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担，两匹小马驮</w:t>
      </w:r>
      <w:r w:rsidRPr="00173519">
        <w:rPr>
          <w:rFonts w:ascii="Verdana" w:hAnsi="Verdana" w:cs="Verdana"/>
          <w:color w:val="000000"/>
          <w:kern w:val="0"/>
        </w:rPr>
        <w:t>1</w:t>
      </w:r>
      <w:r w:rsidRPr="00173519">
        <w:rPr>
          <w:rFonts w:ascii="Verdana" w:hAnsi="Verdana" w:cs="宋体" w:hint="eastAsia"/>
          <w:color w:val="000000"/>
          <w:kern w:val="0"/>
        </w:rPr>
        <w:t>担，问大、中、小马各多少匹</w:t>
      </w:r>
      <w:r w:rsidRPr="00173519">
        <w:rPr>
          <w:rFonts w:ascii="Verdana" w:hAnsi="Verdana" w:cs="Verdana"/>
          <w:color w:val="000000"/>
          <w:kern w:val="0"/>
        </w:rPr>
        <w:t>?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hb,hm,hl,n=0;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for(hb=0;hb&lt;=100;hb+= (1)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for(hm=0;hm&lt;=100-hb;hm+= (2)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hl=100-hb- (3)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if(hb/3+hm/2+2* (3) ==100)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n++;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printf("hb=%d,hm=%d,hl=%d\n",hb/3,hm/2,2*hl);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printf("n=%d\n",n);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</w:t>
      </w:r>
      <w:r w:rsidRPr="00173519">
        <w:rPr>
          <w:rFonts w:ascii="Verdana" w:hAnsi="Verdana" w:cs="宋体" w:hint="eastAsia"/>
          <w:color w:val="000000"/>
          <w:kern w:val="0"/>
        </w:rPr>
        <w:t>用</w:t>
      </w:r>
      <w:r w:rsidRPr="00173519">
        <w:rPr>
          <w:rFonts w:ascii="Verdana" w:hAnsi="Verdana" w:cs="Verdana"/>
          <w:color w:val="000000"/>
          <w:kern w:val="0"/>
        </w:rPr>
        <w:t>“</w:t>
      </w:r>
      <w:r w:rsidRPr="00173519">
        <w:rPr>
          <w:rFonts w:ascii="Verdana" w:hAnsi="Verdana" w:cs="宋体" w:hint="eastAsia"/>
          <w:color w:val="000000"/>
          <w:kern w:val="0"/>
        </w:rPr>
        <w:t>起泡法</w:t>
      </w:r>
      <w:r w:rsidRPr="00173519">
        <w:rPr>
          <w:rFonts w:ascii="Verdana" w:hAnsi="Verdana" w:cs="Verdana"/>
          <w:color w:val="000000"/>
          <w:kern w:val="0"/>
        </w:rPr>
        <w:t>”</w:t>
      </w:r>
      <w:r w:rsidRPr="00173519">
        <w:rPr>
          <w:rFonts w:ascii="Verdana" w:hAnsi="Verdana" w:cs="宋体" w:hint="eastAsia"/>
          <w:color w:val="000000"/>
          <w:kern w:val="0"/>
        </w:rPr>
        <w:t>对输入的</w:t>
      </w:r>
      <w:r w:rsidRPr="00173519">
        <w:rPr>
          <w:rFonts w:ascii="Verdana" w:hAnsi="Verdana" w:cs="Verdana"/>
          <w:color w:val="000000"/>
          <w:kern w:val="0"/>
        </w:rPr>
        <w:t>10</w:t>
      </w:r>
      <w:r w:rsidRPr="00173519">
        <w:rPr>
          <w:rFonts w:ascii="Verdana" w:hAnsi="Verdana" w:cs="宋体" w:hint="eastAsia"/>
          <w:color w:val="000000"/>
          <w:kern w:val="0"/>
        </w:rPr>
        <w:t>个字符排序后按从小到大的次序输出。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#define N 10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char str[N];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i,flag;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for(flag=1;flag==1;)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scanf("%s",str);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flag=0;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sort(___(4)___);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for(i=0;i&lt;N;i++)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printf("%c",str[i]);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printf("\n");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sort(char str[N])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char t;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for(j=1;j&lt;N;j++)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for(i=0;(i&lt;N-j)&amp;&amp;(str[i]!='\0');i++)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if(str[i]&gt;str[i+1])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t=str[i];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____(5)____;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____(6)____;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3.</w:t>
      </w:r>
      <w:r w:rsidRPr="00173519">
        <w:rPr>
          <w:rFonts w:ascii="Verdana" w:hAnsi="Verdana" w:cs="宋体" w:hint="eastAsia"/>
          <w:color w:val="000000"/>
          <w:kern w:val="0"/>
        </w:rPr>
        <w:t>以下程序是一个函数，功能是求二阶矩阵（</w:t>
      </w:r>
      <w:r w:rsidRPr="00173519">
        <w:rPr>
          <w:rFonts w:ascii="Verdana" w:hAnsi="Verdana" w:cs="Verdana"/>
          <w:color w:val="000000"/>
          <w:kern w:val="0"/>
        </w:rPr>
        <w:t>m</w:t>
      </w:r>
      <w:r w:rsidRPr="00173519">
        <w:rPr>
          <w:rFonts w:ascii="Verdana" w:hAnsi="Verdana" w:cs="宋体" w:hint="eastAsia"/>
          <w:color w:val="000000"/>
          <w:kern w:val="0"/>
        </w:rPr>
        <w:t>行</w:t>
      </w:r>
      <w:r w:rsidRPr="00173519">
        <w:rPr>
          <w:rFonts w:ascii="Verdana" w:hAnsi="Verdana" w:cs="Verdana"/>
          <w:color w:val="000000"/>
          <w:kern w:val="0"/>
        </w:rPr>
        <w:t>n</w:t>
      </w:r>
      <w:r w:rsidRPr="00173519">
        <w:rPr>
          <w:rFonts w:ascii="Verdana" w:hAnsi="Verdana" w:cs="宋体" w:hint="eastAsia"/>
          <w:color w:val="000000"/>
          <w:kern w:val="0"/>
        </w:rPr>
        <w:t>列矩阵）的所有靠外侧的各元素值之和。（本程序中二阶矩阵用一维数组来表示。）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例如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矩阵为：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3 0 0 3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2 5 7 3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1 0 4 2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则所有靠外侧的各元素值之和为</w:t>
      </w:r>
      <w:r w:rsidRPr="00173519">
        <w:rPr>
          <w:rFonts w:ascii="Verdana" w:hAnsi="Verdana" w:cs="Verdana"/>
          <w:color w:val="000000"/>
          <w:kern w:val="0"/>
        </w:rPr>
        <w:t>3+0+0+3+2+3+1+0+4+2=18</w:t>
      </w:r>
      <w:r w:rsidRPr="00173519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add(int m,int n,int arr[])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i,j,sum=0;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for(i=0;i&lt;m;i=i+m-1)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for(j=0;j&lt;n;j++)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sum=sum+ (7) ;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for(j=0;j&lt;n;j=j+n-1)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for(i=1; (8) ;i++)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sum=sum+arr[i*n+j];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return(sum);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</w:t>
      </w:r>
      <w:r w:rsidRPr="00173519">
        <w:rPr>
          <w:rFonts w:ascii="Verdana" w:hAnsi="Verdana" w:cs="宋体" w:hint="eastAsia"/>
          <w:color w:val="000000"/>
          <w:kern w:val="0"/>
        </w:rPr>
        <w:t>用指针作函数参数，编程序求一维数组中的最大和最小的元素值。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#define N 10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main()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void maxmin(int arr[],int *pt1,int *pt2,int 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int array[N]={10,7,19,29,4,0,7,35,-16,21},*p1,*p2,a,b;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p1=&amp;a; p2=&amp;b;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maxmin(array,p1,p2,N);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printf("max=%d,min=%d",a,b);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void maxmin(int arr[],int *pt1,int *pt2,int n)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int i;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*pt1=*pt2=arr[0];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for(i=1;i&lt;n;i++)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{ if(arr[i]&gt;*pt1) (9)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if(arr[i]&lt;*pt2) (10) ;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答案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一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选择题（</w:t>
      </w:r>
      <w:r w:rsidRPr="00173519">
        <w:rPr>
          <w:rFonts w:ascii="Verdana" w:hAnsi="Verdana" w:cs="Verdana"/>
          <w:color w:val="000000"/>
          <w:kern w:val="0"/>
        </w:rPr>
        <w:t>24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1.( B ) 2.( C ) 3.( B ) 4.( D ) 5.( D ) 6.( A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7.( D ) 8.( A ) 9.( D ) 10.( B ) 11.( C ) 12.( D )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二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判断对错，对的划</w:t>
      </w:r>
      <w:r w:rsidRPr="00173519">
        <w:rPr>
          <w:rFonts w:ascii="Verdana" w:hAnsi="Verdana" w:cs="Verdana"/>
          <w:color w:val="000000"/>
          <w:kern w:val="0"/>
        </w:rPr>
        <w:t>“√”</w:t>
      </w:r>
      <w:r w:rsidRPr="00173519">
        <w:rPr>
          <w:rFonts w:ascii="Verdana" w:hAnsi="Verdana" w:cs="宋体" w:hint="eastAsia"/>
          <w:color w:val="000000"/>
          <w:kern w:val="0"/>
        </w:rPr>
        <w:t>，错的划</w:t>
      </w:r>
      <w:r w:rsidRPr="00173519">
        <w:rPr>
          <w:rFonts w:ascii="Verdana" w:hAnsi="Verdana" w:cs="Verdana"/>
          <w:color w:val="000000"/>
          <w:kern w:val="0"/>
        </w:rPr>
        <w:t>“×”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>20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×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2.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√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3.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√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4.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×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5.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×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6.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√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7.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√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8.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×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9.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√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  <w:r w:rsidRPr="00173519">
        <w:rPr>
          <w:rFonts w:ascii="Verdana" w:hAnsi="Verdana" w:cs="Verdana"/>
          <w:color w:val="000000"/>
          <w:kern w:val="0"/>
        </w:rPr>
        <w:t xml:space="preserve"> 10.</w:t>
      </w:r>
      <w:r w:rsidRPr="00173519">
        <w:rPr>
          <w:rFonts w:ascii="Verdana" w:hAnsi="Verdana" w:cs="宋体" w:hint="eastAsia"/>
          <w:color w:val="000000"/>
          <w:kern w:val="0"/>
        </w:rPr>
        <w:t>（</w:t>
      </w:r>
      <w:r w:rsidRPr="00173519">
        <w:rPr>
          <w:rFonts w:ascii="Verdana" w:hAnsi="Verdana" w:cs="Verdana"/>
          <w:color w:val="000000"/>
          <w:kern w:val="0"/>
        </w:rPr>
        <w:t xml:space="preserve"> √ </w:t>
      </w:r>
      <w:r w:rsidRPr="00173519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三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写出下列程序的运行结果（</w:t>
      </w:r>
      <w:r w:rsidRPr="00173519">
        <w:rPr>
          <w:rFonts w:ascii="Verdana" w:hAnsi="Verdana" w:cs="Verdana"/>
          <w:color w:val="000000"/>
          <w:kern w:val="0"/>
        </w:rPr>
        <w:t>36</w:t>
      </w:r>
      <w:r w:rsidRPr="00173519">
        <w:rPr>
          <w:rFonts w:ascii="Verdana" w:hAnsi="Verdana" w:cs="宋体" w:hint="eastAsia"/>
          <w:color w:val="000000"/>
          <w:kern w:val="0"/>
        </w:rPr>
        <w:t>分，每小题</w:t>
      </w:r>
      <w:r w:rsidRPr="00173519">
        <w:rPr>
          <w:rFonts w:ascii="Verdana" w:hAnsi="Verdana" w:cs="Verdana"/>
          <w:color w:val="000000"/>
          <w:kern w:val="0"/>
        </w:rPr>
        <w:t>6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 s=20 2.x=35 y=-4 s=-29 3.60,50,40,30,20,10,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4.e C pr*am 5.word value:1234 6.love China! H w l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high byte:12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low byte:34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word value:1274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the result:3ca8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宋体" w:hint="eastAsia"/>
          <w:color w:val="000000"/>
          <w:kern w:val="0"/>
        </w:rPr>
        <w:t>四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阅读下列程序</w:t>
      </w:r>
      <w:r w:rsidRPr="00173519">
        <w:rPr>
          <w:rFonts w:ascii="Verdana" w:hAnsi="Verdana" w:cs="Verdana"/>
          <w:color w:val="000000"/>
          <w:kern w:val="0"/>
        </w:rPr>
        <w:t>,</w:t>
      </w:r>
      <w:r w:rsidRPr="00173519">
        <w:rPr>
          <w:rFonts w:ascii="Verdana" w:hAnsi="Verdana" w:cs="宋体" w:hint="eastAsia"/>
          <w:color w:val="000000"/>
          <w:kern w:val="0"/>
        </w:rPr>
        <w:t>在</w:t>
      </w:r>
      <w:r w:rsidRPr="00173519">
        <w:rPr>
          <w:rFonts w:ascii="Verdana" w:hAnsi="Verdana" w:cs="Verdana"/>
          <w:color w:val="000000"/>
          <w:kern w:val="0"/>
        </w:rPr>
        <w:t xml:space="preserve"> </w:t>
      </w:r>
      <w:r w:rsidRPr="00173519">
        <w:rPr>
          <w:rFonts w:ascii="Verdana" w:hAnsi="Verdana" w:cs="宋体" w:hint="eastAsia"/>
          <w:color w:val="000000"/>
          <w:kern w:val="0"/>
        </w:rPr>
        <w:t>处填入适当内容，使程序完整（</w:t>
      </w:r>
      <w:r w:rsidRPr="00173519">
        <w:rPr>
          <w:rFonts w:ascii="Verdana" w:hAnsi="Verdana" w:cs="Verdana"/>
          <w:color w:val="000000"/>
          <w:kern w:val="0"/>
        </w:rPr>
        <w:t>20</w:t>
      </w:r>
      <w:r w:rsidRPr="00173519">
        <w:rPr>
          <w:rFonts w:ascii="Verdana" w:hAnsi="Verdana" w:cs="宋体" w:hint="eastAsia"/>
          <w:color w:val="000000"/>
          <w:kern w:val="0"/>
        </w:rPr>
        <w:t>分，每个空</w:t>
      </w:r>
      <w:r w:rsidRPr="00173519">
        <w:rPr>
          <w:rFonts w:ascii="Verdana" w:hAnsi="Verdana" w:cs="Verdana"/>
          <w:color w:val="000000"/>
          <w:kern w:val="0"/>
        </w:rPr>
        <w:t>2</w:t>
      </w:r>
      <w:r w:rsidRPr="00173519">
        <w:rPr>
          <w:rFonts w:ascii="Verdana" w:hAnsi="Verdana" w:cs="宋体" w:hint="eastAsia"/>
          <w:color w:val="000000"/>
          <w:kern w:val="0"/>
        </w:rPr>
        <w:t>分）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1.(1) 3 (2) 2 (3)hm hl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2.(4) str (5) str[i]=str[i+1] (6) str[i+1]=t</w:t>
      </w:r>
    </w:p>
    <w:p w:rsidR="00EB1BD8" w:rsidRPr="00D44F4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3.(7) arr[i*n+j]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（</w:t>
      </w:r>
      <w:r w:rsidRPr="00173519">
        <w:rPr>
          <w:rFonts w:ascii="Verdana" w:hAnsi="Verdana" w:cs="宋体" w:hint="eastAsia"/>
          <w:color w:val="000000"/>
          <w:kern w:val="0"/>
        </w:rPr>
        <w:t>或者</w:t>
      </w:r>
      <w:r w:rsidRPr="00D44F49">
        <w:rPr>
          <w:rFonts w:ascii="Verdana" w:hAnsi="Verdana" w:cs="Verdana"/>
          <w:color w:val="000000"/>
          <w:kern w:val="0"/>
          <w:lang w:val="pt-BR"/>
        </w:rPr>
        <w:t>arr[i*10+j]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）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(8) i&lt;m-1(</w:t>
      </w:r>
      <w:r w:rsidRPr="00173519">
        <w:rPr>
          <w:rFonts w:ascii="Verdana" w:hAnsi="Verdana" w:cs="宋体" w:hint="eastAsia"/>
          <w:color w:val="000000"/>
          <w:kern w:val="0"/>
        </w:rPr>
        <w:t>或者</w:t>
      </w:r>
      <w:r w:rsidRPr="00173519">
        <w:rPr>
          <w:rFonts w:ascii="Verdana" w:hAnsi="Verdana" w:cs="Verdana"/>
          <w:color w:val="000000"/>
          <w:kern w:val="0"/>
        </w:rPr>
        <w:t xml:space="preserve">i&lt;=m-2) </w:t>
      </w:r>
    </w:p>
    <w:p w:rsidR="00EB1BD8" w:rsidRPr="00173519" w:rsidRDefault="00EB1BD8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173519">
        <w:rPr>
          <w:rFonts w:ascii="Verdana" w:hAnsi="Verdana" w:cs="Verdana"/>
          <w:color w:val="000000"/>
          <w:kern w:val="0"/>
        </w:rPr>
        <w:t>4.(9) *ptr1=arr[i] (10) *ptr2=arr[i]</w:t>
      </w:r>
      <w:bookmarkStart w:id="0" w:name="_GoBack"/>
      <w:bookmarkEnd w:id="0"/>
    </w:p>
    <w:p w:rsidR="00EB1BD8" w:rsidRDefault="00EB1BD8">
      <w:pPr>
        <w:rPr>
          <w:rFonts w:cs="Times New Roman"/>
        </w:rPr>
      </w:pPr>
    </w:p>
    <w:p w:rsidR="00EB1BD8" w:rsidRDefault="00EB1BD8">
      <w:pPr>
        <w:rPr>
          <w:rFonts w:cs="Times New Roman"/>
        </w:rPr>
      </w:pP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第一章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语言概述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一、选择题：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、一个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程序的执行是从（</w:t>
      </w:r>
      <w:r w:rsidRPr="00A00CC8">
        <w:rPr>
          <w:rFonts w:ascii="Verdana" w:hAnsi="Verdana" w:cs="Verdana"/>
          <w:color w:val="000000"/>
          <w:kern w:val="0"/>
        </w:rPr>
        <w:t xml:space="preserve"> A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本程序的</w:t>
      </w:r>
      <w:r w:rsidRPr="00A00CC8">
        <w:rPr>
          <w:rFonts w:ascii="Verdana" w:hAnsi="Verdana" w:cs="Verdana"/>
          <w:color w:val="000000"/>
          <w:kern w:val="0"/>
        </w:rPr>
        <w:t>main</w:t>
      </w:r>
      <w:r w:rsidRPr="00A00CC8">
        <w:rPr>
          <w:rFonts w:ascii="Verdana" w:hAnsi="Verdana" w:cs="宋体" w:hint="eastAsia"/>
          <w:color w:val="000000"/>
          <w:kern w:val="0"/>
        </w:rPr>
        <w:t>函数开始，到</w:t>
      </w:r>
      <w:r w:rsidRPr="00A00CC8">
        <w:rPr>
          <w:rFonts w:ascii="Verdana" w:hAnsi="Verdana" w:cs="Verdana"/>
          <w:color w:val="000000"/>
          <w:kern w:val="0"/>
        </w:rPr>
        <w:t>main</w:t>
      </w:r>
      <w:r w:rsidRPr="00A00CC8">
        <w:rPr>
          <w:rFonts w:ascii="Verdana" w:hAnsi="Verdana" w:cs="宋体" w:hint="eastAsia"/>
          <w:color w:val="000000"/>
          <w:kern w:val="0"/>
        </w:rPr>
        <w:t>函数结束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本程序文件的第一个函数开始，到本程序文件的最后一个函数结束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本程序的</w:t>
      </w:r>
      <w:r w:rsidRPr="00A00CC8">
        <w:rPr>
          <w:rFonts w:ascii="Verdana" w:hAnsi="Verdana" w:cs="Verdana"/>
          <w:color w:val="000000"/>
          <w:kern w:val="0"/>
        </w:rPr>
        <w:t>main</w:t>
      </w:r>
      <w:r w:rsidRPr="00A00CC8">
        <w:rPr>
          <w:rFonts w:ascii="Verdana" w:hAnsi="Verdana" w:cs="宋体" w:hint="eastAsia"/>
          <w:color w:val="000000"/>
          <w:kern w:val="0"/>
        </w:rPr>
        <w:t>函数开始，到本程序文件的最后一个函数结束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D</w:t>
      </w:r>
      <w:r w:rsidRPr="00A00CC8">
        <w:rPr>
          <w:rFonts w:ascii="Verdana" w:hAnsi="Verdana" w:cs="宋体" w:hint="eastAsia"/>
          <w:color w:val="000000"/>
          <w:kern w:val="0"/>
        </w:rPr>
        <w:t>本程序文件的第一个函数开始，到本程序</w:t>
      </w:r>
      <w:r w:rsidRPr="00A00CC8">
        <w:rPr>
          <w:rFonts w:ascii="Verdana" w:hAnsi="Verdana" w:cs="Verdana"/>
          <w:color w:val="000000"/>
          <w:kern w:val="0"/>
        </w:rPr>
        <w:t>main</w:t>
      </w:r>
      <w:r w:rsidRPr="00A00CC8">
        <w:rPr>
          <w:rFonts w:ascii="Verdana" w:hAnsi="Verdana" w:cs="宋体" w:hint="eastAsia"/>
          <w:color w:val="000000"/>
          <w:kern w:val="0"/>
        </w:rPr>
        <w:t>函数结束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2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在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语言中，每个语句必须以（</w:t>
      </w:r>
      <w:r w:rsidRPr="00A00CC8">
        <w:rPr>
          <w:rFonts w:ascii="Verdana" w:hAnsi="Verdana" w:cs="Verdana"/>
          <w:color w:val="000000"/>
          <w:kern w:val="0"/>
        </w:rPr>
        <w:t xml:space="preserve"> D </w:t>
      </w:r>
      <w:r w:rsidRPr="00A00CC8">
        <w:rPr>
          <w:rFonts w:ascii="Verdana" w:hAnsi="Verdana" w:cs="宋体" w:hint="eastAsia"/>
          <w:color w:val="000000"/>
          <w:kern w:val="0"/>
        </w:rPr>
        <w:t>）结束。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回车符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冒号</w:t>
      </w:r>
      <w:r w:rsidRPr="00A00CC8">
        <w:rPr>
          <w:rFonts w:ascii="Verdana" w:hAnsi="Verdana" w:cs="Verdana"/>
          <w:color w:val="000000"/>
          <w:kern w:val="0"/>
        </w:rPr>
        <w:t xml:space="preserve"> C. </w:t>
      </w:r>
      <w:r w:rsidRPr="00A00CC8">
        <w:rPr>
          <w:rFonts w:ascii="Verdana" w:hAnsi="Verdana" w:cs="宋体" w:hint="eastAsia"/>
          <w:color w:val="000000"/>
          <w:kern w:val="0"/>
        </w:rPr>
        <w:t>逗号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分号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3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C </w:t>
      </w:r>
      <w:r w:rsidRPr="00A00CC8">
        <w:rPr>
          <w:rFonts w:ascii="Verdana" w:hAnsi="Verdana" w:cs="宋体" w:hint="eastAsia"/>
          <w:color w:val="000000"/>
          <w:kern w:val="0"/>
        </w:rPr>
        <w:t>语言规定：在一个源程序中，</w:t>
      </w:r>
      <w:r w:rsidRPr="00A00CC8">
        <w:rPr>
          <w:rFonts w:ascii="Verdana" w:hAnsi="Verdana" w:cs="Verdana"/>
          <w:color w:val="000000"/>
          <w:kern w:val="0"/>
        </w:rPr>
        <w:t>main</w:t>
      </w:r>
      <w:r w:rsidRPr="00A00CC8">
        <w:rPr>
          <w:rFonts w:ascii="Verdana" w:hAnsi="Verdana" w:cs="宋体" w:hint="eastAsia"/>
          <w:color w:val="000000"/>
          <w:kern w:val="0"/>
        </w:rPr>
        <w:t>函数的位置（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必须在最开始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必须在系统调用的库函数的后面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C. </w:t>
      </w:r>
      <w:r w:rsidRPr="00A00CC8">
        <w:rPr>
          <w:rFonts w:ascii="Verdana" w:hAnsi="Verdana" w:cs="宋体" w:hint="eastAsia"/>
          <w:color w:val="000000"/>
          <w:kern w:val="0"/>
        </w:rPr>
        <w:t>可以任意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必须在最后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4</w:t>
      </w:r>
      <w:r w:rsidRPr="00A00CC8">
        <w:rPr>
          <w:rFonts w:ascii="Verdana" w:hAnsi="Verdana" w:cs="宋体" w:hint="eastAsia"/>
          <w:color w:val="000000"/>
          <w:kern w:val="0"/>
        </w:rPr>
        <w:t>、一个</w:t>
      </w:r>
      <w:r w:rsidRPr="00A00CC8">
        <w:rPr>
          <w:rFonts w:ascii="Verdana" w:hAnsi="Verdana" w:cs="Verdana"/>
          <w:color w:val="000000"/>
          <w:kern w:val="0"/>
        </w:rPr>
        <w:t xml:space="preserve">C </w:t>
      </w:r>
      <w:r w:rsidRPr="00A00CC8">
        <w:rPr>
          <w:rFonts w:ascii="Verdana" w:hAnsi="Verdana" w:cs="宋体" w:hint="eastAsia"/>
          <w:color w:val="000000"/>
          <w:kern w:val="0"/>
        </w:rPr>
        <w:t>语言程序是由（</w:t>
      </w:r>
      <w:r w:rsidRPr="00A00CC8">
        <w:rPr>
          <w:rFonts w:ascii="Verdana" w:hAnsi="Verdana" w:cs="Verdana"/>
          <w:color w:val="000000"/>
          <w:kern w:val="0"/>
        </w:rPr>
        <w:t xml:space="preserve"> B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一个主程序和若干子程序组成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函数组成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C. </w:t>
      </w:r>
      <w:r w:rsidRPr="00A00CC8">
        <w:rPr>
          <w:rFonts w:ascii="Verdana" w:hAnsi="Verdana" w:cs="宋体" w:hint="eastAsia"/>
          <w:color w:val="000000"/>
          <w:kern w:val="0"/>
        </w:rPr>
        <w:t>若干过程组成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若干子程序组成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5</w:t>
      </w:r>
      <w:r w:rsidRPr="00A00CC8">
        <w:rPr>
          <w:rFonts w:ascii="Verdana" w:hAnsi="Verdana" w:cs="宋体" w:hint="eastAsia"/>
          <w:color w:val="000000"/>
          <w:kern w:val="0"/>
        </w:rPr>
        <w:t>、下列说法中错误的是</w:t>
      </w:r>
      <w:r w:rsidRPr="00A00CC8">
        <w:rPr>
          <w:rFonts w:ascii="Verdana" w:hAnsi="Verdana" w:cs="Verdana"/>
          <w:color w:val="000000"/>
          <w:kern w:val="0"/>
        </w:rPr>
        <w:t>( D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主函数可以分为两个部分：主函数说明部分和主函数体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B. </w:t>
      </w:r>
      <w:r w:rsidRPr="00A00CC8">
        <w:rPr>
          <w:rFonts w:ascii="Verdana" w:hAnsi="Verdana" w:cs="宋体" w:hint="eastAsia"/>
          <w:color w:val="000000"/>
          <w:kern w:val="0"/>
        </w:rPr>
        <w:t>主函数可以调用任何非主函数的其他函数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C. </w:t>
      </w:r>
      <w:r w:rsidRPr="00A00CC8">
        <w:rPr>
          <w:rFonts w:ascii="Verdana" w:hAnsi="Verdana" w:cs="宋体" w:hint="eastAsia"/>
          <w:color w:val="000000"/>
          <w:kern w:val="0"/>
        </w:rPr>
        <w:t>任何非主函数可以调用其他任何非主函数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D. </w:t>
      </w:r>
      <w:r w:rsidRPr="00A00CC8">
        <w:rPr>
          <w:rFonts w:ascii="Verdana" w:hAnsi="Verdana" w:cs="宋体" w:hint="eastAsia"/>
          <w:color w:val="000000"/>
          <w:kern w:val="0"/>
        </w:rPr>
        <w:t>程序可以从任何非主函数开始执行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6</w:t>
      </w:r>
      <w:r w:rsidRPr="00A00CC8">
        <w:rPr>
          <w:rFonts w:ascii="Verdana" w:hAnsi="Verdana" w:cs="宋体" w:hint="eastAsia"/>
          <w:color w:val="000000"/>
          <w:kern w:val="0"/>
        </w:rPr>
        <w:t>、用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语言编写的源文件经过编译，若没有产生编译错误，则系统将</w:t>
      </w:r>
      <w:r w:rsidRPr="00A00CC8">
        <w:rPr>
          <w:rFonts w:ascii="Verdana" w:hAnsi="Verdana" w:cs="Verdana"/>
          <w:color w:val="000000"/>
          <w:kern w:val="0"/>
        </w:rPr>
        <w:t>( C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生成可执行目标文件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生成目标文件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C. </w:t>
      </w:r>
      <w:r w:rsidRPr="00A00CC8">
        <w:rPr>
          <w:rFonts w:ascii="Verdana" w:hAnsi="Verdana" w:cs="宋体" w:hint="eastAsia"/>
          <w:color w:val="000000"/>
          <w:kern w:val="0"/>
        </w:rPr>
        <w:t>输出运行结果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自动保存源文件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二、填空题：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C </w:t>
      </w:r>
      <w:r w:rsidRPr="00A00CC8">
        <w:rPr>
          <w:rFonts w:ascii="Verdana" w:hAnsi="Verdana" w:cs="宋体" w:hint="eastAsia"/>
          <w:color w:val="000000"/>
          <w:kern w:val="0"/>
        </w:rPr>
        <w:t>语言只有</w:t>
      </w:r>
      <w:r w:rsidRPr="00A00CC8">
        <w:rPr>
          <w:rFonts w:ascii="Verdana" w:hAnsi="Verdana" w:cs="Verdana"/>
          <w:color w:val="000000"/>
          <w:kern w:val="0"/>
        </w:rPr>
        <w:t xml:space="preserve"> 32 </w:t>
      </w:r>
      <w:r w:rsidRPr="00A00CC8">
        <w:rPr>
          <w:rFonts w:ascii="Verdana" w:hAnsi="Verdana" w:cs="宋体" w:hint="eastAsia"/>
          <w:color w:val="000000"/>
          <w:kern w:val="0"/>
        </w:rPr>
        <w:t>个关键字和</w:t>
      </w:r>
      <w:r w:rsidRPr="00A00CC8">
        <w:rPr>
          <w:rFonts w:ascii="Verdana" w:hAnsi="Verdana" w:cs="Verdana"/>
          <w:color w:val="000000"/>
          <w:kern w:val="0"/>
        </w:rPr>
        <w:t xml:space="preserve"> 9 </w:t>
      </w:r>
      <w:r w:rsidRPr="00A00CC8">
        <w:rPr>
          <w:rFonts w:ascii="Verdana" w:hAnsi="Verdana" w:cs="宋体" w:hint="eastAsia"/>
          <w:color w:val="000000"/>
          <w:kern w:val="0"/>
        </w:rPr>
        <w:t>种控制语句。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、每个源程序有且只有一个</w:t>
      </w:r>
      <w:r w:rsidRPr="00A00CC8">
        <w:rPr>
          <w:rFonts w:ascii="Verdana" w:hAnsi="Verdana" w:cs="Verdana"/>
          <w:color w:val="000000"/>
          <w:kern w:val="0"/>
        </w:rPr>
        <w:t xml:space="preserve"> main </w:t>
      </w:r>
      <w:r w:rsidRPr="00A00CC8">
        <w:rPr>
          <w:rFonts w:ascii="Verdana" w:hAnsi="Verdana" w:cs="宋体" w:hint="eastAsia"/>
          <w:color w:val="000000"/>
          <w:kern w:val="0"/>
        </w:rPr>
        <w:t>函数，系统总是从该函数开始执行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语言程序。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3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C </w:t>
      </w:r>
      <w:r w:rsidRPr="00A00CC8">
        <w:rPr>
          <w:rFonts w:ascii="Verdana" w:hAnsi="Verdana" w:cs="宋体" w:hint="eastAsia"/>
          <w:color w:val="000000"/>
          <w:kern w:val="0"/>
        </w:rPr>
        <w:t>语言程序的注释可以出现在程序中的任何地方，它总是以</w:t>
      </w:r>
      <w:r w:rsidRPr="00A00CC8">
        <w:rPr>
          <w:rFonts w:ascii="Verdana" w:hAnsi="Verdana" w:cs="Verdana"/>
          <w:color w:val="000000"/>
          <w:kern w:val="0"/>
        </w:rPr>
        <w:t xml:space="preserve"> \* </w:t>
      </w:r>
      <w:r w:rsidRPr="00A00CC8">
        <w:rPr>
          <w:rFonts w:ascii="Verdana" w:hAnsi="Verdana" w:cs="宋体" w:hint="eastAsia"/>
          <w:color w:val="000000"/>
          <w:kern w:val="0"/>
        </w:rPr>
        <w:t>符号作为开始标记，以</w:t>
      </w:r>
      <w:r w:rsidRPr="00A00CC8">
        <w:rPr>
          <w:rFonts w:ascii="Verdana" w:hAnsi="Verdana" w:cs="Verdana"/>
          <w:color w:val="000000"/>
          <w:kern w:val="0"/>
        </w:rPr>
        <w:t xml:space="preserve"> */ </w:t>
      </w:r>
      <w:r w:rsidRPr="00A00CC8">
        <w:rPr>
          <w:rFonts w:ascii="Verdana" w:hAnsi="Verdana" w:cs="宋体" w:hint="eastAsia"/>
          <w:color w:val="000000"/>
          <w:kern w:val="0"/>
        </w:rPr>
        <w:t>符号作为结束标记。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4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C </w:t>
      </w:r>
      <w:r w:rsidRPr="00A00CC8">
        <w:rPr>
          <w:rFonts w:ascii="Verdana" w:hAnsi="Verdana" w:cs="宋体" w:hint="eastAsia"/>
          <w:color w:val="000000"/>
          <w:kern w:val="0"/>
        </w:rPr>
        <w:t>语言中，输入操作是由库函数</w:t>
      </w:r>
      <w:r w:rsidRPr="00A00CC8">
        <w:rPr>
          <w:rFonts w:ascii="Verdana" w:hAnsi="Verdana" w:cs="Verdana"/>
          <w:color w:val="000000"/>
          <w:kern w:val="0"/>
        </w:rPr>
        <w:t xml:space="preserve"> scanf </w:t>
      </w:r>
      <w:r w:rsidRPr="00A00CC8">
        <w:rPr>
          <w:rFonts w:ascii="Verdana" w:hAnsi="Verdana" w:cs="宋体" w:hint="eastAsia"/>
          <w:color w:val="000000"/>
          <w:kern w:val="0"/>
        </w:rPr>
        <w:t>完成的，输出操作是由库函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数</w:t>
      </w:r>
      <w:r w:rsidRPr="00A00CC8">
        <w:rPr>
          <w:rFonts w:ascii="Verdana" w:hAnsi="Verdana" w:cs="Verdana"/>
          <w:color w:val="000000"/>
          <w:kern w:val="0"/>
        </w:rPr>
        <w:t xml:space="preserve"> printf </w:t>
      </w:r>
      <w:r w:rsidRPr="00A00CC8">
        <w:rPr>
          <w:rFonts w:ascii="Verdana" w:hAnsi="Verdana" w:cs="宋体" w:hint="eastAsia"/>
          <w:color w:val="000000"/>
          <w:kern w:val="0"/>
        </w:rPr>
        <w:t>完成的。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5</w:t>
      </w:r>
      <w:r w:rsidRPr="00A00CC8">
        <w:rPr>
          <w:rFonts w:ascii="Verdana" w:hAnsi="Verdana" w:cs="宋体" w:hint="eastAsia"/>
          <w:color w:val="000000"/>
          <w:kern w:val="0"/>
        </w:rPr>
        <w:t>、系统默认的</w:t>
      </w:r>
      <w:r w:rsidRPr="00A00CC8">
        <w:rPr>
          <w:rFonts w:ascii="Verdana" w:hAnsi="Verdana" w:cs="Verdana"/>
          <w:color w:val="000000"/>
          <w:kern w:val="0"/>
        </w:rPr>
        <w:t xml:space="preserve">C </w:t>
      </w:r>
      <w:r w:rsidRPr="00A00CC8">
        <w:rPr>
          <w:rFonts w:ascii="Verdana" w:hAnsi="Verdana" w:cs="宋体" w:hint="eastAsia"/>
          <w:color w:val="000000"/>
          <w:kern w:val="0"/>
        </w:rPr>
        <w:t>语言源程序文件的扩展名是</w:t>
      </w:r>
      <w:r w:rsidRPr="00A00CC8">
        <w:rPr>
          <w:rFonts w:ascii="Verdana" w:hAnsi="Verdana" w:cs="Verdana"/>
          <w:color w:val="000000"/>
          <w:kern w:val="0"/>
        </w:rPr>
        <w:t xml:space="preserve"> .c </w:t>
      </w:r>
      <w:r w:rsidRPr="00A00CC8">
        <w:rPr>
          <w:rFonts w:ascii="Verdana" w:hAnsi="Verdana" w:cs="宋体" w:hint="eastAsia"/>
          <w:color w:val="000000"/>
          <w:kern w:val="0"/>
        </w:rPr>
        <w:t>，经过编译后生成的目标文件的扩展名是</w:t>
      </w:r>
      <w:r w:rsidRPr="00A00CC8">
        <w:rPr>
          <w:rFonts w:ascii="Verdana" w:hAnsi="Verdana" w:cs="Verdana"/>
          <w:color w:val="000000"/>
          <w:kern w:val="0"/>
        </w:rPr>
        <w:t xml:space="preserve"> .obj </w:t>
      </w:r>
      <w:r w:rsidRPr="00A00CC8">
        <w:rPr>
          <w:rFonts w:ascii="Verdana" w:hAnsi="Verdana" w:cs="宋体" w:hint="eastAsia"/>
          <w:color w:val="000000"/>
          <w:kern w:val="0"/>
        </w:rPr>
        <w:t>，经过连接后生成的可执行文件的扩展名是</w:t>
      </w:r>
      <w:r w:rsidRPr="00A00CC8">
        <w:rPr>
          <w:rFonts w:ascii="Verdana" w:hAnsi="Verdana" w:cs="Verdana"/>
          <w:color w:val="000000"/>
          <w:kern w:val="0"/>
        </w:rPr>
        <w:t xml:space="preserve"> .exe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6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C </w:t>
      </w:r>
      <w:r w:rsidRPr="00A00CC8">
        <w:rPr>
          <w:rFonts w:ascii="Verdana" w:hAnsi="Verdana" w:cs="宋体" w:hint="eastAsia"/>
          <w:color w:val="000000"/>
          <w:kern w:val="0"/>
        </w:rPr>
        <w:t>语言的标识符只能由字母、数字和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下划线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三种字符组成。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第三章数据类型、运算符和表达式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一、选择题：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、以下选项中，不正确的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语言浮点型常量是（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160. B. 0.12 C. 2e4.2 D. 0.0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、以下选项中，（</w:t>
      </w:r>
      <w:r w:rsidRPr="00A00CC8">
        <w:rPr>
          <w:rFonts w:ascii="Verdana" w:hAnsi="Verdana" w:cs="Verdana"/>
          <w:color w:val="000000"/>
          <w:kern w:val="0"/>
        </w:rPr>
        <w:t xml:space="preserve"> D </w:t>
      </w:r>
      <w:r w:rsidRPr="00A00CC8">
        <w:rPr>
          <w:rFonts w:ascii="Verdana" w:hAnsi="Verdana" w:cs="宋体" w:hint="eastAsia"/>
          <w:color w:val="000000"/>
          <w:kern w:val="0"/>
        </w:rPr>
        <w:t>）是不正确的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语言字符型常量。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A. 'a' B. '\x41' C. '\101' D. "a"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3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在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语言中，字符型数据在计算机内存中，以字符的（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）形式存储。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原码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反码</w:t>
      </w:r>
      <w:r w:rsidRPr="00A00CC8">
        <w:rPr>
          <w:rFonts w:ascii="Verdana" w:hAnsi="Verdana" w:cs="Verdana"/>
          <w:color w:val="000000"/>
          <w:kern w:val="0"/>
        </w:rPr>
        <w:t xml:space="preserve"> C. ASCII </w:t>
      </w:r>
      <w:r w:rsidRPr="00A00CC8">
        <w:rPr>
          <w:rFonts w:ascii="Verdana" w:hAnsi="Verdana" w:cs="宋体" w:hint="eastAsia"/>
          <w:color w:val="000000"/>
          <w:kern w:val="0"/>
        </w:rPr>
        <w:t>码</w:t>
      </w:r>
      <w:r w:rsidRPr="00A00CC8">
        <w:rPr>
          <w:rFonts w:ascii="Verdana" w:hAnsi="Verdana" w:cs="Verdana"/>
          <w:color w:val="000000"/>
          <w:kern w:val="0"/>
        </w:rPr>
        <w:t xml:space="preserve"> D. BCD</w:t>
      </w:r>
      <w:r w:rsidRPr="00A00CC8">
        <w:rPr>
          <w:rFonts w:ascii="Verdana" w:hAnsi="Verdana" w:cs="宋体" w:hint="eastAsia"/>
          <w:color w:val="000000"/>
          <w:kern w:val="0"/>
        </w:rPr>
        <w:t>码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4</w:t>
      </w:r>
      <w:r w:rsidRPr="00A00CC8">
        <w:rPr>
          <w:rFonts w:ascii="Verdana" w:hAnsi="Verdana" w:cs="宋体" w:hint="eastAsia"/>
          <w:color w:val="000000"/>
          <w:kern w:val="0"/>
        </w:rPr>
        <w:t>、若</w:t>
      </w:r>
      <w:r w:rsidRPr="00A00CC8">
        <w:rPr>
          <w:rFonts w:ascii="Verdana" w:hAnsi="Verdana" w:cs="Verdana"/>
          <w:color w:val="000000"/>
          <w:kern w:val="0"/>
        </w:rPr>
        <w:t>x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i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j</w:t>
      </w:r>
      <w:r w:rsidRPr="00A00CC8">
        <w:rPr>
          <w:rFonts w:ascii="Verdana" w:hAnsi="Verdana" w:cs="宋体" w:hint="eastAsia"/>
          <w:color w:val="000000"/>
          <w:kern w:val="0"/>
        </w:rPr>
        <w:t>和</w:t>
      </w:r>
      <w:r w:rsidRPr="00A00CC8">
        <w:rPr>
          <w:rFonts w:ascii="Verdana" w:hAnsi="Verdana" w:cs="Verdana"/>
          <w:color w:val="000000"/>
          <w:kern w:val="0"/>
        </w:rPr>
        <w:t>k</w:t>
      </w:r>
      <w:r w:rsidRPr="00A00CC8">
        <w:rPr>
          <w:rFonts w:ascii="Verdana" w:hAnsi="Verdana" w:cs="宋体" w:hint="eastAsia"/>
          <w:color w:val="000000"/>
          <w:kern w:val="0"/>
        </w:rPr>
        <w:t>都是</w:t>
      </w:r>
      <w:r w:rsidRPr="00A00CC8">
        <w:rPr>
          <w:rFonts w:ascii="Verdana" w:hAnsi="Verdana" w:cs="Verdana"/>
          <w:color w:val="000000"/>
          <w:kern w:val="0"/>
        </w:rPr>
        <w:t>int</w:t>
      </w:r>
      <w:r w:rsidRPr="00A00CC8">
        <w:rPr>
          <w:rFonts w:ascii="Verdana" w:hAnsi="Verdana" w:cs="宋体" w:hint="eastAsia"/>
          <w:color w:val="000000"/>
          <w:kern w:val="0"/>
        </w:rPr>
        <w:t>型变量，则计算下面表达式后，</w:t>
      </w:r>
      <w:r w:rsidRPr="00A00CC8">
        <w:rPr>
          <w:rFonts w:ascii="Verdana" w:hAnsi="Verdana" w:cs="Verdana"/>
          <w:color w:val="000000"/>
          <w:kern w:val="0"/>
        </w:rPr>
        <w:t>x</w:t>
      </w:r>
      <w:r w:rsidRPr="00A00CC8">
        <w:rPr>
          <w:rFonts w:ascii="Verdana" w:hAnsi="Verdana" w:cs="宋体" w:hint="eastAsia"/>
          <w:color w:val="000000"/>
          <w:kern w:val="0"/>
        </w:rPr>
        <w:t>的值是（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x=</w:t>
      </w: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>i=4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j=16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k=32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4 B. 16 C.32 D.52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5</w:t>
      </w:r>
      <w:r w:rsidRPr="00A00CC8">
        <w:rPr>
          <w:rFonts w:ascii="Verdana" w:hAnsi="Verdana" w:cs="宋体" w:hint="eastAsia"/>
          <w:color w:val="000000"/>
          <w:kern w:val="0"/>
        </w:rPr>
        <w:t>、算术运算符、赋值运算符和关系运算符的运算优先级按从高到低依次为</w:t>
      </w:r>
      <w:r w:rsidRPr="00A00CC8">
        <w:rPr>
          <w:rFonts w:ascii="Verdana" w:hAnsi="Verdana" w:cs="Verdana"/>
          <w:color w:val="000000"/>
          <w:kern w:val="0"/>
        </w:rPr>
        <w:t>( B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算术运算、赋值运算、关系运算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算术运算、关系运算、赋值运算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C. </w:t>
      </w:r>
      <w:r w:rsidRPr="00A00CC8">
        <w:rPr>
          <w:rFonts w:ascii="Verdana" w:hAnsi="Verdana" w:cs="宋体" w:hint="eastAsia"/>
          <w:color w:val="000000"/>
          <w:kern w:val="0"/>
        </w:rPr>
        <w:t>关系运算、赋值运算、算术运算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关系运算、算术运算、赋值运算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6</w:t>
      </w:r>
      <w:r w:rsidRPr="00A00CC8">
        <w:rPr>
          <w:rFonts w:ascii="Verdana" w:hAnsi="Verdana" w:cs="宋体" w:hint="eastAsia"/>
          <w:color w:val="000000"/>
          <w:kern w:val="0"/>
        </w:rPr>
        <w:t>、若有代数式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，则不正确的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语言表达式是（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A.a/b/c*e*3 B. 3*a*e/b/c C.3*a*e/b*c D. a*e/c/b*3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7</w:t>
      </w:r>
      <w:r w:rsidRPr="00A00CC8">
        <w:rPr>
          <w:rFonts w:ascii="Verdana" w:hAnsi="Verdana" w:cs="宋体" w:hint="eastAsia"/>
          <w:color w:val="000000"/>
          <w:kern w:val="0"/>
        </w:rPr>
        <w:t>、表达式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!x||a==b </w:t>
      </w:r>
      <w:r w:rsidRPr="00A00CC8">
        <w:rPr>
          <w:rFonts w:ascii="Verdana" w:hAnsi="Verdana" w:cs="宋体" w:hint="eastAsia"/>
          <w:color w:val="000000"/>
          <w:kern w:val="0"/>
        </w:rPr>
        <w:t>等效于</w:t>
      </w:r>
      <w:r w:rsidRPr="00D44F49">
        <w:rPr>
          <w:rFonts w:ascii="Verdana" w:hAnsi="Verdana" w:cs="Verdana"/>
          <w:color w:val="000000"/>
          <w:kern w:val="0"/>
          <w:lang w:val="pt-BR"/>
        </w:rPr>
        <w:t>( D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A. !((x||a)==b) B. !(x||y)==b C. !(x||(a==b)) D. (!x)||(a==b)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8</w:t>
      </w:r>
      <w:r w:rsidRPr="00A00CC8">
        <w:rPr>
          <w:rFonts w:ascii="Verdana" w:hAnsi="Verdana" w:cs="宋体" w:hint="eastAsia"/>
          <w:color w:val="000000"/>
          <w:kern w:val="0"/>
        </w:rPr>
        <w:t>、设整型变量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m,n,a,b,c,d </w:t>
      </w:r>
      <w:r w:rsidRPr="00A00CC8">
        <w:rPr>
          <w:rFonts w:ascii="Verdana" w:hAnsi="Verdana" w:cs="宋体" w:hint="eastAsia"/>
          <w:color w:val="000000"/>
          <w:kern w:val="0"/>
        </w:rPr>
        <w:t>均为</w:t>
      </w:r>
      <w:r w:rsidRPr="00D44F49">
        <w:rPr>
          <w:rFonts w:ascii="Verdana" w:hAnsi="Verdana" w:cs="Verdana"/>
          <w:color w:val="000000"/>
          <w:kern w:val="0"/>
          <w:lang w:val="pt-BR"/>
        </w:rPr>
        <w:t>1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，</w:t>
      </w:r>
      <w:r w:rsidRPr="00A00CC8">
        <w:rPr>
          <w:rFonts w:ascii="Verdana" w:hAnsi="Verdana" w:cs="宋体" w:hint="eastAsia"/>
          <w:color w:val="000000"/>
          <w:kern w:val="0"/>
        </w:rPr>
        <w:t>执行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(m=a&gt;b)&amp;&amp;(n=c&gt;d)</w:t>
      </w:r>
      <w:r w:rsidRPr="00A00CC8">
        <w:rPr>
          <w:rFonts w:ascii="Verdana" w:hAnsi="Verdana" w:cs="宋体" w:hint="eastAsia"/>
          <w:color w:val="000000"/>
          <w:kern w:val="0"/>
        </w:rPr>
        <w:t>后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, m,n </w:t>
      </w:r>
      <w:r w:rsidRPr="00A00CC8">
        <w:rPr>
          <w:rFonts w:ascii="Verdana" w:hAnsi="Verdana" w:cs="宋体" w:hint="eastAsia"/>
          <w:color w:val="000000"/>
          <w:kern w:val="0"/>
        </w:rPr>
        <w:t>的值是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（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A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）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A. 0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，</w:t>
      </w:r>
      <w:r w:rsidRPr="00D44F49">
        <w:rPr>
          <w:rFonts w:ascii="Verdana" w:hAnsi="Verdana" w:cs="Verdana"/>
          <w:color w:val="000000"/>
          <w:kern w:val="0"/>
          <w:lang w:val="pt-BR"/>
        </w:rPr>
        <w:t>0 B. 0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，</w:t>
      </w:r>
      <w:r w:rsidRPr="00D44F49">
        <w:rPr>
          <w:rFonts w:ascii="Verdana" w:hAnsi="Verdana" w:cs="Verdana"/>
          <w:color w:val="000000"/>
          <w:kern w:val="0"/>
          <w:lang w:val="pt-BR"/>
        </w:rPr>
        <w:t>1 C. 1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，</w:t>
      </w:r>
      <w:r w:rsidRPr="00D44F49">
        <w:rPr>
          <w:rFonts w:ascii="Verdana" w:hAnsi="Verdana" w:cs="Verdana"/>
          <w:color w:val="000000"/>
          <w:kern w:val="0"/>
          <w:lang w:val="pt-BR"/>
        </w:rPr>
        <w:t>0 D. 1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，</w:t>
      </w:r>
      <w:r w:rsidRPr="00D44F49">
        <w:rPr>
          <w:rFonts w:ascii="Verdana" w:hAnsi="Verdana" w:cs="Verdana"/>
          <w:color w:val="000000"/>
          <w:kern w:val="0"/>
          <w:lang w:val="pt-BR"/>
        </w:rPr>
        <w:t>1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9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设有语句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int a=3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；，</w:t>
      </w:r>
      <w:r w:rsidRPr="00A00CC8">
        <w:rPr>
          <w:rFonts w:ascii="Verdana" w:hAnsi="Verdana" w:cs="宋体" w:hint="eastAsia"/>
          <w:color w:val="000000"/>
          <w:kern w:val="0"/>
        </w:rPr>
        <w:t>则执行了语句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a+=a-=a*=a;</w:t>
      </w:r>
      <w:r w:rsidRPr="00A00CC8">
        <w:rPr>
          <w:rFonts w:ascii="Verdana" w:hAnsi="Verdana" w:cs="宋体" w:hint="eastAsia"/>
          <w:color w:val="000000"/>
          <w:kern w:val="0"/>
        </w:rPr>
        <w:t>后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，</w:t>
      </w:r>
      <w:r w:rsidRPr="00A00CC8">
        <w:rPr>
          <w:rFonts w:ascii="Verdana" w:hAnsi="Verdana" w:cs="宋体" w:hint="eastAsia"/>
          <w:color w:val="000000"/>
          <w:kern w:val="0"/>
        </w:rPr>
        <w:t>变量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a </w:t>
      </w:r>
      <w:r w:rsidRPr="00A00CC8">
        <w:rPr>
          <w:rFonts w:ascii="Verdana" w:hAnsi="Verdana" w:cs="宋体" w:hint="eastAsia"/>
          <w:color w:val="000000"/>
          <w:kern w:val="0"/>
        </w:rPr>
        <w:t>的值是</w:t>
      </w:r>
      <w:r w:rsidRPr="00D44F49">
        <w:rPr>
          <w:rFonts w:ascii="Verdana" w:hAnsi="Verdana" w:cs="Verdana"/>
          <w:color w:val="000000"/>
          <w:kern w:val="0"/>
          <w:lang w:val="pt-BR"/>
        </w:rPr>
        <w:t>( B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3 B. 0 C. 9 D. -12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10</w:t>
      </w:r>
      <w:r w:rsidRPr="00A00CC8">
        <w:rPr>
          <w:rFonts w:ascii="Verdana" w:hAnsi="Verdana" w:cs="宋体" w:hint="eastAsia"/>
          <w:color w:val="000000"/>
          <w:kern w:val="0"/>
        </w:rPr>
        <w:t>、在以下一组运算符中，优先级最低的运算符是</w:t>
      </w:r>
      <w:r w:rsidRPr="00A00CC8">
        <w:rPr>
          <w:rFonts w:ascii="Verdana" w:hAnsi="Verdana" w:cs="Verdana"/>
          <w:color w:val="000000"/>
          <w:kern w:val="0"/>
        </w:rPr>
        <w:t>( D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* B. != C. + D. =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11</w:t>
      </w:r>
      <w:r w:rsidRPr="00A00CC8">
        <w:rPr>
          <w:rFonts w:ascii="Verdana" w:hAnsi="Verdana" w:cs="宋体" w:hint="eastAsia"/>
          <w:color w:val="000000"/>
          <w:kern w:val="0"/>
        </w:rPr>
        <w:t>、设整型变量</w:t>
      </w:r>
      <w:r w:rsidRPr="00A00CC8">
        <w:rPr>
          <w:rFonts w:ascii="Verdana" w:hAnsi="Verdana" w:cs="Verdana"/>
          <w:color w:val="000000"/>
          <w:kern w:val="0"/>
        </w:rPr>
        <w:t xml:space="preserve"> i </w:t>
      </w:r>
      <w:r w:rsidRPr="00A00CC8">
        <w:rPr>
          <w:rFonts w:ascii="Verdana" w:hAnsi="Verdana" w:cs="宋体" w:hint="eastAsia"/>
          <w:color w:val="000000"/>
          <w:kern w:val="0"/>
        </w:rPr>
        <w:t>值为</w:t>
      </w: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，表达式</w:t>
      </w:r>
      <w:r w:rsidRPr="00A00CC8">
        <w:rPr>
          <w:rFonts w:ascii="Verdana" w:hAnsi="Verdana" w:cs="Verdana"/>
          <w:color w:val="000000"/>
          <w:kern w:val="0"/>
        </w:rPr>
        <w:t>(++i)+(++i)+(++i)</w:t>
      </w:r>
      <w:r w:rsidRPr="00A00CC8">
        <w:rPr>
          <w:rFonts w:ascii="Verdana" w:hAnsi="Verdana" w:cs="宋体" w:hint="eastAsia"/>
          <w:color w:val="000000"/>
          <w:kern w:val="0"/>
        </w:rPr>
        <w:t>的结果是</w:t>
      </w:r>
      <w:r w:rsidRPr="00A00CC8">
        <w:rPr>
          <w:rFonts w:ascii="Verdana" w:hAnsi="Verdana" w:cs="Verdana"/>
          <w:color w:val="000000"/>
          <w:kern w:val="0"/>
        </w:rPr>
        <w:t>( B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6 B. 12 C. 15 D. </w:t>
      </w:r>
      <w:r w:rsidRPr="00A00CC8">
        <w:rPr>
          <w:rFonts w:ascii="Verdana" w:hAnsi="Verdana" w:cs="宋体" w:hint="eastAsia"/>
          <w:color w:val="000000"/>
          <w:kern w:val="0"/>
        </w:rPr>
        <w:t>表达式出错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12</w:t>
      </w:r>
      <w:r w:rsidRPr="00A00CC8">
        <w:rPr>
          <w:rFonts w:ascii="Verdana" w:hAnsi="Verdana" w:cs="宋体" w:hint="eastAsia"/>
          <w:color w:val="000000"/>
          <w:kern w:val="0"/>
        </w:rPr>
        <w:t>、若已定义</w:t>
      </w:r>
      <w:r w:rsidRPr="00A00CC8">
        <w:rPr>
          <w:rFonts w:ascii="Verdana" w:hAnsi="Verdana" w:cs="Verdana"/>
          <w:color w:val="000000"/>
          <w:kern w:val="0"/>
        </w:rPr>
        <w:t xml:space="preserve"> x </w:t>
      </w:r>
      <w:r w:rsidRPr="00A00CC8">
        <w:rPr>
          <w:rFonts w:ascii="Verdana" w:hAnsi="Verdana" w:cs="宋体" w:hint="eastAsia"/>
          <w:color w:val="000000"/>
          <w:kern w:val="0"/>
        </w:rPr>
        <w:t>和</w:t>
      </w:r>
      <w:r w:rsidRPr="00A00CC8">
        <w:rPr>
          <w:rFonts w:ascii="Verdana" w:hAnsi="Verdana" w:cs="Verdana"/>
          <w:color w:val="000000"/>
          <w:kern w:val="0"/>
        </w:rPr>
        <w:t xml:space="preserve"> y</w:t>
      </w:r>
      <w:r w:rsidRPr="00A00CC8">
        <w:rPr>
          <w:rFonts w:ascii="Verdana" w:hAnsi="Verdana" w:cs="宋体" w:hint="eastAsia"/>
          <w:color w:val="000000"/>
          <w:kern w:val="0"/>
        </w:rPr>
        <w:t>为</w:t>
      </w:r>
      <w:r w:rsidRPr="00A00CC8">
        <w:rPr>
          <w:rFonts w:ascii="Verdana" w:hAnsi="Verdana" w:cs="Verdana"/>
          <w:color w:val="000000"/>
          <w:kern w:val="0"/>
        </w:rPr>
        <w:t xml:space="preserve">double </w:t>
      </w:r>
      <w:r w:rsidRPr="00A00CC8">
        <w:rPr>
          <w:rFonts w:ascii="Verdana" w:hAnsi="Verdana" w:cs="宋体" w:hint="eastAsia"/>
          <w:color w:val="000000"/>
          <w:kern w:val="0"/>
        </w:rPr>
        <w:t>类型，则表达式</w:t>
      </w:r>
      <w:r w:rsidRPr="00A00CC8">
        <w:rPr>
          <w:rFonts w:ascii="Verdana" w:hAnsi="Verdana" w:cs="Verdana"/>
          <w:color w:val="000000"/>
          <w:kern w:val="0"/>
        </w:rPr>
        <w:t xml:space="preserve"> x=1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 xml:space="preserve">y=x+3/2 </w:t>
      </w:r>
      <w:r w:rsidRPr="00A00CC8">
        <w:rPr>
          <w:rFonts w:ascii="Verdana" w:hAnsi="Verdana" w:cs="宋体" w:hint="eastAsia"/>
          <w:color w:val="000000"/>
          <w:kern w:val="0"/>
        </w:rPr>
        <w:t>的值是</w:t>
      </w:r>
      <w:r w:rsidRPr="00A00CC8">
        <w:rPr>
          <w:rFonts w:ascii="Verdana" w:hAnsi="Verdana" w:cs="Verdana"/>
          <w:color w:val="000000"/>
          <w:kern w:val="0"/>
        </w:rPr>
        <w:t>( C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1 B. 2 C. 2.0 D. 2.5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13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sizeof (double)</w:t>
      </w:r>
      <w:r w:rsidRPr="00A00CC8">
        <w:rPr>
          <w:rFonts w:ascii="Verdana" w:hAnsi="Verdana" w:cs="宋体" w:hint="eastAsia"/>
          <w:color w:val="000000"/>
          <w:kern w:val="0"/>
        </w:rPr>
        <w:t>的结果值是</w:t>
      </w:r>
      <w:r w:rsidRPr="00A00CC8">
        <w:rPr>
          <w:rFonts w:ascii="Verdana" w:hAnsi="Verdana" w:cs="Verdana"/>
          <w:color w:val="000000"/>
          <w:kern w:val="0"/>
        </w:rPr>
        <w:t>( A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8 B. 4 C. 2 D. </w:t>
      </w:r>
      <w:r w:rsidRPr="00A00CC8">
        <w:rPr>
          <w:rFonts w:ascii="Verdana" w:hAnsi="Verdana" w:cs="宋体" w:hint="eastAsia"/>
          <w:color w:val="000000"/>
          <w:kern w:val="0"/>
        </w:rPr>
        <w:t>出错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14</w:t>
      </w:r>
      <w:r w:rsidRPr="00A00CC8">
        <w:rPr>
          <w:rFonts w:ascii="Verdana" w:hAnsi="Verdana" w:cs="宋体" w:hint="eastAsia"/>
          <w:color w:val="000000"/>
          <w:kern w:val="0"/>
        </w:rPr>
        <w:t>、设</w:t>
      </w:r>
      <w:r w:rsidRPr="00A00CC8">
        <w:rPr>
          <w:rFonts w:ascii="Verdana" w:hAnsi="Verdana" w:cs="Verdana"/>
          <w:color w:val="000000"/>
          <w:kern w:val="0"/>
        </w:rPr>
        <w:t>a=1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b=2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c=3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d=4</w:t>
      </w:r>
      <w:r w:rsidRPr="00A00CC8">
        <w:rPr>
          <w:rFonts w:ascii="Verdana" w:hAnsi="Verdana" w:cs="宋体" w:hint="eastAsia"/>
          <w:color w:val="000000"/>
          <w:kern w:val="0"/>
        </w:rPr>
        <w:t>，则表达式：</w:t>
      </w:r>
      <w:r w:rsidRPr="00A00CC8">
        <w:rPr>
          <w:rFonts w:ascii="Verdana" w:hAnsi="Verdana" w:cs="Verdana"/>
          <w:color w:val="000000"/>
          <w:kern w:val="0"/>
        </w:rPr>
        <w:t>a&lt;b? a : c&lt;d? a : d</w:t>
      </w:r>
      <w:r w:rsidRPr="00A00CC8">
        <w:rPr>
          <w:rFonts w:ascii="Verdana" w:hAnsi="Verdana" w:cs="宋体" w:hint="eastAsia"/>
          <w:color w:val="000000"/>
          <w:kern w:val="0"/>
        </w:rPr>
        <w:t>的结果为</w:t>
      </w:r>
      <w:r w:rsidRPr="00A00CC8">
        <w:rPr>
          <w:rFonts w:ascii="Verdana" w:hAnsi="Verdana" w:cs="Verdana"/>
          <w:color w:val="000000"/>
          <w:kern w:val="0"/>
        </w:rPr>
        <w:t>( D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4 B. 3 C. 2 D. 1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15</w:t>
      </w:r>
      <w:r w:rsidRPr="00A00CC8">
        <w:rPr>
          <w:rFonts w:ascii="Verdana" w:hAnsi="Verdana" w:cs="宋体" w:hint="eastAsia"/>
          <w:color w:val="000000"/>
          <w:kern w:val="0"/>
        </w:rPr>
        <w:t>、设</w:t>
      </w:r>
      <w:r w:rsidRPr="00A00CC8">
        <w:rPr>
          <w:rFonts w:ascii="Verdana" w:hAnsi="Verdana" w:cs="Verdana"/>
          <w:color w:val="000000"/>
          <w:kern w:val="0"/>
        </w:rPr>
        <w:t xml:space="preserve">a </w:t>
      </w:r>
      <w:r w:rsidRPr="00A00CC8">
        <w:rPr>
          <w:rFonts w:ascii="Verdana" w:hAnsi="Verdana" w:cs="宋体" w:hint="eastAsia"/>
          <w:color w:val="000000"/>
          <w:kern w:val="0"/>
        </w:rPr>
        <w:t>为整型变量，不能正确表达数学关系：</w:t>
      </w:r>
      <w:r w:rsidRPr="00A00CC8">
        <w:rPr>
          <w:rFonts w:ascii="Verdana" w:hAnsi="Verdana" w:cs="Verdana"/>
          <w:color w:val="000000"/>
          <w:kern w:val="0"/>
        </w:rPr>
        <w:t>10&lt;a&lt;15</w:t>
      </w:r>
      <w:r w:rsidRPr="00A00CC8">
        <w:rPr>
          <w:rFonts w:ascii="Verdana" w:hAnsi="Verdana" w:cs="宋体" w:hint="eastAsia"/>
          <w:color w:val="000000"/>
          <w:kern w:val="0"/>
        </w:rPr>
        <w:t>的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语言表达式是</w:t>
      </w:r>
      <w:r w:rsidRPr="00A00CC8">
        <w:rPr>
          <w:rFonts w:ascii="Verdana" w:hAnsi="Verdana" w:cs="Verdana"/>
          <w:color w:val="000000"/>
          <w:kern w:val="0"/>
        </w:rPr>
        <w:t>( A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A. 10&lt;a&lt;15 B. a= =11|| a= =12 || a= =13 || a= =14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C. a&gt;10 &amp;&amp; a&lt;15 D. !(a&lt;=10) &amp;&amp; !(a&gt;=15)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16</w:t>
      </w:r>
      <w:r w:rsidRPr="00A00CC8">
        <w:rPr>
          <w:rFonts w:ascii="Verdana" w:hAnsi="Verdana" w:cs="宋体" w:hint="eastAsia"/>
          <w:color w:val="000000"/>
          <w:kern w:val="0"/>
        </w:rPr>
        <w:t>、设</w:t>
      </w:r>
      <w:r w:rsidRPr="00A00CC8">
        <w:rPr>
          <w:rFonts w:ascii="Verdana" w:hAnsi="Verdana" w:cs="Verdana"/>
          <w:color w:val="000000"/>
          <w:kern w:val="0"/>
        </w:rPr>
        <w:t xml:space="preserve"> f</w:t>
      </w:r>
      <w:r w:rsidRPr="00A00CC8">
        <w:rPr>
          <w:rFonts w:ascii="Verdana" w:hAnsi="Verdana" w:cs="宋体" w:hint="eastAsia"/>
          <w:color w:val="000000"/>
          <w:kern w:val="0"/>
        </w:rPr>
        <w:t>是实型变量，下列表达式中不是逗号表达式的是</w:t>
      </w:r>
      <w:r w:rsidRPr="00A00CC8">
        <w:rPr>
          <w:rFonts w:ascii="Verdana" w:hAnsi="Verdana" w:cs="Verdana"/>
          <w:color w:val="000000"/>
          <w:kern w:val="0"/>
        </w:rPr>
        <w:t>( D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f= 3.2, 1.0 B. f&gt;0, f&lt;10 C. f=2.0, f&gt;0 D. f=(3.2, 1.0)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17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表达式</w:t>
      </w:r>
      <w:r w:rsidRPr="00A00CC8">
        <w:rPr>
          <w:rFonts w:ascii="Verdana" w:hAnsi="Verdana" w:cs="Verdana"/>
          <w:color w:val="000000"/>
          <w:kern w:val="0"/>
        </w:rPr>
        <w:t>18/4*sqrt(4.0)/8</w:t>
      </w:r>
      <w:r w:rsidRPr="00A00CC8">
        <w:rPr>
          <w:rFonts w:ascii="Verdana" w:hAnsi="Verdana" w:cs="宋体" w:hint="eastAsia"/>
          <w:color w:val="000000"/>
          <w:kern w:val="0"/>
        </w:rPr>
        <w:t>值的数据类型是（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int B. float C. double D. </w:t>
      </w:r>
      <w:r w:rsidRPr="00A00CC8">
        <w:rPr>
          <w:rFonts w:ascii="Verdana" w:hAnsi="Verdana" w:cs="宋体" w:hint="eastAsia"/>
          <w:color w:val="000000"/>
          <w:kern w:val="0"/>
        </w:rPr>
        <w:t>不确定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18</w:t>
      </w:r>
      <w:r w:rsidRPr="00A00CC8">
        <w:rPr>
          <w:rFonts w:ascii="Verdana" w:hAnsi="Verdana" w:cs="宋体" w:hint="eastAsia"/>
          <w:color w:val="000000"/>
          <w:kern w:val="0"/>
        </w:rPr>
        <w:t>、已知字母</w:t>
      </w: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的</w:t>
      </w:r>
      <w:r w:rsidRPr="00A00CC8">
        <w:rPr>
          <w:rFonts w:ascii="Verdana" w:hAnsi="Verdana" w:cs="Verdana"/>
          <w:color w:val="000000"/>
          <w:kern w:val="0"/>
        </w:rPr>
        <w:t>ASCII</w:t>
      </w:r>
      <w:r w:rsidRPr="00A00CC8">
        <w:rPr>
          <w:rFonts w:ascii="Verdana" w:hAnsi="Verdana" w:cs="宋体" w:hint="eastAsia"/>
          <w:color w:val="000000"/>
          <w:kern w:val="0"/>
        </w:rPr>
        <w:t>码为十进制数</w:t>
      </w:r>
      <w:r w:rsidRPr="00A00CC8">
        <w:rPr>
          <w:rFonts w:ascii="Verdana" w:hAnsi="Verdana" w:cs="Verdana"/>
          <w:color w:val="000000"/>
          <w:kern w:val="0"/>
        </w:rPr>
        <w:t>65</w:t>
      </w:r>
      <w:r w:rsidRPr="00A00CC8">
        <w:rPr>
          <w:rFonts w:ascii="Verdana" w:hAnsi="Verdana" w:cs="宋体" w:hint="eastAsia"/>
          <w:color w:val="000000"/>
          <w:kern w:val="0"/>
        </w:rPr>
        <w:t>，且</w:t>
      </w:r>
      <w:r w:rsidRPr="00A00CC8">
        <w:rPr>
          <w:rFonts w:ascii="Verdana" w:hAnsi="Verdana" w:cs="Verdana"/>
          <w:color w:val="000000"/>
          <w:kern w:val="0"/>
        </w:rPr>
        <w:t>c2</w:t>
      </w:r>
      <w:r w:rsidRPr="00A00CC8">
        <w:rPr>
          <w:rFonts w:ascii="Verdana" w:hAnsi="Verdana" w:cs="宋体" w:hint="eastAsia"/>
          <w:color w:val="000000"/>
          <w:kern w:val="0"/>
        </w:rPr>
        <w:t>为字符型，则执行语句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C2=’A’+’6’-‘3’;</w:t>
      </w:r>
      <w:r w:rsidRPr="00A00CC8">
        <w:rPr>
          <w:rFonts w:ascii="Verdana" w:hAnsi="Verdana" w:cs="宋体" w:hint="eastAsia"/>
          <w:color w:val="000000"/>
          <w:kern w:val="0"/>
        </w:rPr>
        <w:t>后</w:t>
      </w:r>
      <w:r w:rsidRPr="00A00CC8">
        <w:rPr>
          <w:rFonts w:ascii="Verdana" w:hAnsi="Verdana" w:cs="Verdana"/>
          <w:color w:val="000000"/>
          <w:kern w:val="0"/>
        </w:rPr>
        <w:t>c2</w:t>
      </w:r>
      <w:r w:rsidRPr="00A00CC8">
        <w:rPr>
          <w:rFonts w:ascii="Verdana" w:hAnsi="Verdana" w:cs="宋体" w:hint="eastAsia"/>
          <w:color w:val="000000"/>
          <w:kern w:val="0"/>
        </w:rPr>
        <w:t>中的值是（</w:t>
      </w:r>
      <w:r w:rsidRPr="00A00CC8">
        <w:rPr>
          <w:rFonts w:ascii="Verdana" w:hAnsi="Verdana" w:cs="Verdana"/>
          <w:color w:val="000000"/>
          <w:kern w:val="0"/>
        </w:rPr>
        <w:t xml:space="preserve"> A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D B. 68 C. </w:t>
      </w:r>
      <w:r w:rsidRPr="00A00CC8">
        <w:rPr>
          <w:rFonts w:ascii="Verdana" w:hAnsi="Verdana" w:cs="宋体" w:hint="eastAsia"/>
          <w:color w:val="000000"/>
          <w:kern w:val="0"/>
        </w:rPr>
        <w:t>不确定的值</w:t>
      </w:r>
      <w:r w:rsidRPr="00A00CC8">
        <w:rPr>
          <w:rFonts w:ascii="Verdana" w:hAnsi="Verdana" w:cs="Verdana"/>
          <w:color w:val="000000"/>
          <w:kern w:val="0"/>
        </w:rPr>
        <w:t xml:space="preserve"> D. C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19</w:t>
      </w:r>
      <w:r w:rsidRPr="00A00CC8">
        <w:rPr>
          <w:rFonts w:ascii="Verdana" w:hAnsi="Verdana" w:cs="宋体" w:hint="eastAsia"/>
          <w:color w:val="000000"/>
          <w:kern w:val="0"/>
        </w:rPr>
        <w:t>、以下用户标识符中，合法的是（</w:t>
      </w:r>
      <w:r w:rsidRPr="00A00CC8">
        <w:rPr>
          <w:rFonts w:ascii="Verdana" w:hAnsi="Verdana" w:cs="Verdana"/>
          <w:color w:val="000000"/>
          <w:kern w:val="0"/>
        </w:rPr>
        <w:t xml:space="preserve"> B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int B. nit C. 123 D. a+b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20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C </w:t>
      </w:r>
      <w:r w:rsidRPr="00A00CC8">
        <w:rPr>
          <w:rFonts w:ascii="Verdana" w:hAnsi="Verdana" w:cs="宋体" w:hint="eastAsia"/>
          <w:color w:val="000000"/>
          <w:kern w:val="0"/>
        </w:rPr>
        <w:t>语言中，要求运算对象只能为整数的运算符是（</w:t>
      </w:r>
      <w:r w:rsidRPr="00A00CC8">
        <w:rPr>
          <w:rFonts w:ascii="Verdana" w:hAnsi="Verdana" w:cs="Verdana"/>
          <w:color w:val="000000"/>
          <w:kern w:val="0"/>
        </w:rPr>
        <w:t xml:space="preserve"> A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% B. / C. &gt; D. *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21</w:t>
      </w:r>
      <w:r w:rsidRPr="00A00CC8">
        <w:rPr>
          <w:rFonts w:ascii="Verdana" w:hAnsi="Verdana" w:cs="宋体" w:hint="eastAsia"/>
          <w:color w:val="000000"/>
          <w:kern w:val="0"/>
        </w:rPr>
        <w:t>、若有说明语句：</w:t>
      </w:r>
      <w:r w:rsidRPr="00A00CC8">
        <w:rPr>
          <w:rFonts w:ascii="Verdana" w:hAnsi="Verdana" w:cs="Verdana"/>
          <w:color w:val="000000"/>
          <w:kern w:val="0"/>
        </w:rPr>
        <w:t>char c='\72'</w:t>
      </w:r>
      <w:r w:rsidRPr="00A00CC8">
        <w:rPr>
          <w:rFonts w:ascii="Verdana" w:hAnsi="Verdana" w:cs="宋体" w:hint="eastAsia"/>
          <w:color w:val="000000"/>
          <w:kern w:val="0"/>
        </w:rPr>
        <w:t>；则变量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在内存占用的字节数是（</w:t>
      </w:r>
      <w:r w:rsidRPr="00A00CC8">
        <w:rPr>
          <w:rFonts w:ascii="Verdana" w:hAnsi="Verdana" w:cs="Verdana"/>
          <w:color w:val="000000"/>
          <w:kern w:val="0"/>
        </w:rPr>
        <w:t xml:space="preserve"> A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1 B. 2 C. 3 D. 4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22</w:t>
      </w:r>
      <w:r w:rsidRPr="00A00CC8">
        <w:rPr>
          <w:rFonts w:ascii="Verdana" w:hAnsi="Verdana" w:cs="宋体" w:hint="eastAsia"/>
          <w:color w:val="000000"/>
          <w:kern w:val="0"/>
        </w:rPr>
        <w:t>、字符串</w:t>
      </w:r>
      <w:r w:rsidRPr="00A00CC8">
        <w:rPr>
          <w:rFonts w:ascii="Verdana" w:hAnsi="Verdana" w:cs="Verdana"/>
          <w:color w:val="000000"/>
          <w:kern w:val="0"/>
        </w:rPr>
        <w:t>"ABC"</w:t>
      </w:r>
      <w:r w:rsidRPr="00A00CC8">
        <w:rPr>
          <w:rFonts w:ascii="Verdana" w:hAnsi="Verdana" w:cs="宋体" w:hint="eastAsia"/>
          <w:color w:val="000000"/>
          <w:kern w:val="0"/>
        </w:rPr>
        <w:t>在内存占用的字节数是（</w:t>
      </w:r>
      <w:r w:rsidRPr="00A00CC8">
        <w:rPr>
          <w:rFonts w:ascii="Verdana" w:hAnsi="Verdana" w:cs="Verdana"/>
          <w:color w:val="000000"/>
          <w:kern w:val="0"/>
        </w:rPr>
        <w:t xml:space="preserve"> B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3 B. 4 C. 6 D. 8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23</w:t>
      </w:r>
      <w:r w:rsidRPr="00A00CC8">
        <w:rPr>
          <w:rFonts w:ascii="Verdana" w:hAnsi="Verdana" w:cs="宋体" w:hint="eastAsia"/>
          <w:color w:val="000000"/>
          <w:kern w:val="0"/>
        </w:rPr>
        <w:t>、要为字符型变量</w:t>
      </w:r>
      <w:r w:rsidRPr="00A00CC8">
        <w:rPr>
          <w:rFonts w:ascii="Verdana" w:hAnsi="Verdana" w:cs="Verdana"/>
          <w:color w:val="000000"/>
          <w:kern w:val="0"/>
        </w:rPr>
        <w:t xml:space="preserve"> a</w:t>
      </w:r>
      <w:r w:rsidRPr="00A00CC8">
        <w:rPr>
          <w:rFonts w:ascii="Verdana" w:hAnsi="Verdana" w:cs="宋体" w:hint="eastAsia"/>
          <w:color w:val="000000"/>
          <w:kern w:val="0"/>
        </w:rPr>
        <w:t>赋初值，下列语句中哪一个是正确的（</w:t>
      </w:r>
      <w:r w:rsidRPr="00A00CC8">
        <w:rPr>
          <w:rFonts w:ascii="Verdana" w:hAnsi="Verdana" w:cs="Verdana"/>
          <w:color w:val="000000"/>
          <w:kern w:val="0"/>
        </w:rPr>
        <w:t xml:space="preserve"> B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A. char a="3"; B. char a=’3’; C. char a=%; D. char a=*;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24</w:t>
      </w:r>
      <w:r w:rsidRPr="00A00CC8">
        <w:rPr>
          <w:rFonts w:ascii="Verdana" w:hAnsi="Verdana" w:cs="宋体" w:hint="eastAsia"/>
          <w:color w:val="000000"/>
          <w:kern w:val="0"/>
        </w:rPr>
        <w:t>、下列不正确的转义字符是（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\\ B. \' C. 074 D. \0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二、填空题：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C </w:t>
      </w:r>
      <w:r w:rsidRPr="00A00CC8">
        <w:rPr>
          <w:rFonts w:ascii="Verdana" w:hAnsi="Verdana" w:cs="宋体" w:hint="eastAsia"/>
          <w:color w:val="000000"/>
          <w:kern w:val="0"/>
        </w:rPr>
        <w:t>语言中的逻辑值</w:t>
      </w:r>
      <w:r w:rsidRPr="00A00CC8">
        <w:rPr>
          <w:rFonts w:ascii="Verdana" w:hAnsi="Verdana" w:cs="Verdana"/>
          <w:color w:val="000000"/>
          <w:kern w:val="0"/>
        </w:rPr>
        <w:t>“</w:t>
      </w:r>
      <w:r w:rsidRPr="00A00CC8">
        <w:rPr>
          <w:rFonts w:ascii="Verdana" w:hAnsi="Verdana" w:cs="宋体" w:hint="eastAsia"/>
          <w:color w:val="000000"/>
          <w:kern w:val="0"/>
        </w:rPr>
        <w:t>真</w:t>
      </w:r>
      <w:r w:rsidRPr="00A00CC8">
        <w:rPr>
          <w:rFonts w:ascii="Verdana" w:hAnsi="Verdana" w:cs="Verdana"/>
          <w:color w:val="000000"/>
          <w:kern w:val="0"/>
        </w:rPr>
        <w:t>”</w:t>
      </w:r>
      <w:r w:rsidRPr="00A00CC8">
        <w:rPr>
          <w:rFonts w:ascii="Verdana" w:hAnsi="Verdana" w:cs="宋体" w:hint="eastAsia"/>
          <w:color w:val="000000"/>
          <w:kern w:val="0"/>
        </w:rPr>
        <w:t>是用</w:t>
      </w:r>
      <w:r w:rsidRPr="00A00CC8">
        <w:rPr>
          <w:rFonts w:ascii="Verdana" w:hAnsi="Verdana" w:cs="Verdana"/>
          <w:color w:val="000000"/>
          <w:kern w:val="0"/>
        </w:rPr>
        <w:t xml:space="preserve"> 1 </w:t>
      </w:r>
      <w:r w:rsidRPr="00A00CC8">
        <w:rPr>
          <w:rFonts w:ascii="Verdana" w:hAnsi="Verdana" w:cs="宋体" w:hint="eastAsia"/>
          <w:color w:val="000000"/>
          <w:kern w:val="0"/>
        </w:rPr>
        <w:t>表示的，逻辑值</w:t>
      </w:r>
      <w:r w:rsidRPr="00A00CC8">
        <w:rPr>
          <w:rFonts w:ascii="Verdana" w:hAnsi="Verdana" w:cs="Verdana"/>
          <w:color w:val="000000"/>
          <w:kern w:val="0"/>
        </w:rPr>
        <w:t>“</w:t>
      </w:r>
      <w:r w:rsidRPr="00A00CC8">
        <w:rPr>
          <w:rFonts w:ascii="Verdana" w:hAnsi="Verdana" w:cs="宋体" w:hint="eastAsia"/>
          <w:color w:val="000000"/>
          <w:kern w:val="0"/>
        </w:rPr>
        <w:t>假</w:t>
      </w:r>
      <w:r w:rsidRPr="00A00CC8">
        <w:rPr>
          <w:rFonts w:ascii="Verdana" w:hAnsi="Verdana" w:cs="Verdana"/>
          <w:color w:val="000000"/>
          <w:kern w:val="0"/>
        </w:rPr>
        <w:t>”</w:t>
      </w:r>
      <w:r w:rsidRPr="00A00CC8">
        <w:rPr>
          <w:rFonts w:ascii="Verdana" w:hAnsi="Verdana" w:cs="宋体" w:hint="eastAsia"/>
          <w:color w:val="000000"/>
          <w:kern w:val="0"/>
        </w:rPr>
        <w:t>是用</w:t>
      </w:r>
      <w:r w:rsidRPr="00A00CC8">
        <w:rPr>
          <w:rFonts w:ascii="Verdana" w:hAnsi="Verdana" w:cs="Verdana"/>
          <w:color w:val="000000"/>
          <w:kern w:val="0"/>
        </w:rPr>
        <w:t xml:space="preserve"> 0 </w:t>
      </w:r>
      <w:r w:rsidRPr="00A00CC8">
        <w:rPr>
          <w:rFonts w:ascii="Verdana" w:hAnsi="Verdana" w:cs="宋体" w:hint="eastAsia"/>
          <w:color w:val="000000"/>
          <w:kern w:val="0"/>
        </w:rPr>
        <w:t>表示的。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、若</w:t>
      </w:r>
      <w:r w:rsidRPr="00A00CC8">
        <w:rPr>
          <w:rFonts w:ascii="Verdana" w:hAnsi="Verdana" w:cs="Verdana"/>
          <w:color w:val="000000"/>
          <w:kern w:val="0"/>
        </w:rPr>
        <w:t>x</w:t>
      </w:r>
      <w:r w:rsidRPr="00A00CC8">
        <w:rPr>
          <w:rFonts w:ascii="Verdana" w:hAnsi="Verdana" w:cs="宋体" w:hint="eastAsia"/>
          <w:color w:val="000000"/>
          <w:kern w:val="0"/>
        </w:rPr>
        <w:t>和</w:t>
      </w:r>
      <w:r w:rsidRPr="00A00CC8">
        <w:rPr>
          <w:rFonts w:ascii="Verdana" w:hAnsi="Verdana" w:cs="Verdana"/>
          <w:color w:val="000000"/>
          <w:kern w:val="0"/>
        </w:rPr>
        <w:t>n</w:t>
      </w:r>
      <w:r w:rsidRPr="00A00CC8">
        <w:rPr>
          <w:rFonts w:ascii="Verdana" w:hAnsi="Verdana" w:cs="宋体" w:hint="eastAsia"/>
          <w:color w:val="000000"/>
          <w:kern w:val="0"/>
        </w:rPr>
        <w:t>都是</w:t>
      </w:r>
      <w:r w:rsidRPr="00A00CC8">
        <w:rPr>
          <w:rFonts w:ascii="Verdana" w:hAnsi="Verdana" w:cs="Verdana"/>
          <w:color w:val="000000"/>
          <w:kern w:val="0"/>
        </w:rPr>
        <w:t>int</w:t>
      </w:r>
      <w:r w:rsidRPr="00A00CC8">
        <w:rPr>
          <w:rFonts w:ascii="Verdana" w:hAnsi="Verdana" w:cs="宋体" w:hint="eastAsia"/>
          <w:color w:val="000000"/>
          <w:kern w:val="0"/>
        </w:rPr>
        <w:t>型变量，且</w:t>
      </w:r>
      <w:r w:rsidRPr="00A00CC8">
        <w:rPr>
          <w:rFonts w:ascii="Verdana" w:hAnsi="Verdana" w:cs="Verdana"/>
          <w:color w:val="000000"/>
          <w:kern w:val="0"/>
        </w:rPr>
        <w:t>x</w:t>
      </w:r>
      <w:r w:rsidRPr="00A00CC8">
        <w:rPr>
          <w:rFonts w:ascii="Verdana" w:hAnsi="Verdana" w:cs="宋体" w:hint="eastAsia"/>
          <w:color w:val="000000"/>
          <w:kern w:val="0"/>
        </w:rPr>
        <w:t>的初值为</w:t>
      </w:r>
      <w:r w:rsidRPr="00A00CC8">
        <w:rPr>
          <w:rFonts w:ascii="Verdana" w:hAnsi="Verdana" w:cs="Verdana"/>
          <w:color w:val="000000"/>
          <w:kern w:val="0"/>
        </w:rPr>
        <w:t>12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n</w:t>
      </w:r>
      <w:r w:rsidRPr="00A00CC8">
        <w:rPr>
          <w:rFonts w:ascii="Verdana" w:hAnsi="Verdana" w:cs="宋体" w:hint="eastAsia"/>
          <w:color w:val="000000"/>
          <w:kern w:val="0"/>
        </w:rPr>
        <w:t>的初值为</w:t>
      </w:r>
      <w:r w:rsidRPr="00A00CC8">
        <w:rPr>
          <w:rFonts w:ascii="Verdana" w:hAnsi="Verdana" w:cs="Verdana"/>
          <w:color w:val="000000"/>
          <w:kern w:val="0"/>
        </w:rPr>
        <w:t>5</w:t>
      </w:r>
      <w:r w:rsidRPr="00A00CC8">
        <w:rPr>
          <w:rFonts w:ascii="Verdana" w:hAnsi="Verdana" w:cs="宋体" w:hint="eastAsia"/>
          <w:color w:val="000000"/>
          <w:kern w:val="0"/>
        </w:rPr>
        <w:t>，则计算表达式</w:t>
      </w:r>
      <w:r w:rsidRPr="00A00CC8">
        <w:rPr>
          <w:rFonts w:ascii="Verdana" w:hAnsi="Verdana" w:cs="Verdana"/>
          <w:color w:val="000000"/>
          <w:kern w:val="0"/>
        </w:rPr>
        <w:t>x%=(n%=2)</w:t>
      </w:r>
      <w:r w:rsidRPr="00A00CC8">
        <w:rPr>
          <w:rFonts w:ascii="Verdana" w:hAnsi="Verdana" w:cs="宋体" w:hint="eastAsia"/>
          <w:color w:val="000000"/>
          <w:kern w:val="0"/>
        </w:rPr>
        <w:t>后</w:t>
      </w:r>
      <w:r w:rsidRPr="00A00CC8">
        <w:rPr>
          <w:rFonts w:ascii="Verdana" w:hAnsi="Verdana" w:cs="Verdana"/>
          <w:color w:val="000000"/>
          <w:kern w:val="0"/>
        </w:rPr>
        <w:t>x</w:t>
      </w:r>
      <w:r w:rsidRPr="00A00CC8">
        <w:rPr>
          <w:rFonts w:ascii="Verdana" w:hAnsi="Verdana" w:cs="宋体" w:hint="eastAsia"/>
          <w:color w:val="000000"/>
          <w:kern w:val="0"/>
        </w:rPr>
        <w:t>的值为</w:t>
      </w:r>
      <w:r w:rsidRPr="00A00CC8">
        <w:rPr>
          <w:rFonts w:ascii="Verdana" w:hAnsi="Verdana" w:cs="Verdana"/>
          <w:color w:val="000000"/>
          <w:kern w:val="0"/>
        </w:rPr>
        <w:t xml:space="preserve"> 0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3</w:t>
      </w:r>
      <w:r w:rsidRPr="00A00CC8">
        <w:rPr>
          <w:rFonts w:ascii="Verdana" w:hAnsi="Verdana" w:cs="宋体" w:hint="eastAsia"/>
          <w:color w:val="000000"/>
          <w:kern w:val="0"/>
        </w:rPr>
        <w:t>、设</w:t>
      </w:r>
      <w:r w:rsidRPr="00A00CC8">
        <w:rPr>
          <w:rFonts w:ascii="Verdana" w:hAnsi="Verdana" w:cs="Verdana"/>
          <w:color w:val="000000"/>
          <w:kern w:val="0"/>
        </w:rPr>
        <w:t xml:space="preserve"> c='w',a=1,b=2,d=-5, </w:t>
      </w:r>
      <w:r w:rsidRPr="00A00CC8">
        <w:rPr>
          <w:rFonts w:ascii="Verdana" w:hAnsi="Verdana" w:cs="宋体" w:hint="eastAsia"/>
          <w:color w:val="000000"/>
          <w:kern w:val="0"/>
        </w:rPr>
        <w:t>则表达式</w:t>
      </w:r>
      <w:r w:rsidRPr="00A00CC8">
        <w:rPr>
          <w:rFonts w:ascii="Verdana" w:hAnsi="Verdana" w:cs="Verdana"/>
          <w:color w:val="000000"/>
          <w:kern w:val="0"/>
        </w:rPr>
        <w:t xml:space="preserve"> 'x'+1&gt;c, 'y'!=c+2, -a-5*b&lt;=d+1, b==a=2</w:t>
      </w:r>
      <w:r w:rsidRPr="00A00CC8">
        <w:rPr>
          <w:rFonts w:ascii="Verdana" w:hAnsi="Verdana" w:cs="宋体" w:hint="eastAsia"/>
          <w:color w:val="000000"/>
          <w:kern w:val="0"/>
        </w:rPr>
        <w:t>的值分别为</w:t>
      </w:r>
      <w:r w:rsidRPr="00A00CC8">
        <w:rPr>
          <w:rFonts w:ascii="Verdana" w:hAnsi="Verdana" w:cs="Verdana"/>
          <w:color w:val="000000"/>
          <w:kern w:val="0"/>
        </w:rPr>
        <w:t xml:space="preserve"> 1 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 0 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 1 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 1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4</w:t>
      </w:r>
      <w:r w:rsidRPr="00A00CC8">
        <w:rPr>
          <w:rFonts w:ascii="Verdana" w:hAnsi="Verdana" w:cs="宋体" w:hint="eastAsia"/>
          <w:color w:val="000000"/>
          <w:kern w:val="0"/>
        </w:rPr>
        <w:t>、设</w:t>
      </w:r>
      <w:r w:rsidRPr="00A00CC8">
        <w:rPr>
          <w:rFonts w:ascii="Verdana" w:hAnsi="Verdana" w:cs="Verdana"/>
          <w:color w:val="000000"/>
          <w:kern w:val="0"/>
        </w:rPr>
        <w:t xml:space="preserve"> float x=2.5,y=4.7; int a=7;</w:t>
      </w:r>
      <w:r w:rsidRPr="00A00CC8">
        <w:rPr>
          <w:rFonts w:ascii="Verdana" w:hAnsi="Verdana" w:cs="宋体" w:hint="eastAsia"/>
          <w:color w:val="000000"/>
          <w:kern w:val="0"/>
        </w:rPr>
        <w:t>，表达式</w:t>
      </w:r>
      <w:r w:rsidRPr="00A00CC8">
        <w:rPr>
          <w:rFonts w:ascii="Verdana" w:hAnsi="Verdana" w:cs="Verdana"/>
          <w:color w:val="000000"/>
          <w:kern w:val="0"/>
        </w:rPr>
        <w:t xml:space="preserve"> x+a%3*(int)(x+y)%2/4</w:t>
      </w:r>
      <w:r w:rsidRPr="00A00CC8">
        <w:rPr>
          <w:rFonts w:ascii="Verdana" w:hAnsi="Verdana" w:cs="宋体" w:hint="eastAsia"/>
          <w:color w:val="000000"/>
          <w:kern w:val="0"/>
        </w:rPr>
        <w:t>的值为</w:t>
      </w:r>
      <w:r w:rsidRPr="00A00CC8">
        <w:rPr>
          <w:rFonts w:ascii="Verdana" w:hAnsi="Verdana" w:cs="Verdana"/>
          <w:color w:val="000000"/>
          <w:kern w:val="0"/>
        </w:rPr>
        <w:t xml:space="preserve"> 2.5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5</w:t>
      </w:r>
      <w:r w:rsidRPr="00A00CC8">
        <w:rPr>
          <w:rFonts w:ascii="Verdana" w:hAnsi="Verdana" w:cs="宋体" w:hint="eastAsia"/>
          <w:color w:val="000000"/>
          <w:kern w:val="0"/>
        </w:rPr>
        <w:t>、判断变量</w:t>
      </w:r>
      <w:r w:rsidRPr="00A00CC8">
        <w:rPr>
          <w:rFonts w:ascii="Verdana" w:hAnsi="Verdana" w:cs="Verdana"/>
          <w:color w:val="000000"/>
          <w:kern w:val="0"/>
        </w:rPr>
        <w:t xml:space="preserve"> 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b </w:t>
      </w:r>
      <w:r w:rsidRPr="00A00CC8">
        <w:rPr>
          <w:rFonts w:ascii="Verdana" w:hAnsi="Verdana" w:cs="宋体" w:hint="eastAsia"/>
          <w:color w:val="000000"/>
          <w:kern w:val="0"/>
        </w:rPr>
        <w:t>的值均不为</w:t>
      </w:r>
      <w:r w:rsidRPr="00A00CC8">
        <w:rPr>
          <w:rFonts w:ascii="Verdana" w:hAnsi="Verdana" w:cs="Verdana"/>
          <w:color w:val="000000"/>
          <w:kern w:val="0"/>
        </w:rPr>
        <w:t xml:space="preserve"> 0 </w:t>
      </w:r>
      <w:r w:rsidRPr="00A00CC8">
        <w:rPr>
          <w:rFonts w:ascii="Verdana" w:hAnsi="Verdana" w:cs="宋体" w:hint="eastAsia"/>
          <w:color w:val="000000"/>
          <w:kern w:val="0"/>
        </w:rPr>
        <w:t>的逻辑表达式为</w:t>
      </w:r>
      <w:r w:rsidRPr="00A00CC8">
        <w:rPr>
          <w:rFonts w:ascii="Verdana" w:hAnsi="Verdana" w:cs="Verdana"/>
          <w:color w:val="000000"/>
          <w:kern w:val="0"/>
        </w:rPr>
        <w:t xml:space="preserve">a!=0&amp;&amp;b!=0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6</w:t>
      </w:r>
      <w:r w:rsidRPr="00A00CC8">
        <w:rPr>
          <w:rFonts w:ascii="Verdana" w:hAnsi="Verdana" w:cs="宋体" w:hint="eastAsia"/>
          <w:color w:val="000000"/>
          <w:kern w:val="0"/>
        </w:rPr>
        <w:t>、求解赋值表达式</w:t>
      </w:r>
      <w:r w:rsidRPr="00A00CC8">
        <w:rPr>
          <w:rFonts w:ascii="Verdana" w:hAnsi="Verdana" w:cs="Verdana"/>
          <w:color w:val="000000"/>
          <w:kern w:val="0"/>
        </w:rPr>
        <w:t xml:space="preserve"> a=(b=10)%(c=6)</w:t>
      </w:r>
      <w:r w:rsidRPr="00A00CC8">
        <w:rPr>
          <w:rFonts w:ascii="Verdana" w:hAnsi="Verdana" w:cs="宋体" w:hint="eastAsia"/>
          <w:color w:val="000000"/>
          <w:kern w:val="0"/>
        </w:rPr>
        <w:t>，表达式值、</w:t>
      </w: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c </w:t>
      </w:r>
      <w:r w:rsidRPr="00A00CC8">
        <w:rPr>
          <w:rFonts w:ascii="Verdana" w:hAnsi="Verdana" w:cs="宋体" w:hint="eastAsia"/>
          <w:color w:val="000000"/>
          <w:kern w:val="0"/>
        </w:rPr>
        <w:t>的值依次为</w:t>
      </w:r>
      <w:r w:rsidRPr="00A00CC8">
        <w:rPr>
          <w:rFonts w:ascii="Verdana" w:hAnsi="Verdana" w:cs="Verdana"/>
          <w:color w:val="000000"/>
          <w:kern w:val="0"/>
        </w:rPr>
        <w:t xml:space="preserve"> 4,4,10,6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7</w:t>
      </w:r>
      <w:r w:rsidRPr="00A00CC8">
        <w:rPr>
          <w:rFonts w:ascii="Verdana" w:hAnsi="Verdana" w:cs="宋体" w:hint="eastAsia"/>
          <w:color w:val="000000"/>
          <w:kern w:val="0"/>
        </w:rPr>
        <w:t>、求解逗号表达式</w:t>
      </w:r>
      <w:r w:rsidRPr="00A00CC8">
        <w:rPr>
          <w:rFonts w:ascii="Verdana" w:hAnsi="Verdana" w:cs="Verdana"/>
          <w:color w:val="000000"/>
          <w:kern w:val="0"/>
        </w:rPr>
        <w:t xml:space="preserve"> x=a=3,6*a </w:t>
      </w:r>
      <w:r w:rsidRPr="00A00CC8">
        <w:rPr>
          <w:rFonts w:ascii="Verdana" w:hAnsi="Verdana" w:cs="宋体" w:hint="eastAsia"/>
          <w:color w:val="000000"/>
          <w:kern w:val="0"/>
        </w:rPr>
        <w:t>后，表达式值、</w:t>
      </w:r>
      <w:r w:rsidRPr="00A00CC8">
        <w:rPr>
          <w:rFonts w:ascii="Verdana" w:hAnsi="Verdana" w:cs="Verdana"/>
          <w:color w:val="000000"/>
          <w:kern w:val="0"/>
        </w:rPr>
        <w:t>x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a </w:t>
      </w:r>
      <w:r w:rsidRPr="00A00CC8">
        <w:rPr>
          <w:rFonts w:ascii="Verdana" w:hAnsi="Verdana" w:cs="宋体" w:hint="eastAsia"/>
          <w:color w:val="000000"/>
          <w:kern w:val="0"/>
        </w:rPr>
        <w:t>的值依次为</w:t>
      </w:r>
      <w:r w:rsidRPr="00A00CC8">
        <w:rPr>
          <w:rFonts w:ascii="Verdana" w:hAnsi="Verdana" w:cs="Verdana"/>
          <w:color w:val="000000"/>
          <w:kern w:val="0"/>
        </w:rPr>
        <w:t xml:space="preserve">18,3,3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8</w:t>
      </w:r>
      <w:r w:rsidRPr="00A00CC8">
        <w:rPr>
          <w:rFonts w:ascii="Verdana" w:hAnsi="Verdana" w:cs="宋体" w:hint="eastAsia"/>
          <w:color w:val="000000"/>
          <w:kern w:val="0"/>
        </w:rPr>
        <w:t>、数学式</w:t>
      </w:r>
      <w:r w:rsidRPr="00A00CC8">
        <w:rPr>
          <w:rFonts w:ascii="Verdana" w:hAnsi="Verdana" w:cs="Verdana"/>
          <w:color w:val="000000"/>
          <w:kern w:val="0"/>
        </w:rPr>
        <w:t>a/(b*c)</w:t>
      </w:r>
      <w:r w:rsidRPr="00A00CC8">
        <w:rPr>
          <w:rFonts w:ascii="Verdana" w:hAnsi="Verdana" w:cs="宋体" w:hint="eastAsia"/>
          <w:color w:val="000000"/>
          <w:kern w:val="0"/>
        </w:rPr>
        <w:t>的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语言表达式</w:t>
      </w:r>
      <w:r w:rsidRPr="00A00CC8">
        <w:rPr>
          <w:rFonts w:ascii="Verdana" w:hAnsi="Verdana" w:cs="Verdana"/>
          <w:color w:val="000000"/>
          <w:kern w:val="0"/>
        </w:rPr>
        <w:t xml:space="preserve"> a/b/c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三、编程题</w:t>
      </w:r>
      <w:r w:rsidRPr="00A00CC8">
        <w:rPr>
          <w:rFonts w:ascii="Verdana" w:hAnsi="Verdana" w:cs="Verdana"/>
          <w:color w:val="000000"/>
          <w:kern w:val="0"/>
        </w:rPr>
        <w:t>: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设长方形的高为</w:t>
      </w:r>
      <w:r w:rsidRPr="00A00CC8">
        <w:rPr>
          <w:rFonts w:ascii="Verdana" w:hAnsi="Verdana" w:cs="Verdana"/>
          <w:color w:val="000000"/>
          <w:kern w:val="0"/>
        </w:rPr>
        <w:t xml:space="preserve"> 1.5</w:t>
      </w:r>
      <w:r w:rsidRPr="00A00CC8">
        <w:rPr>
          <w:rFonts w:ascii="Verdana" w:hAnsi="Verdana" w:cs="宋体" w:hint="eastAsia"/>
          <w:color w:val="000000"/>
          <w:kern w:val="0"/>
        </w:rPr>
        <w:t>，宽为</w:t>
      </w:r>
      <w:r w:rsidRPr="00A00CC8">
        <w:rPr>
          <w:rFonts w:ascii="Verdana" w:hAnsi="Verdana" w:cs="Verdana"/>
          <w:color w:val="000000"/>
          <w:kern w:val="0"/>
        </w:rPr>
        <w:t xml:space="preserve"> 2.3</w:t>
      </w:r>
      <w:r w:rsidRPr="00A00CC8">
        <w:rPr>
          <w:rFonts w:ascii="Verdana" w:hAnsi="Verdana" w:cs="宋体" w:hint="eastAsia"/>
          <w:color w:val="000000"/>
          <w:kern w:val="0"/>
        </w:rPr>
        <w:t>，编程求该长方形的周长和面积。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编写一个程序，将大写字母</w:t>
      </w:r>
      <w:r w:rsidRPr="00A00CC8">
        <w:rPr>
          <w:rFonts w:ascii="Verdana" w:hAnsi="Verdana" w:cs="Verdana"/>
          <w:color w:val="000000"/>
          <w:kern w:val="0"/>
        </w:rPr>
        <w:t xml:space="preserve"> A</w:t>
      </w:r>
      <w:r w:rsidRPr="00A00CC8">
        <w:rPr>
          <w:rFonts w:ascii="Verdana" w:hAnsi="Verdana" w:cs="宋体" w:hint="eastAsia"/>
          <w:color w:val="000000"/>
          <w:kern w:val="0"/>
        </w:rPr>
        <w:t>转换为小写字母</w:t>
      </w:r>
      <w:r w:rsidRPr="00A00CC8">
        <w:rPr>
          <w:rFonts w:ascii="Verdana" w:hAnsi="Verdana" w:cs="Verdana"/>
          <w:color w:val="000000"/>
          <w:kern w:val="0"/>
        </w:rPr>
        <w:t xml:space="preserve"> a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．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{float x=1.5,y=2.3;printf(“area is %6.2f\n”,x*y);}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2.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{char c=’A’;printf(“%d”,c+32);}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顺序结构答案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一、单项选择题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AADAB CCBBD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二、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程序改错题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．正确的程序为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 include "stdio.h"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{ char c </w:t>
      </w:r>
      <w:r w:rsidRPr="00A00CC8">
        <w:rPr>
          <w:rFonts w:ascii="Verdana" w:hAnsi="Verdana" w:cs="宋体" w:hint="eastAsia"/>
          <w:color w:val="000000"/>
          <w:kern w:val="0"/>
        </w:rPr>
        <w:t>；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getchar(c);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putchar('\007') ; /*</w:t>
      </w:r>
      <w:r w:rsidRPr="00A00CC8">
        <w:rPr>
          <w:rFonts w:ascii="Verdana" w:hAnsi="Verdana" w:cs="宋体" w:hint="eastAsia"/>
          <w:color w:val="000000"/>
          <w:kern w:val="0"/>
        </w:rPr>
        <w:t>鸣笛</w:t>
      </w:r>
      <w:r w:rsidRPr="00A00CC8">
        <w:rPr>
          <w:rFonts w:ascii="Verdana" w:hAnsi="Verdana" w:cs="Verdana"/>
          <w:color w:val="000000"/>
          <w:kern w:val="0"/>
        </w:rPr>
        <w:t>*/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putchar( 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．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正确的程序为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int a,b,s,l;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scanf("%d,%d",&amp;a,&amp;b);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s=a*b; l=2*(a+b);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printf("l=%d,s=%d\n", l ,s);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三、写出程序运行结果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．</w:t>
      </w:r>
      <w:r w:rsidRPr="00A00CC8">
        <w:rPr>
          <w:rFonts w:ascii="Verdana" w:hAnsi="Verdana" w:cs="Verdana"/>
          <w:color w:val="000000"/>
          <w:kern w:val="0"/>
        </w:rPr>
        <w:t xml:space="preserve"> 68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2. x=4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y=11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四、编程题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1.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int a,b,c,sum;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float ave;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scanf(“%d%d%d”,&amp;a,&amp;b,&amp;c);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sum=a+b+c; ave=sum/3.0;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printf(“sum=%d,ave=%.2f\n”,sum,ave);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五、选做题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1.void main( )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float a,b,temp;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printf("input a and b:");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scanf("%d,%d",&amp;a ,&amp;b);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temp = a; a = b; b = temp;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printf("a=%d , b=%d\n", a , b);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选择结构答案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一、单项选择题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1.B 2.A 3.D 4.C 5.D 6.B 7.C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二、填空题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1. 5 5 4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5 5 4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3 3 4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2. 4 0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3. VeryGood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Good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VeryGood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Fail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Pass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Pass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三、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阅读程序，写出运行结果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1. 10, 4, 3;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-1 </w:t>
      </w:r>
      <w:r w:rsidRPr="00A00CC8">
        <w:rPr>
          <w:rFonts w:ascii="Verdana" w:hAnsi="Verdana" w:cs="Verdana"/>
          <w:color w:val="000000"/>
          <w:kern w:val="0"/>
        </w:rPr>
        <w:br/>
        <w:t xml:space="preserve">3 </w:t>
      </w:r>
      <w:r w:rsidRPr="00A00CC8">
        <w:rPr>
          <w:rFonts w:ascii="Verdana" w:hAnsi="Verdana" w:cs="Verdana"/>
          <w:color w:val="000000"/>
          <w:kern w:val="0"/>
        </w:rPr>
        <w:br/>
        <w:t xml:space="preserve">6 </w:t>
      </w:r>
      <w:r w:rsidRPr="00A00CC8">
        <w:rPr>
          <w:rFonts w:ascii="Verdana" w:hAnsi="Verdana" w:cs="Verdana"/>
          <w:color w:val="000000"/>
          <w:kern w:val="0"/>
        </w:rPr>
        <w:br/>
        <w:t>1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四、程序设计题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1.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int a,b,x,y;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scanf(“%d %d”,&amp;a,&amp;b);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x=a*a+b*b;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if(x&gt;100)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{y=x/100; printf(“%d”,y);}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else printf(“%d”,a+b);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2. if</w:t>
      </w:r>
      <w:r w:rsidRPr="00A00CC8">
        <w:rPr>
          <w:rFonts w:ascii="Verdana" w:hAnsi="Verdana" w:cs="宋体" w:hint="eastAsia"/>
          <w:color w:val="000000"/>
          <w:kern w:val="0"/>
        </w:rPr>
        <w:t>结构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float t;char c;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printf(“input score,max as 100:\n”);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scanf(“%f”,&amp;t);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if(t&gt;=90) ch=’A’;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else if(t&gt;=80) ch=’B’;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else if(t&gt;=70) ch=’C’;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else if(t&gt;=60) ch=’D’;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else ch=’E’;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printf(“Grade=%d\n”,ch);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switch</w:t>
      </w:r>
      <w:r w:rsidRPr="00A00CC8">
        <w:rPr>
          <w:rFonts w:ascii="Verdana" w:hAnsi="Verdana" w:cs="宋体" w:hint="eastAsia"/>
          <w:color w:val="000000"/>
          <w:kern w:val="0"/>
        </w:rPr>
        <w:t>结构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{float t;char c;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printf(“input score,max as 100:\n”);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scanf(“%f”,&amp;t);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switch(t/10)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case 10: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case 9: ch=’A’;break;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case 8: ch=’B’;break;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case 7: ch=’C’;break;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case 6: ch=’D’;break;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case 5: ch=’E’;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printf(“Grade=%d\n”,ch);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五、选做题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1.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int a,b,c,t;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scanf(“%d%d%d”,&amp;a,&amp;b,&amp;c);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if(a&lt;b){t=a;a=b;b=t;}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if(a&lt;c){t=a;a=c;c=t;}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if(b&lt;c){t=b;b=c;c=t;}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printf(“%d,%d,%d\n”,a,b,c);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2. switch((s&gt;0)&amp;&amp;(s&lt;=10))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{case 1: switch ((s&gt;=3)&amp;&amp;(s&lt;=6))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case 1: x=2; break;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case 0: switch (s&gt;1)||(s&gt;8))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case 1: x=3; break;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case 0: x=1; break;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 break;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case 0: x=0; break;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循环结构答案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一、选择题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．</w:t>
      </w:r>
      <w:r w:rsidRPr="00A00CC8">
        <w:rPr>
          <w:rFonts w:ascii="Verdana" w:hAnsi="Verdana" w:cs="Verdana"/>
          <w:color w:val="000000"/>
          <w:kern w:val="0"/>
        </w:rPr>
        <w:t>B 2.A 3.A 4.C 5.A 6.B 7.A 8.C 9.D 10.D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二、填空题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1. x1 x1/2-2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2. ch=getchar() ch&gt;=’A’&amp;&amp;ch&lt;=’Z’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3. s=s+t*i t=-t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三、阅读下列程序，写出程序运行的输出结果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．</w:t>
      </w:r>
      <w:r w:rsidRPr="00A00CC8">
        <w:rPr>
          <w:rFonts w:ascii="Verdana" w:hAnsi="Verdana" w:cs="Verdana"/>
          <w:color w:val="000000"/>
          <w:kern w:val="0"/>
        </w:rPr>
        <w:t>852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2. 8921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3. 5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4. SUM=2468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四、程序改错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1.main()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int i=200,n=0; /*n</w:t>
      </w:r>
      <w:r w:rsidRPr="00A00CC8">
        <w:rPr>
          <w:rFonts w:ascii="Verdana" w:hAnsi="Verdana" w:cs="宋体" w:hint="eastAsia"/>
          <w:color w:val="000000"/>
          <w:kern w:val="0"/>
        </w:rPr>
        <w:t>用来记录每行已打印数的个数</w:t>
      </w:r>
      <w:r w:rsidRPr="00A00CC8">
        <w:rPr>
          <w:rFonts w:ascii="Verdana" w:hAnsi="Verdana" w:cs="Verdana"/>
          <w:color w:val="000000"/>
          <w:kern w:val="0"/>
        </w:rPr>
        <w:t>*/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while(i&lt;=300)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{if(i%7==0)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//break;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printf("%5d",i); n=n+1;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if(n==5) /*</w:t>
      </w:r>
      <w:r w:rsidRPr="00A00CC8">
        <w:rPr>
          <w:rFonts w:ascii="Verdana" w:hAnsi="Verdana" w:cs="宋体" w:hint="eastAsia"/>
          <w:color w:val="000000"/>
          <w:kern w:val="0"/>
        </w:rPr>
        <w:t>满</w:t>
      </w:r>
      <w:r w:rsidRPr="00D44F49">
        <w:rPr>
          <w:rFonts w:ascii="Verdana" w:hAnsi="Verdana" w:cs="Verdana"/>
          <w:color w:val="000000"/>
          <w:kern w:val="0"/>
          <w:lang w:val="pt-BR"/>
        </w:rPr>
        <w:t>5</w:t>
      </w:r>
      <w:r w:rsidRPr="00A00CC8">
        <w:rPr>
          <w:rFonts w:ascii="Verdana" w:hAnsi="Verdana" w:cs="宋体" w:hint="eastAsia"/>
          <w:color w:val="000000"/>
          <w:kern w:val="0"/>
        </w:rPr>
        <w:t>个换行</w:t>
      </w:r>
      <w:r w:rsidRPr="00D44F49">
        <w:rPr>
          <w:rFonts w:ascii="Verdana" w:hAnsi="Verdana" w:cs="Verdana"/>
          <w:color w:val="000000"/>
          <w:kern w:val="0"/>
          <w:lang w:val="pt-BR"/>
        </w:rPr>
        <w:t>*/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printf("\n"); n=0; 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i++; } 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br/>
        <w:t>2). main( )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int i,s=0,t=1;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for(i=1;i&lt;=7;i++)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t=t*i; s=s+t; 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printf("sum=%d\n",s); 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五、程序设计题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1. main()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{int x,g,s,b;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for(x=100;x&lt;1000;x++)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b=x/100;s=x%100/10;g=x%10;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if((g*g*g+s*s*s+b*b*b)==x)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printf(“%d\n”,x); 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2.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int i,s=0,f=1;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for(i=2;i&lt;80;i++)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{s=s+f*(i-1)/i; f=-f;}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printf(s=%f\n”,s);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六、选做题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1. main()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 float s=0,m=2.0,n=1.0,p;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i;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for(i=1;i&lt;=20;i++)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{s=s+m/n; p=m; m=m+n; n=p;}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printf(s=%f\n”,s);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2.#include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int i,j,k,s=1;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for(i=1;i&lt;=20;i++)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for(j=1;j&lt;=50;j++)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k=100-i*5-j*2;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if(k&gt;=0)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printf(“%2d %2d %2d”,i,j,k);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s=s+1;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if(s%5==0) printf(“\n”);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第</w:t>
      </w:r>
      <w:r w:rsidRPr="00A00CC8">
        <w:rPr>
          <w:rFonts w:ascii="Verdana" w:hAnsi="Verdana" w:cs="Verdana"/>
          <w:color w:val="000000"/>
          <w:kern w:val="0"/>
        </w:rPr>
        <w:t>7</w:t>
      </w:r>
      <w:r w:rsidRPr="00A00CC8">
        <w:rPr>
          <w:rFonts w:ascii="Verdana" w:hAnsi="Verdana" w:cs="宋体" w:hint="eastAsia"/>
          <w:color w:val="000000"/>
          <w:kern w:val="0"/>
        </w:rPr>
        <w:t>章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数组习题</w:t>
      </w:r>
      <w:r w:rsidRPr="00A00CC8">
        <w:rPr>
          <w:rFonts w:ascii="Verdana" w:hAnsi="Verdana" w:cs="Verdana"/>
          <w:color w:val="000000"/>
          <w:kern w:val="0"/>
        </w:rPr>
        <w:br/>
        <w:t>A</w:t>
      </w:r>
      <w:r w:rsidRPr="00A00CC8">
        <w:rPr>
          <w:rFonts w:ascii="Verdana" w:hAnsi="Verdana" w:cs="宋体" w:hint="eastAsia"/>
          <w:color w:val="000000"/>
          <w:kern w:val="0"/>
        </w:rPr>
        <w:t>卷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1. </w:t>
      </w:r>
      <w:r w:rsidRPr="00A00CC8">
        <w:rPr>
          <w:rFonts w:ascii="Verdana" w:hAnsi="Verdana" w:cs="宋体" w:hint="eastAsia"/>
          <w:color w:val="000000"/>
          <w:kern w:val="0"/>
        </w:rPr>
        <w:t>单项选择题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(1) int a[4]={5,3,8,9};</w:t>
      </w:r>
      <w:r w:rsidRPr="00A00CC8">
        <w:rPr>
          <w:rFonts w:ascii="Verdana" w:hAnsi="Verdana" w:cs="宋体" w:hint="eastAsia"/>
          <w:color w:val="000000"/>
          <w:kern w:val="0"/>
        </w:rPr>
        <w:t>其中</w:t>
      </w:r>
      <w:r w:rsidRPr="00A00CC8">
        <w:rPr>
          <w:rFonts w:ascii="Verdana" w:hAnsi="Verdana" w:cs="Verdana"/>
          <w:color w:val="000000"/>
          <w:kern w:val="0"/>
        </w:rPr>
        <w:t xml:space="preserve"> a[3]</w:t>
      </w:r>
      <w:r w:rsidRPr="00A00CC8">
        <w:rPr>
          <w:rFonts w:ascii="Verdana" w:hAnsi="Verdana" w:cs="宋体" w:hint="eastAsia"/>
          <w:color w:val="000000"/>
          <w:kern w:val="0"/>
        </w:rPr>
        <w:t>的值为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>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5 B. 3 C. 8 D. 9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(2) </w:t>
      </w:r>
      <w:r w:rsidRPr="00A00CC8">
        <w:rPr>
          <w:rFonts w:ascii="Verdana" w:hAnsi="Verdana" w:cs="宋体" w:hint="eastAsia"/>
          <w:color w:val="000000"/>
          <w:kern w:val="0"/>
        </w:rPr>
        <w:t>以下</w:t>
      </w:r>
      <w:r w:rsidRPr="00A00CC8">
        <w:rPr>
          <w:rFonts w:ascii="Verdana" w:hAnsi="Verdana" w:cs="Verdana"/>
          <w:color w:val="000000"/>
          <w:kern w:val="0"/>
        </w:rPr>
        <w:t xml:space="preserve"> 4 </w:t>
      </w:r>
      <w:r w:rsidRPr="00A00CC8">
        <w:rPr>
          <w:rFonts w:ascii="Verdana" w:hAnsi="Verdana" w:cs="宋体" w:hint="eastAsia"/>
          <w:color w:val="000000"/>
          <w:kern w:val="0"/>
        </w:rPr>
        <w:t>个字符串函数中，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所在的头文件与其他</w:t>
      </w:r>
      <w:r w:rsidRPr="00A00CC8">
        <w:rPr>
          <w:rFonts w:ascii="Verdana" w:hAnsi="Verdana" w:cs="Verdana"/>
          <w:color w:val="000000"/>
          <w:kern w:val="0"/>
        </w:rPr>
        <w:t xml:space="preserve"> 3 </w:t>
      </w:r>
      <w:r w:rsidRPr="00A00CC8">
        <w:rPr>
          <w:rFonts w:ascii="Verdana" w:hAnsi="Verdana" w:cs="宋体" w:hint="eastAsia"/>
          <w:color w:val="000000"/>
          <w:kern w:val="0"/>
        </w:rPr>
        <w:t>个不同。</w:t>
      </w:r>
      <w:r w:rsidRPr="00A00CC8">
        <w:rPr>
          <w:rFonts w:ascii="Verdana" w:hAnsi="Verdana" w:cs="Verdana"/>
          <w:color w:val="000000"/>
          <w:kern w:val="0"/>
        </w:rPr>
        <w:t>A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gets B. strcpy C. strlen D. strcmp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(3) </w:t>
      </w:r>
      <w:r w:rsidRPr="00A00CC8">
        <w:rPr>
          <w:rFonts w:ascii="Verdana" w:hAnsi="Verdana" w:cs="宋体" w:hint="eastAsia"/>
          <w:color w:val="000000"/>
          <w:kern w:val="0"/>
        </w:rPr>
        <w:t>以下</w:t>
      </w:r>
      <w:r w:rsidRPr="00A00CC8">
        <w:rPr>
          <w:rFonts w:ascii="Verdana" w:hAnsi="Verdana" w:cs="Verdana"/>
          <w:color w:val="000000"/>
          <w:kern w:val="0"/>
        </w:rPr>
        <w:t xml:space="preserve"> 4 </w:t>
      </w:r>
      <w:r w:rsidRPr="00A00CC8">
        <w:rPr>
          <w:rFonts w:ascii="Verdana" w:hAnsi="Verdana" w:cs="宋体" w:hint="eastAsia"/>
          <w:color w:val="000000"/>
          <w:kern w:val="0"/>
        </w:rPr>
        <w:t>个数组定义中，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是错误的。</w:t>
      </w:r>
      <w:r w:rsidRPr="00A00CC8">
        <w:rPr>
          <w:rFonts w:ascii="Verdana" w:hAnsi="Verdana" w:cs="Verdana"/>
          <w:color w:val="000000"/>
          <w:kern w:val="0"/>
        </w:rPr>
        <w:t xml:space="preserve"> 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int a[7]; B. #define N 5 long b[N]; C. char c[5]; D. int n,d[n];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A00CC8">
        <w:rPr>
          <w:rFonts w:ascii="Verdana" w:hAnsi="Verdana" w:cs="Verdana"/>
          <w:color w:val="000000"/>
          <w:kern w:val="0"/>
        </w:rPr>
        <w:t xml:space="preserve">(4) </w:t>
      </w:r>
      <w:r w:rsidRPr="00A00CC8">
        <w:rPr>
          <w:rFonts w:ascii="Verdana" w:hAnsi="Verdana" w:cs="宋体" w:hint="eastAsia"/>
          <w:color w:val="000000"/>
          <w:kern w:val="0"/>
        </w:rPr>
        <w:t>对字符数组进行初始化，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形式是错误。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D44F49">
        <w:rPr>
          <w:rFonts w:ascii="Verdana" w:hAnsi="Verdana" w:cs="Verdana"/>
          <w:color w:val="000000"/>
          <w:kern w:val="0"/>
          <w:lang w:val="pt-BR"/>
        </w:rPr>
        <w:t>B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A. char c1[ ]={'1', '2', '3'}; B. char c2[ ]=123; C. char c3[ ]={ '1', '2', '3', '\0'}; D. char c4[ ]="123";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(5) </w:t>
      </w:r>
      <w:r w:rsidRPr="00A00CC8">
        <w:rPr>
          <w:rFonts w:ascii="Verdana" w:hAnsi="Verdana" w:cs="宋体" w:hint="eastAsia"/>
          <w:color w:val="000000"/>
          <w:kern w:val="0"/>
        </w:rPr>
        <w:t>在数组中，数组名表示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A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数组第</w:t>
      </w:r>
      <w:r w:rsidRPr="00A00CC8">
        <w:rPr>
          <w:rFonts w:ascii="Verdana" w:hAnsi="Verdana" w:cs="Verdana"/>
          <w:color w:val="000000"/>
          <w:kern w:val="0"/>
        </w:rPr>
        <w:t xml:space="preserve"> 1 </w:t>
      </w:r>
      <w:r w:rsidRPr="00A00CC8">
        <w:rPr>
          <w:rFonts w:ascii="Verdana" w:hAnsi="Verdana" w:cs="宋体" w:hint="eastAsia"/>
          <w:color w:val="000000"/>
          <w:kern w:val="0"/>
        </w:rPr>
        <w:t>个元素的首地址</w:t>
      </w:r>
      <w:r w:rsidRPr="00A00CC8">
        <w:rPr>
          <w:rFonts w:ascii="Verdana" w:hAnsi="Verdana" w:cs="Verdana"/>
          <w:color w:val="000000"/>
          <w:kern w:val="0"/>
        </w:rPr>
        <w:t xml:space="preserve"> B.</w:t>
      </w:r>
      <w:r w:rsidRPr="00A00CC8">
        <w:rPr>
          <w:rFonts w:ascii="Verdana" w:hAnsi="Verdana" w:cs="宋体" w:hint="eastAsia"/>
          <w:color w:val="000000"/>
          <w:kern w:val="0"/>
        </w:rPr>
        <w:t>数组第</w:t>
      </w:r>
      <w:r w:rsidRPr="00A00CC8">
        <w:rPr>
          <w:rFonts w:ascii="Verdana" w:hAnsi="Verdana" w:cs="Verdana"/>
          <w:color w:val="000000"/>
          <w:kern w:val="0"/>
        </w:rPr>
        <w:t xml:space="preserve"> 2 </w:t>
      </w:r>
      <w:r w:rsidRPr="00A00CC8">
        <w:rPr>
          <w:rFonts w:ascii="Verdana" w:hAnsi="Verdana" w:cs="宋体" w:hint="eastAsia"/>
          <w:color w:val="000000"/>
          <w:kern w:val="0"/>
        </w:rPr>
        <w:t>个元素的首地址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C. </w:t>
      </w:r>
      <w:r w:rsidRPr="00A00CC8">
        <w:rPr>
          <w:rFonts w:ascii="Verdana" w:hAnsi="Verdana" w:cs="宋体" w:hint="eastAsia"/>
          <w:color w:val="000000"/>
          <w:kern w:val="0"/>
        </w:rPr>
        <w:t>数组所有元素的首地址</w:t>
      </w:r>
      <w:r w:rsidRPr="00A00CC8">
        <w:rPr>
          <w:rFonts w:ascii="Verdana" w:hAnsi="Verdana" w:cs="Verdana"/>
          <w:color w:val="000000"/>
          <w:kern w:val="0"/>
        </w:rPr>
        <w:t xml:space="preserve"> D.</w:t>
      </w:r>
      <w:r w:rsidRPr="00A00CC8">
        <w:rPr>
          <w:rFonts w:ascii="Verdana" w:hAnsi="Verdana" w:cs="宋体" w:hint="eastAsia"/>
          <w:color w:val="000000"/>
          <w:kern w:val="0"/>
        </w:rPr>
        <w:t>数组最后</w:t>
      </w:r>
      <w:r w:rsidRPr="00A00CC8">
        <w:rPr>
          <w:rFonts w:ascii="Verdana" w:hAnsi="Verdana" w:cs="Verdana"/>
          <w:color w:val="000000"/>
          <w:kern w:val="0"/>
        </w:rPr>
        <w:t xml:space="preserve"> 1 </w:t>
      </w:r>
      <w:r w:rsidRPr="00A00CC8">
        <w:rPr>
          <w:rFonts w:ascii="Verdana" w:hAnsi="Verdana" w:cs="宋体" w:hint="eastAsia"/>
          <w:color w:val="000000"/>
          <w:kern w:val="0"/>
        </w:rPr>
        <w:t>个元素的首地址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(6) </w:t>
      </w:r>
      <w:r w:rsidRPr="00A00CC8">
        <w:rPr>
          <w:rFonts w:ascii="Verdana" w:hAnsi="Verdana" w:cs="宋体" w:hint="eastAsia"/>
          <w:color w:val="000000"/>
          <w:kern w:val="0"/>
        </w:rPr>
        <w:t>若有以下数组说明，则数值最小的和最大的元素下标分别是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B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int a[12] ={1,2,3,4,5,6,7,8,9,10,11,12};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1,12 B. 0,11 C. 1,11 D. 0,12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(7) </w:t>
      </w:r>
      <w:r w:rsidRPr="00A00CC8">
        <w:rPr>
          <w:rFonts w:ascii="Verdana" w:hAnsi="Verdana" w:cs="宋体" w:hint="eastAsia"/>
          <w:color w:val="000000"/>
          <w:kern w:val="0"/>
        </w:rPr>
        <w:t>若有以下说明，则数值为</w:t>
      </w:r>
      <w:r w:rsidRPr="00A00CC8">
        <w:rPr>
          <w:rFonts w:ascii="Verdana" w:hAnsi="Verdana" w:cs="Verdana"/>
          <w:color w:val="000000"/>
          <w:kern w:val="0"/>
        </w:rPr>
        <w:t xml:space="preserve"> 4 </w:t>
      </w:r>
      <w:r w:rsidRPr="00A00CC8">
        <w:rPr>
          <w:rFonts w:ascii="Verdana" w:hAnsi="Verdana" w:cs="宋体" w:hint="eastAsia"/>
          <w:color w:val="000000"/>
          <w:kern w:val="0"/>
        </w:rPr>
        <w:t>的表达式是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int a[12] ={1,2,3,4,5,6,7,8,9,10,11,12}; char c=’a’, d, g ; 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A. a[g-c] B. a[4] C. a['d'-'c'] D. a['d'-c] 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(8) </w:t>
      </w:r>
      <w:r w:rsidRPr="00A00CC8">
        <w:rPr>
          <w:rFonts w:ascii="Verdana" w:hAnsi="Verdana" w:cs="宋体" w:hint="eastAsia"/>
          <w:color w:val="000000"/>
          <w:kern w:val="0"/>
        </w:rPr>
        <w:t>设有定义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char s[12] = "string" ; </w:t>
      </w:r>
      <w:r w:rsidRPr="00A00CC8">
        <w:rPr>
          <w:rFonts w:ascii="Verdana" w:hAnsi="Verdana" w:cs="宋体" w:hint="eastAsia"/>
          <w:color w:val="000000"/>
          <w:kern w:val="0"/>
        </w:rPr>
        <w:t>则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printf( "%d\n",strlen(s)); </w:t>
      </w:r>
      <w:r w:rsidRPr="00A00CC8">
        <w:rPr>
          <w:rFonts w:ascii="Verdana" w:hAnsi="Verdana" w:cs="宋体" w:hint="eastAsia"/>
          <w:color w:val="000000"/>
          <w:kern w:val="0"/>
        </w:rPr>
        <w:t>的输出是</w:t>
      </w:r>
      <w:r w:rsidRPr="00D44F49">
        <w:rPr>
          <w:rFonts w:ascii="Verdana" w:hAnsi="Verdana" w:cs="Verdana"/>
          <w:color w:val="000000"/>
          <w:kern w:val="0"/>
          <w:lang w:val="pt-BR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A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A. 6 B. 7 C. 11 D. 12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(9) </w:t>
      </w:r>
      <w:r w:rsidRPr="00A00CC8">
        <w:rPr>
          <w:rFonts w:ascii="Verdana" w:hAnsi="Verdana" w:cs="宋体" w:hint="eastAsia"/>
          <w:color w:val="000000"/>
          <w:kern w:val="0"/>
        </w:rPr>
        <w:t>设有定义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：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char s[12] = "string"; </w:t>
      </w:r>
      <w:r w:rsidRPr="00A00CC8">
        <w:rPr>
          <w:rFonts w:ascii="Verdana" w:hAnsi="Verdana" w:cs="宋体" w:hint="eastAsia"/>
          <w:color w:val="000000"/>
          <w:kern w:val="0"/>
        </w:rPr>
        <w:t>则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printf("%d\n ", sizeof(s)); </w:t>
      </w:r>
      <w:r w:rsidRPr="00A00CC8">
        <w:rPr>
          <w:rFonts w:ascii="Verdana" w:hAnsi="Verdana" w:cs="宋体" w:hint="eastAsia"/>
          <w:color w:val="000000"/>
          <w:kern w:val="0"/>
        </w:rPr>
        <w:t>的输出是</w:t>
      </w:r>
      <w:r w:rsidRPr="00D44F49">
        <w:rPr>
          <w:rFonts w:ascii="Verdana" w:hAnsi="Verdana" w:cs="Verdana"/>
          <w:color w:val="000000"/>
          <w:kern w:val="0"/>
          <w:lang w:val="pt-BR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D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A. 6 B. 7 C. 11 D. 12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(10) </w:t>
      </w:r>
      <w:r w:rsidRPr="00A00CC8">
        <w:rPr>
          <w:rFonts w:ascii="Verdana" w:hAnsi="Verdana" w:cs="宋体" w:hint="eastAsia"/>
          <w:color w:val="000000"/>
          <w:kern w:val="0"/>
        </w:rPr>
        <w:t>合法的数组定义是</w:t>
      </w:r>
      <w:r w:rsidRPr="00D44F49">
        <w:rPr>
          <w:rFonts w:ascii="Verdana" w:hAnsi="Verdana" w:cs="Verdana"/>
          <w:color w:val="000000"/>
          <w:kern w:val="0"/>
          <w:lang w:val="pt-BR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A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A. char a[ ]= "string " ; B. int a[5] ={0,1,2,3,4,5}; C. char a= "string " ; D. char a[ ]={0,1,2,3,4,5}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(11) </w:t>
      </w:r>
      <w:r w:rsidRPr="00A00CC8">
        <w:rPr>
          <w:rFonts w:ascii="Verdana" w:hAnsi="Verdana" w:cs="宋体" w:hint="eastAsia"/>
          <w:color w:val="000000"/>
          <w:kern w:val="0"/>
        </w:rPr>
        <w:t>合法的数组定义是</w:t>
      </w:r>
      <w:r w:rsidRPr="00D44F49">
        <w:rPr>
          <w:rFonts w:ascii="Verdana" w:hAnsi="Verdana" w:cs="Verdana"/>
          <w:color w:val="000000"/>
          <w:kern w:val="0"/>
          <w:lang w:val="pt-BR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D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A. int a[3][ ]={0,1,2,3,4,5}; B. int a[ ][3] ={0,1,2,3,4};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C. int a[2][3]={0,1,2,3,4,5,6}; D. int a[2][3]={0,1,2,3,4,5,};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(12) </w:t>
      </w:r>
      <w:r w:rsidRPr="00A00CC8">
        <w:rPr>
          <w:rFonts w:ascii="Verdana" w:hAnsi="Verdana" w:cs="宋体" w:hint="eastAsia"/>
          <w:color w:val="000000"/>
          <w:kern w:val="0"/>
        </w:rPr>
        <w:t>下列语句中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，</w:t>
      </w:r>
      <w:r w:rsidRPr="00A00CC8">
        <w:rPr>
          <w:rFonts w:ascii="Verdana" w:hAnsi="Verdana" w:cs="宋体" w:hint="eastAsia"/>
          <w:color w:val="000000"/>
          <w:kern w:val="0"/>
        </w:rPr>
        <w:t>正确的是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D44F49">
        <w:rPr>
          <w:rFonts w:ascii="Verdana" w:hAnsi="Verdana" w:cs="Verdana"/>
          <w:color w:val="000000"/>
          <w:kern w:val="0"/>
          <w:lang w:val="pt-BR"/>
        </w:rPr>
        <w:t>D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A. char a[3][ ]={'abc', '1'}; B. char a[ ][3] ={'abc', '1'};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C. char a[3][ ]={'a', "1"}; D. char a[ ][3] ={ "a", "1"};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(13) </w:t>
      </w:r>
      <w:r w:rsidRPr="00A00CC8">
        <w:rPr>
          <w:rFonts w:ascii="Verdana" w:hAnsi="Verdana" w:cs="宋体" w:hint="eastAsia"/>
          <w:color w:val="000000"/>
          <w:kern w:val="0"/>
        </w:rPr>
        <w:t>下列定义的字符数组中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，</w:t>
      </w:r>
      <w:r w:rsidRPr="00A00CC8">
        <w:rPr>
          <w:rFonts w:ascii="Verdana" w:hAnsi="Verdana" w:cs="宋体" w:hint="eastAsia"/>
          <w:color w:val="000000"/>
          <w:kern w:val="0"/>
        </w:rPr>
        <w:t>输出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printf("%s\n", str[2]) ;</w:t>
      </w:r>
      <w:r w:rsidRPr="00A00CC8">
        <w:rPr>
          <w:rFonts w:ascii="Verdana" w:hAnsi="Verdana" w:cs="宋体" w:hint="eastAsia"/>
          <w:color w:val="000000"/>
          <w:kern w:val="0"/>
        </w:rPr>
        <w:t>的输出是</w:t>
      </w:r>
      <w:r w:rsidRPr="00D44F49">
        <w:rPr>
          <w:rFonts w:ascii="Verdana" w:hAnsi="Verdana" w:cs="Verdana"/>
          <w:color w:val="000000"/>
          <w:kern w:val="0"/>
          <w:lang w:val="pt-BR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C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static str[3][20] ={ "basic", "foxpro", "windows"}; 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A. basic B. foxpro C. windows D. </w:t>
      </w:r>
      <w:r w:rsidRPr="00A00CC8">
        <w:rPr>
          <w:rFonts w:ascii="Verdana" w:hAnsi="Verdana" w:cs="宋体" w:hint="eastAsia"/>
          <w:color w:val="000000"/>
          <w:kern w:val="0"/>
        </w:rPr>
        <w:t>输出语句出错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(14) </w:t>
      </w:r>
      <w:r w:rsidRPr="00A00CC8">
        <w:rPr>
          <w:rFonts w:ascii="Verdana" w:hAnsi="Verdana" w:cs="宋体" w:hint="eastAsia"/>
          <w:color w:val="000000"/>
          <w:kern w:val="0"/>
        </w:rPr>
        <w:t>下列各语句定义了数组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，</w:t>
      </w:r>
      <w:r w:rsidRPr="00A00CC8">
        <w:rPr>
          <w:rFonts w:ascii="Verdana" w:hAnsi="Verdana" w:cs="宋体" w:hint="eastAsia"/>
          <w:color w:val="000000"/>
          <w:kern w:val="0"/>
        </w:rPr>
        <w:t>其中哪一个是不正确的</w:t>
      </w:r>
      <w:r w:rsidRPr="00D44F49">
        <w:rPr>
          <w:rFonts w:ascii="Verdana" w:hAnsi="Verdana" w:cs="Verdana"/>
          <w:color w:val="000000"/>
          <w:kern w:val="0"/>
          <w:lang w:val="pt-BR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D44F49">
        <w:rPr>
          <w:rFonts w:ascii="Verdana" w:hAnsi="Verdana" w:cs="Verdana"/>
          <w:color w:val="000000"/>
          <w:kern w:val="0"/>
          <w:lang w:val="pt-BR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t>C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char a[3][10]={"China","American","Asia"}; B. int x[2][2]={1,2,3,4};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C. float x[2][ ]={1,2,4,6,8,10}; D. int m[][3]={1,2,3,4,5,6};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(15) </w:t>
      </w:r>
      <w:r w:rsidRPr="00A00CC8">
        <w:rPr>
          <w:rFonts w:ascii="Verdana" w:hAnsi="Verdana" w:cs="宋体" w:hint="eastAsia"/>
          <w:color w:val="000000"/>
          <w:kern w:val="0"/>
        </w:rPr>
        <w:t>数组定义为</w:t>
      </w:r>
      <w:r w:rsidRPr="00A00CC8">
        <w:rPr>
          <w:rFonts w:ascii="Verdana" w:hAnsi="Verdana" w:cs="Verdana"/>
          <w:color w:val="000000"/>
          <w:kern w:val="0"/>
        </w:rPr>
        <w:t xml:space="preserve"> int a[3][2]={1,2,3,4,5,6}</w:t>
      </w:r>
      <w:r w:rsidRPr="00A00CC8">
        <w:rPr>
          <w:rFonts w:ascii="Verdana" w:hAnsi="Verdana" w:cs="宋体" w:hint="eastAsia"/>
          <w:color w:val="000000"/>
          <w:kern w:val="0"/>
        </w:rPr>
        <w:t>，值为</w:t>
      </w:r>
      <w:r w:rsidRPr="00A00CC8">
        <w:rPr>
          <w:rFonts w:ascii="Verdana" w:hAnsi="Verdana" w:cs="Verdana"/>
          <w:color w:val="000000"/>
          <w:kern w:val="0"/>
        </w:rPr>
        <w:t>6</w:t>
      </w:r>
      <w:r w:rsidRPr="00A00CC8">
        <w:rPr>
          <w:rFonts w:ascii="Verdana" w:hAnsi="Verdana" w:cs="宋体" w:hint="eastAsia"/>
          <w:color w:val="000000"/>
          <w:kern w:val="0"/>
        </w:rPr>
        <w:t>的数组元素是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B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a[3][2] B. a[2][1] C. a[1][2] D. a[2][3]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(16) </w:t>
      </w:r>
      <w:r w:rsidRPr="00A00CC8">
        <w:rPr>
          <w:rFonts w:ascii="Verdana" w:hAnsi="Verdana" w:cs="宋体" w:hint="eastAsia"/>
          <w:color w:val="000000"/>
          <w:kern w:val="0"/>
        </w:rPr>
        <w:t>下面的程序中哪一行有错误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>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float array[5]={0.0}; //</w:t>
      </w:r>
      <w:r w:rsidRPr="00A00CC8">
        <w:rPr>
          <w:rFonts w:ascii="Verdana" w:hAnsi="Verdana" w:cs="宋体" w:hint="eastAsia"/>
          <w:color w:val="000000"/>
          <w:kern w:val="0"/>
        </w:rPr>
        <w:t>第</w:t>
      </w: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行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for(i=0;i&lt;5;i++)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scanf("%f",&amp;array[i]);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for(i=1;i&lt;5;i++)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array[0]=array[0]+array[i];//</w:t>
      </w:r>
      <w:r w:rsidRPr="00A00CC8">
        <w:rPr>
          <w:rFonts w:ascii="Verdana" w:hAnsi="Verdana" w:cs="宋体" w:hint="eastAsia"/>
          <w:color w:val="000000"/>
          <w:kern w:val="0"/>
        </w:rPr>
        <w:t>第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行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printf("%f\n",array[0]); //</w:t>
      </w:r>
      <w:r w:rsidRPr="00A00CC8">
        <w:rPr>
          <w:rFonts w:ascii="Verdana" w:hAnsi="Verdana" w:cs="宋体" w:hint="eastAsia"/>
          <w:color w:val="000000"/>
          <w:kern w:val="0"/>
        </w:rPr>
        <w:t>第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行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第</w:t>
      </w: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行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第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行</w:t>
      </w:r>
      <w:r w:rsidRPr="00A00CC8">
        <w:rPr>
          <w:rFonts w:ascii="Verdana" w:hAnsi="Verdana" w:cs="Verdana"/>
          <w:color w:val="000000"/>
          <w:kern w:val="0"/>
        </w:rPr>
        <w:t xml:space="preserve"> C. </w:t>
      </w:r>
      <w:r w:rsidRPr="00A00CC8">
        <w:rPr>
          <w:rFonts w:ascii="Verdana" w:hAnsi="Verdana" w:cs="宋体" w:hint="eastAsia"/>
          <w:color w:val="000000"/>
          <w:kern w:val="0"/>
        </w:rPr>
        <w:t>第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行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没有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(17) </w:t>
      </w:r>
      <w:r w:rsidRPr="00A00CC8">
        <w:rPr>
          <w:rFonts w:ascii="Verdana" w:hAnsi="Verdana" w:cs="宋体" w:hint="eastAsia"/>
          <w:color w:val="000000"/>
          <w:kern w:val="0"/>
        </w:rPr>
        <w:t>下面哪一项是不正确的字符串赋值或赋初值的方式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C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char *str; str="string";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B. char str[7]={'s','t','r','i','n','g'};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C. char str1[10];str1="string";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D. char str1[]="string",str2[]="12345678";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(18) </w:t>
      </w:r>
      <w:r w:rsidRPr="00A00CC8">
        <w:rPr>
          <w:rFonts w:ascii="Verdana" w:hAnsi="Verdana" w:cs="宋体" w:hint="eastAsia"/>
          <w:color w:val="000000"/>
          <w:kern w:val="0"/>
        </w:rPr>
        <w:t>若有以下说明和语句，则输出结果是哪一项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>C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(strlen(s)</w:t>
      </w:r>
      <w:r w:rsidRPr="00A00CC8">
        <w:rPr>
          <w:rFonts w:ascii="Verdana" w:hAnsi="Verdana" w:cs="宋体" w:hint="eastAsia"/>
          <w:color w:val="000000"/>
          <w:kern w:val="0"/>
        </w:rPr>
        <w:t>为求字符串</w:t>
      </w:r>
      <w:r w:rsidRPr="00A00CC8">
        <w:rPr>
          <w:rFonts w:ascii="Verdana" w:hAnsi="Verdana" w:cs="Verdana"/>
          <w:color w:val="000000"/>
          <w:kern w:val="0"/>
        </w:rPr>
        <w:t>s</w:t>
      </w:r>
      <w:r w:rsidRPr="00A00CC8">
        <w:rPr>
          <w:rFonts w:ascii="Verdana" w:hAnsi="Verdana" w:cs="宋体" w:hint="eastAsia"/>
          <w:color w:val="000000"/>
          <w:kern w:val="0"/>
        </w:rPr>
        <w:t>的长度的函数</w:t>
      </w:r>
      <w:r w:rsidRPr="00A00CC8">
        <w:rPr>
          <w:rFonts w:ascii="Verdana" w:hAnsi="Verdana" w:cs="Verdana"/>
          <w:color w:val="000000"/>
          <w:kern w:val="0"/>
        </w:rPr>
        <w:t>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s[12]="a book!";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printf("%d",strlen(s));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12 B. 8 C. 7 D. 11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(19) </w:t>
      </w:r>
      <w:r w:rsidRPr="00A00CC8">
        <w:rPr>
          <w:rFonts w:ascii="Verdana" w:hAnsi="Verdana" w:cs="宋体" w:hint="eastAsia"/>
          <w:color w:val="000000"/>
          <w:kern w:val="0"/>
        </w:rPr>
        <w:t>若有以下说明和语句，则输出结果是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>B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(strlen(s)</w:t>
      </w:r>
      <w:r w:rsidRPr="00A00CC8">
        <w:rPr>
          <w:rFonts w:ascii="Verdana" w:hAnsi="Verdana" w:cs="宋体" w:hint="eastAsia"/>
          <w:color w:val="000000"/>
          <w:kern w:val="0"/>
        </w:rPr>
        <w:t>为求字符串</w:t>
      </w:r>
      <w:r w:rsidRPr="00A00CC8">
        <w:rPr>
          <w:rFonts w:ascii="Verdana" w:hAnsi="Verdana" w:cs="Verdana"/>
          <w:color w:val="000000"/>
          <w:kern w:val="0"/>
        </w:rPr>
        <w:t>s</w:t>
      </w:r>
      <w:r w:rsidRPr="00A00CC8">
        <w:rPr>
          <w:rFonts w:ascii="Verdana" w:hAnsi="Verdana" w:cs="宋体" w:hint="eastAsia"/>
          <w:color w:val="000000"/>
          <w:kern w:val="0"/>
        </w:rPr>
        <w:t>的长度的函数</w:t>
      </w:r>
      <w:r w:rsidRPr="00A00CC8">
        <w:rPr>
          <w:rFonts w:ascii="Verdana" w:hAnsi="Verdana" w:cs="Verdana"/>
          <w:color w:val="000000"/>
          <w:kern w:val="0"/>
        </w:rPr>
        <w:t>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char sp[]="\t\v\\\0will\n";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printf("%d",strlen(sp));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14 B. 3 C. 9 D. </w:t>
      </w:r>
      <w:r w:rsidRPr="00A00CC8">
        <w:rPr>
          <w:rFonts w:ascii="Verdana" w:hAnsi="Verdana" w:cs="宋体" w:hint="eastAsia"/>
          <w:color w:val="000000"/>
          <w:kern w:val="0"/>
        </w:rPr>
        <w:t>字符串中有非法字符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(20) </w:t>
      </w:r>
      <w:r w:rsidRPr="00A00CC8">
        <w:rPr>
          <w:rFonts w:ascii="Verdana" w:hAnsi="Verdana" w:cs="宋体" w:hint="eastAsia"/>
          <w:color w:val="000000"/>
          <w:kern w:val="0"/>
        </w:rPr>
        <w:t>若有以下说明和语句，则输出结果是</w:t>
      </w:r>
      <w:r w:rsidRPr="00A00CC8">
        <w:rPr>
          <w:rFonts w:ascii="Verdana" w:hAnsi="Verdana" w:cs="Verdana"/>
          <w:color w:val="000000"/>
          <w:kern w:val="0"/>
        </w:rPr>
        <w:t>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C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str[]="\"c:\\abc.dat\"";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printf("%s",str);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字符串中有非法字符</w:t>
      </w:r>
      <w:r w:rsidRPr="00A00CC8">
        <w:rPr>
          <w:rFonts w:ascii="Verdana" w:hAnsi="Verdana" w:cs="Verdana"/>
          <w:color w:val="000000"/>
          <w:kern w:val="0"/>
        </w:rPr>
        <w:t xml:space="preserve"> B. \"c:\\abc.dat\" C. "c:\abc.dat" D. "c:\\abc.dat"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2. </w:t>
      </w:r>
      <w:r w:rsidRPr="00A00CC8">
        <w:rPr>
          <w:rFonts w:ascii="Verdana" w:hAnsi="Verdana" w:cs="宋体" w:hint="eastAsia"/>
          <w:color w:val="000000"/>
          <w:kern w:val="0"/>
        </w:rPr>
        <w:t>填空题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(1) C </w:t>
      </w:r>
      <w:r w:rsidRPr="00A00CC8">
        <w:rPr>
          <w:rFonts w:ascii="Verdana" w:hAnsi="Verdana" w:cs="宋体" w:hint="eastAsia"/>
          <w:color w:val="000000"/>
          <w:kern w:val="0"/>
        </w:rPr>
        <w:t>语言中，数组的各元素必须具有相同的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，元素的下标下限为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，下标必须是正整数、</w:t>
      </w:r>
      <w:r w:rsidRPr="00A00CC8">
        <w:rPr>
          <w:rFonts w:ascii="Verdana" w:hAnsi="Verdana" w:cs="Verdana"/>
          <w:color w:val="000000"/>
          <w:kern w:val="0"/>
        </w:rPr>
        <w:t>0</w:t>
      </w:r>
      <w:r w:rsidRPr="00A00CC8">
        <w:rPr>
          <w:rFonts w:ascii="Verdana" w:hAnsi="Verdana" w:cs="宋体" w:hint="eastAsia"/>
          <w:color w:val="000000"/>
          <w:kern w:val="0"/>
        </w:rPr>
        <w:t>、或者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。但在程序执行过程中，不检查元素下标是否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数据类型</w:t>
      </w:r>
      <w:r w:rsidRPr="00A00CC8">
        <w:rPr>
          <w:rFonts w:ascii="Verdana" w:hAnsi="Verdana" w:cs="Verdana"/>
          <w:color w:val="000000"/>
          <w:kern w:val="0"/>
        </w:rPr>
        <w:t>,0,</w:t>
      </w:r>
      <w:r w:rsidRPr="00A00CC8">
        <w:rPr>
          <w:rFonts w:ascii="Verdana" w:hAnsi="Verdana" w:cs="宋体" w:hint="eastAsia"/>
          <w:color w:val="000000"/>
          <w:kern w:val="0"/>
        </w:rPr>
        <w:t>符号常量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越界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(2) C </w:t>
      </w:r>
      <w:r w:rsidRPr="00A00CC8">
        <w:rPr>
          <w:rFonts w:ascii="Verdana" w:hAnsi="Verdana" w:cs="宋体" w:hint="eastAsia"/>
          <w:color w:val="000000"/>
          <w:kern w:val="0"/>
        </w:rPr>
        <w:t>语言中，数组在内存中占一片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的存储区，由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代表它的首地址。数组名是一个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常量，不能对它进行赋值运算。连续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数组名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地址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(3) </w:t>
      </w:r>
      <w:r w:rsidRPr="00A00CC8">
        <w:rPr>
          <w:rFonts w:ascii="Verdana" w:hAnsi="Verdana" w:cs="宋体" w:hint="eastAsia"/>
          <w:color w:val="000000"/>
          <w:kern w:val="0"/>
        </w:rPr>
        <w:t>执行</w:t>
      </w:r>
      <w:r w:rsidRPr="00A00CC8">
        <w:rPr>
          <w:rFonts w:ascii="Verdana" w:hAnsi="Verdana" w:cs="Verdana"/>
          <w:color w:val="000000"/>
          <w:kern w:val="0"/>
        </w:rPr>
        <w:t xml:space="preserve"> static int b[5], a[ ][3] ={1,2,3,4,5,6}; </w:t>
      </w:r>
      <w:r w:rsidRPr="00A00CC8">
        <w:rPr>
          <w:rFonts w:ascii="Verdana" w:hAnsi="Verdana" w:cs="宋体" w:hint="eastAsia"/>
          <w:color w:val="000000"/>
          <w:kern w:val="0"/>
        </w:rPr>
        <w:t>后，</w:t>
      </w:r>
      <w:r w:rsidRPr="00A00CC8">
        <w:rPr>
          <w:rFonts w:ascii="Verdana" w:hAnsi="Verdana" w:cs="Verdana"/>
          <w:color w:val="000000"/>
          <w:kern w:val="0"/>
        </w:rPr>
        <w:t xml:space="preserve">b[4] = 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 xml:space="preserve">a[1][2] =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0,6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(4) </w:t>
      </w:r>
      <w:r w:rsidRPr="00A00CC8">
        <w:rPr>
          <w:rFonts w:ascii="Verdana" w:hAnsi="Verdana" w:cs="宋体" w:hint="eastAsia"/>
          <w:color w:val="000000"/>
          <w:kern w:val="0"/>
        </w:rPr>
        <w:t>设有定义语句</w:t>
      </w:r>
      <w:r w:rsidRPr="00A00CC8">
        <w:rPr>
          <w:rFonts w:ascii="Verdana" w:hAnsi="Verdana" w:cs="Verdana"/>
          <w:color w:val="000000"/>
          <w:kern w:val="0"/>
        </w:rPr>
        <w:t xml:space="preserve"> static int a[3][4] ={{1},{2},{3}}; </w:t>
      </w:r>
      <w:r w:rsidRPr="00A00CC8">
        <w:rPr>
          <w:rFonts w:ascii="Verdana" w:hAnsi="Verdana" w:cs="宋体" w:hint="eastAsia"/>
          <w:color w:val="000000"/>
          <w:kern w:val="0"/>
        </w:rPr>
        <w:t>则</w:t>
      </w:r>
      <w:r w:rsidRPr="00A00CC8">
        <w:rPr>
          <w:rFonts w:ascii="Verdana" w:hAnsi="Verdana" w:cs="Verdana"/>
          <w:color w:val="000000"/>
          <w:kern w:val="0"/>
        </w:rPr>
        <w:t xml:space="preserve"> a[1][0]</w:t>
      </w:r>
      <w:r w:rsidRPr="00A00CC8">
        <w:rPr>
          <w:rFonts w:ascii="Verdana" w:hAnsi="Verdana" w:cs="宋体" w:hint="eastAsia"/>
          <w:color w:val="000000"/>
          <w:kern w:val="0"/>
        </w:rPr>
        <w:t>值为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 xml:space="preserve">a[1][1] </w:t>
      </w:r>
      <w:r w:rsidRPr="00A00CC8">
        <w:rPr>
          <w:rFonts w:ascii="Verdana" w:hAnsi="Verdana" w:cs="宋体" w:hint="eastAsia"/>
          <w:color w:val="000000"/>
          <w:kern w:val="0"/>
        </w:rPr>
        <w:t>值为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a[2][1]</w:t>
      </w:r>
      <w:r w:rsidRPr="00A00CC8">
        <w:rPr>
          <w:rFonts w:ascii="Verdana" w:hAnsi="Verdana" w:cs="宋体" w:hint="eastAsia"/>
          <w:color w:val="000000"/>
          <w:kern w:val="0"/>
        </w:rPr>
        <w:t>的值为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2,0,0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(5) </w:t>
      </w:r>
      <w:r w:rsidRPr="00A00CC8">
        <w:rPr>
          <w:rFonts w:ascii="Verdana" w:hAnsi="Verdana" w:cs="宋体" w:hint="eastAsia"/>
          <w:color w:val="000000"/>
          <w:kern w:val="0"/>
        </w:rPr>
        <w:t>如定义语句为</w:t>
      </w:r>
      <w:r w:rsidRPr="00A00CC8">
        <w:rPr>
          <w:rFonts w:ascii="Verdana" w:hAnsi="Verdana" w:cs="Verdana"/>
          <w:color w:val="000000"/>
          <w:kern w:val="0"/>
        </w:rPr>
        <w:t xml:space="preserve"> char a[ ]= "windows",b[ ]= "95";</w:t>
      </w:r>
      <w:r w:rsidRPr="00A00CC8">
        <w:rPr>
          <w:rFonts w:ascii="Verdana" w:hAnsi="Verdana" w:cs="宋体" w:hint="eastAsia"/>
          <w:color w:val="000000"/>
          <w:kern w:val="0"/>
        </w:rPr>
        <w:t>，语句</w:t>
      </w:r>
      <w:r w:rsidRPr="00A00CC8">
        <w:rPr>
          <w:rFonts w:ascii="Verdana" w:hAnsi="Verdana" w:cs="Verdana"/>
          <w:color w:val="000000"/>
          <w:kern w:val="0"/>
        </w:rPr>
        <w:t xml:space="preserve"> printf("%s",strcat(a,b));</w:t>
      </w:r>
      <w:r w:rsidRPr="00A00CC8">
        <w:rPr>
          <w:rFonts w:ascii="Verdana" w:hAnsi="Verdana" w:cs="宋体" w:hint="eastAsia"/>
          <w:color w:val="000000"/>
          <w:kern w:val="0"/>
        </w:rPr>
        <w:t>的输出结果为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>Windows95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(6) </w:t>
      </w:r>
      <w:r w:rsidRPr="00A00CC8">
        <w:rPr>
          <w:rFonts w:ascii="Verdana" w:hAnsi="Verdana" w:cs="宋体" w:hint="eastAsia"/>
          <w:color w:val="000000"/>
          <w:kern w:val="0"/>
        </w:rPr>
        <w:t>根据以下说明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写出正确的说明语句：</w:t>
      </w:r>
      <w:r w:rsidRPr="00A00CC8">
        <w:rPr>
          <w:rFonts w:ascii="Verdana" w:hAnsi="Verdana" w:cs="Verdana"/>
          <w:color w:val="000000"/>
          <w:kern w:val="0"/>
        </w:rPr>
        <w:t>men</w:t>
      </w:r>
      <w:r w:rsidRPr="00A00CC8">
        <w:rPr>
          <w:rFonts w:ascii="Verdana" w:hAnsi="Verdana" w:cs="宋体" w:hint="eastAsia"/>
          <w:color w:val="000000"/>
          <w:kern w:val="0"/>
        </w:rPr>
        <w:t>是一个有</w:t>
      </w:r>
      <w:r w:rsidRPr="00A00CC8">
        <w:rPr>
          <w:rFonts w:ascii="Verdana" w:hAnsi="Verdana" w:cs="Verdana"/>
          <w:color w:val="000000"/>
          <w:kern w:val="0"/>
        </w:rPr>
        <w:t>10</w:t>
      </w:r>
      <w:r w:rsidRPr="00A00CC8">
        <w:rPr>
          <w:rFonts w:ascii="Verdana" w:hAnsi="Verdana" w:cs="宋体" w:hint="eastAsia"/>
          <w:color w:val="000000"/>
          <w:kern w:val="0"/>
        </w:rPr>
        <w:t>个整型元素的数组。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step</w:t>
      </w:r>
      <w:r w:rsidRPr="00A00CC8">
        <w:rPr>
          <w:rFonts w:ascii="Verdana" w:hAnsi="Verdana" w:cs="宋体" w:hint="eastAsia"/>
          <w:color w:val="000000"/>
          <w:kern w:val="0"/>
        </w:rPr>
        <w:t>是一个有</w:t>
      </w:r>
      <w:r w:rsidRPr="00A00CC8">
        <w:rPr>
          <w:rFonts w:ascii="Verdana" w:hAnsi="Verdana" w:cs="Verdana"/>
          <w:color w:val="000000"/>
          <w:kern w:val="0"/>
        </w:rPr>
        <w:t>4</w:t>
      </w:r>
      <w:r w:rsidRPr="00A00CC8">
        <w:rPr>
          <w:rFonts w:ascii="Verdana" w:hAnsi="Verdana" w:cs="宋体" w:hint="eastAsia"/>
          <w:color w:val="000000"/>
          <w:kern w:val="0"/>
        </w:rPr>
        <w:t>个实型元素的数组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元素值分别为</w:t>
      </w:r>
      <w:r w:rsidRPr="00A00CC8">
        <w:rPr>
          <w:rFonts w:ascii="Verdana" w:hAnsi="Verdana" w:cs="Verdana"/>
          <w:color w:val="000000"/>
          <w:kern w:val="0"/>
        </w:rPr>
        <w:t>1.9, -2.33, 0, 20.6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grid</w:t>
      </w:r>
      <w:r w:rsidRPr="00A00CC8">
        <w:rPr>
          <w:rFonts w:ascii="Verdana" w:hAnsi="Verdana" w:cs="宋体" w:hint="eastAsia"/>
          <w:color w:val="000000"/>
          <w:kern w:val="0"/>
        </w:rPr>
        <w:t>是一个二维数组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共有</w:t>
      </w:r>
      <w:r w:rsidRPr="00A00CC8">
        <w:rPr>
          <w:rFonts w:ascii="Verdana" w:hAnsi="Verdana" w:cs="Verdana"/>
          <w:color w:val="000000"/>
          <w:kern w:val="0"/>
        </w:rPr>
        <w:t>4</w:t>
      </w:r>
      <w:r w:rsidRPr="00A00CC8">
        <w:rPr>
          <w:rFonts w:ascii="Verdana" w:hAnsi="Verdana" w:cs="宋体" w:hint="eastAsia"/>
          <w:color w:val="000000"/>
          <w:kern w:val="0"/>
        </w:rPr>
        <w:t>行</w:t>
      </w:r>
      <w:r w:rsidRPr="00A00CC8">
        <w:rPr>
          <w:rFonts w:ascii="Verdana" w:hAnsi="Verdana" w:cs="Verdana"/>
          <w:color w:val="000000"/>
          <w:kern w:val="0"/>
        </w:rPr>
        <w:t>,10</w:t>
      </w:r>
      <w:r w:rsidRPr="00A00CC8">
        <w:rPr>
          <w:rFonts w:ascii="Verdana" w:hAnsi="Verdana" w:cs="宋体" w:hint="eastAsia"/>
          <w:color w:val="000000"/>
          <w:kern w:val="0"/>
        </w:rPr>
        <w:t>列整型元素。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mesh[10]; float step[4] = {1.9, -2.33, 0, 20.6}; int grid[4][10];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(7) array</w:t>
      </w:r>
      <w:r w:rsidRPr="00A00CC8">
        <w:rPr>
          <w:rFonts w:ascii="Verdana" w:hAnsi="Verdana" w:cs="宋体" w:hint="eastAsia"/>
          <w:color w:val="000000"/>
          <w:kern w:val="0"/>
        </w:rPr>
        <w:t>是一个一维整形数组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有</w:t>
      </w:r>
      <w:r w:rsidRPr="00A00CC8">
        <w:rPr>
          <w:rFonts w:ascii="Verdana" w:hAnsi="Verdana" w:cs="Verdana"/>
          <w:color w:val="000000"/>
          <w:kern w:val="0"/>
        </w:rPr>
        <w:t>10</w:t>
      </w:r>
      <w:r w:rsidRPr="00A00CC8">
        <w:rPr>
          <w:rFonts w:ascii="Verdana" w:hAnsi="Verdana" w:cs="宋体" w:hint="eastAsia"/>
          <w:color w:val="000000"/>
          <w:kern w:val="0"/>
        </w:rPr>
        <w:t>个元素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前</w:t>
      </w:r>
      <w:r w:rsidRPr="00A00CC8">
        <w:rPr>
          <w:rFonts w:ascii="Verdana" w:hAnsi="Verdana" w:cs="Verdana"/>
          <w:color w:val="000000"/>
          <w:kern w:val="0"/>
        </w:rPr>
        <w:t>6</w:t>
      </w:r>
      <w:r w:rsidRPr="00A00CC8">
        <w:rPr>
          <w:rFonts w:ascii="Verdana" w:hAnsi="Verdana" w:cs="宋体" w:hint="eastAsia"/>
          <w:color w:val="000000"/>
          <w:kern w:val="0"/>
        </w:rPr>
        <w:t>个元素的初值是</w:t>
      </w:r>
      <w:r w:rsidRPr="00A00CC8">
        <w:rPr>
          <w:rFonts w:ascii="Verdana" w:hAnsi="Verdana" w:cs="Verdana"/>
          <w:color w:val="000000"/>
          <w:kern w:val="0"/>
        </w:rPr>
        <w:t>9,4,7,49,32,-5,</w:t>
      </w:r>
      <w:r w:rsidRPr="00A00CC8">
        <w:rPr>
          <w:rFonts w:ascii="Verdana" w:hAnsi="Verdana" w:cs="宋体" w:hint="eastAsia"/>
          <w:color w:val="000000"/>
          <w:kern w:val="0"/>
        </w:rPr>
        <w:t>正确的说明语句为：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。该数组下标的取值范围是从</w:t>
      </w:r>
      <w:r w:rsidRPr="00A00CC8">
        <w:rPr>
          <w:rFonts w:ascii="Verdana" w:hAnsi="Verdana" w:cs="Verdana"/>
          <w:color w:val="000000"/>
          <w:kern w:val="0"/>
        </w:rPr>
        <w:t>___</w:t>
      </w:r>
      <w:r w:rsidRPr="00A00CC8">
        <w:rPr>
          <w:rFonts w:ascii="Verdana" w:hAnsi="Verdana" w:cs="宋体" w:hint="eastAsia"/>
          <w:color w:val="000000"/>
          <w:kern w:val="0"/>
        </w:rPr>
        <w:t>到</w:t>
      </w:r>
      <w:r w:rsidRPr="00A00CC8">
        <w:rPr>
          <w:rFonts w:ascii="Verdana" w:hAnsi="Verdana" w:cs="Verdana"/>
          <w:color w:val="000000"/>
          <w:kern w:val="0"/>
        </w:rPr>
        <w:t>___(</w:t>
      </w:r>
      <w:r w:rsidRPr="00A00CC8">
        <w:rPr>
          <w:rFonts w:ascii="Verdana" w:hAnsi="Verdana" w:cs="宋体" w:hint="eastAsia"/>
          <w:color w:val="000000"/>
          <w:kern w:val="0"/>
        </w:rPr>
        <w:t>从小到大</w:t>
      </w:r>
      <w:r w:rsidRPr="00A00CC8">
        <w:rPr>
          <w:rFonts w:ascii="Verdana" w:hAnsi="Verdana" w:cs="Verdana"/>
          <w:color w:val="000000"/>
          <w:kern w:val="0"/>
        </w:rPr>
        <w:t>)</w:t>
      </w:r>
      <w:r w:rsidRPr="00A00CC8">
        <w:rPr>
          <w:rFonts w:ascii="Verdana" w:hAnsi="Verdana" w:cs="宋体" w:hint="eastAsia"/>
          <w:color w:val="000000"/>
          <w:kern w:val="0"/>
        </w:rPr>
        <w:t>。用</w:t>
      </w:r>
      <w:r w:rsidRPr="00A00CC8">
        <w:rPr>
          <w:rFonts w:ascii="Verdana" w:hAnsi="Verdana" w:cs="Verdana"/>
          <w:color w:val="000000"/>
          <w:kern w:val="0"/>
        </w:rPr>
        <w:t>scanf</w:t>
      </w:r>
      <w:r w:rsidRPr="00A00CC8">
        <w:rPr>
          <w:rFonts w:ascii="Verdana" w:hAnsi="Verdana" w:cs="宋体" w:hint="eastAsia"/>
          <w:color w:val="000000"/>
          <w:kern w:val="0"/>
        </w:rPr>
        <w:t>函数输入数组的第二个元素表示为：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。用赋值语句把</w:t>
      </w:r>
      <w:r w:rsidRPr="00A00CC8">
        <w:rPr>
          <w:rFonts w:ascii="Verdana" w:hAnsi="Verdana" w:cs="Verdana"/>
          <w:color w:val="000000"/>
          <w:kern w:val="0"/>
        </w:rPr>
        <w:t>39</w:t>
      </w:r>
      <w:r w:rsidRPr="00A00CC8">
        <w:rPr>
          <w:rFonts w:ascii="Verdana" w:hAnsi="Verdana" w:cs="宋体" w:hint="eastAsia"/>
          <w:color w:val="000000"/>
          <w:kern w:val="0"/>
        </w:rPr>
        <w:t>存入第一个元素表示为：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把第六个和第四个元素之和存入第一个元素表示为：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array[10] = {9,4,7,49,32,-5}; 0 9 scanf("%d",&amp;array[1]); array[0] = 39; array[0]= array[5]+array[3];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(8) </w:t>
      </w:r>
      <w:r w:rsidRPr="00A00CC8">
        <w:rPr>
          <w:rFonts w:ascii="Verdana" w:hAnsi="Verdana" w:cs="宋体" w:hint="eastAsia"/>
          <w:color w:val="000000"/>
          <w:kern w:val="0"/>
        </w:rPr>
        <w:t>写出以下初始化数组的长度：</w:t>
      </w:r>
      <w:r w:rsidRPr="00A00CC8">
        <w:rPr>
          <w:rFonts w:ascii="宋体" w:hAnsi="宋体" w:cs="宋体" w:hint="eastAsia"/>
          <w:color w:val="000000"/>
          <w:kern w:val="0"/>
        </w:rPr>
        <w:t>①</w:t>
      </w:r>
      <w:r w:rsidRPr="00A00CC8">
        <w:rPr>
          <w:rFonts w:ascii="Verdana" w:hAnsi="Verdana" w:cs="Verdana"/>
          <w:color w:val="000000"/>
          <w:kern w:val="0"/>
        </w:rPr>
        <w:t>int chn[3];</w:t>
      </w:r>
      <w:r w:rsidRPr="00A00CC8">
        <w:rPr>
          <w:rFonts w:ascii="Verdana" w:hAnsi="Verdana" w:cs="宋体" w:hint="eastAsia"/>
          <w:color w:val="000000"/>
          <w:kern w:val="0"/>
        </w:rPr>
        <w:t>数组</w:t>
      </w:r>
      <w:r w:rsidRPr="00A00CC8">
        <w:rPr>
          <w:rFonts w:ascii="Verdana" w:hAnsi="Verdana" w:cs="Verdana"/>
          <w:color w:val="000000"/>
          <w:kern w:val="0"/>
        </w:rPr>
        <w:t>chn</w:t>
      </w:r>
      <w:r w:rsidRPr="00A00CC8">
        <w:rPr>
          <w:rFonts w:ascii="Verdana" w:hAnsi="Verdana" w:cs="宋体" w:hint="eastAsia"/>
          <w:color w:val="000000"/>
          <w:kern w:val="0"/>
        </w:rPr>
        <w:t>的长度为</w:t>
      </w:r>
      <w:r w:rsidRPr="00A00CC8">
        <w:rPr>
          <w:rFonts w:ascii="Verdana" w:hAnsi="Verdana" w:cs="Verdana"/>
          <w:color w:val="000000"/>
          <w:kern w:val="0"/>
        </w:rPr>
        <w:t>___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宋体" w:hAnsi="宋体" w:cs="宋体" w:hint="eastAsia"/>
          <w:color w:val="000000"/>
          <w:kern w:val="0"/>
        </w:rPr>
        <w:t>②</w:t>
      </w:r>
      <w:r w:rsidRPr="00A00CC8">
        <w:rPr>
          <w:rFonts w:ascii="Verdana" w:hAnsi="Verdana" w:cs="Verdana"/>
          <w:color w:val="000000"/>
          <w:kern w:val="0"/>
        </w:rPr>
        <w:t>float isa[]={1.0,2.0,3.0,4.0,5.0};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数组</w:t>
      </w:r>
      <w:r w:rsidRPr="00A00CC8">
        <w:rPr>
          <w:rFonts w:ascii="Verdana" w:hAnsi="Verdana" w:cs="Verdana"/>
          <w:color w:val="000000"/>
          <w:kern w:val="0"/>
        </w:rPr>
        <w:t>isa</w:t>
      </w:r>
      <w:r w:rsidRPr="00A00CC8">
        <w:rPr>
          <w:rFonts w:ascii="Verdana" w:hAnsi="Verdana" w:cs="宋体" w:hint="eastAsia"/>
          <w:color w:val="000000"/>
          <w:kern w:val="0"/>
        </w:rPr>
        <w:t>的长度为</w:t>
      </w:r>
      <w:r w:rsidRPr="00A00CC8">
        <w:rPr>
          <w:rFonts w:ascii="Verdana" w:hAnsi="Verdana" w:cs="Verdana"/>
          <w:color w:val="000000"/>
          <w:kern w:val="0"/>
        </w:rPr>
        <w:t>___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宋体" w:hAnsi="宋体" w:cs="宋体" w:hint="eastAsia"/>
          <w:color w:val="000000"/>
          <w:kern w:val="0"/>
        </w:rPr>
        <w:t>③</w:t>
      </w:r>
      <w:r w:rsidRPr="00A00CC8">
        <w:rPr>
          <w:rFonts w:ascii="Verdana" w:hAnsi="Verdana" w:cs="Verdana"/>
          <w:color w:val="000000"/>
          <w:kern w:val="0"/>
        </w:rPr>
        <w:t>int doom[8];</w:t>
      </w:r>
      <w:r w:rsidRPr="00A00CC8">
        <w:rPr>
          <w:rFonts w:ascii="Verdana" w:hAnsi="Verdana" w:cs="宋体" w:hint="eastAsia"/>
          <w:color w:val="000000"/>
          <w:kern w:val="0"/>
        </w:rPr>
        <w:t>数组</w:t>
      </w:r>
      <w:r w:rsidRPr="00A00CC8">
        <w:rPr>
          <w:rFonts w:ascii="Verdana" w:hAnsi="Verdana" w:cs="Verdana"/>
          <w:color w:val="000000"/>
          <w:kern w:val="0"/>
        </w:rPr>
        <w:t>doom</w:t>
      </w:r>
      <w:r w:rsidRPr="00A00CC8">
        <w:rPr>
          <w:rFonts w:ascii="Verdana" w:hAnsi="Verdana" w:cs="宋体" w:hint="eastAsia"/>
          <w:color w:val="000000"/>
          <w:kern w:val="0"/>
        </w:rPr>
        <w:t>的长度为</w:t>
      </w:r>
      <w:r w:rsidRPr="00A00CC8">
        <w:rPr>
          <w:rFonts w:ascii="Verdana" w:hAnsi="Verdana" w:cs="Verdana"/>
          <w:color w:val="000000"/>
          <w:kern w:val="0"/>
        </w:rPr>
        <w:t>___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宋体" w:hAnsi="宋体" w:cs="宋体" w:hint="eastAsia"/>
          <w:color w:val="000000"/>
          <w:kern w:val="0"/>
        </w:rPr>
        <w:t>④</w:t>
      </w:r>
      <w:r w:rsidRPr="00A00CC8">
        <w:rPr>
          <w:rFonts w:ascii="Verdana" w:hAnsi="Verdana" w:cs="Verdana"/>
          <w:color w:val="000000"/>
          <w:kern w:val="0"/>
        </w:rPr>
        <w:t>float pci[4][2];</w:t>
      </w:r>
      <w:r w:rsidRPr="00A00CC8">
        <w:rPr>
          <w:rFonts w:ascii="Verdana" w:hAnsi="Verdana" w:cs="宋体" w:hint="eastAsia"/>
          <w:color w:val="000000"/>
          <w:kern w:val="0"/>
        </w:rPr>
        <w:t>数组</w:t>
      </w:r>
      <w:r w:rsidRPr="00A00CC8">
        <w:rPr>
          <w:rFonts w:ascii="Verdana" w:hAnsi="Verdana" w:cs="Verdana"/>
          <w:color w:val="000000"/>
          <w:kern w:val="0"/>
        </w:rPr>
        <w:t>pci</w:t>
      </w:r>
      <w:r w:rsidRPr="00A00CC8">
        <w:rPr>
          <w:rFonts w:ascii="Verdana" w:hAnsi="Verdana" w:cs="宋体" w:hint="eastAsia"/>
          <w:color w:val="000000"/>
          <w:kern w:val="0"/>
        </w:rPr>
        <w:t>的长度为</w:t>
      </w:r>
      <w:r w:rsidRPr="00A00CC8">
        <w:rPr>
          <w:rFonts w:ascii="Verdana" w:hAnsi="Verdana" w:cs="Verdana"/>
          <w:color w:val="000000"/>
          <w:kern w:val="0"/>
        </w:rPr>
        <w:t>___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宋体" w:hAnsi="宋体" w:cs="宋体" w:hint="eastAsia"/>
          <w:color w:val="000000"/>
          <w:kern w:val="0"/>
        </w:rPr>
        <w:t>⑤</w:t>
      </w:r>
      <w:r w:rsidRPr="00A00CC8">
        <w:rPr>
          <w:rFonts w:ascii="Verdana" w:hAnsi="Verdana" w:cs="Verdana"/>
          <w:color w:val="000000"/>
          <w:kern w:val="0"/>
        </w:rPr>
        <w:t>int ast[3][3];</w:t>
      </w:r>
      <w:r w:rsidRPr="00A00CC8">
        <w:rPr>
          <w:rFonts w:ascii="Verdana" w:hAnsi="Verdana" w:cs="宋体" w:hint="eastAsia"/>
          <w:color w:val="000000"/>
          <w:kern w:val="0"/>
        </w:rPr>
        <w:t>数组</w:t>
      </w:r>
      <w:r w:rsidRPr="00A00CC8">
        <w:rPr>
          <w:rFonts w:ascii="Verdana" w:hAnsi="Verdana" w:cs="Verdana"/>
          <w:color w:val="000000"/>
          <w:kern w:val="0"/>
        </w:rPr>
        <w:t>ast</w:t>
      </w:r>
      <w:r w:rsidRPr="00A00CC8">
        <w:rPr>
          <w:rFonts w:ascii="Verdana" w:hAnsi="Verdana" w:cs="宋体" w:hint="eastAsia"/>
          <w:color w:val="000000"/>
          <w:kern w:val="0"/>
        </w:rPr>
        <w:t>的长度为</w:t>
      </w:r>
      <w:r w:rsidRPr="00A00CC8">
        <w:rPr>
          <w:rFonts w:ascii="Verdana" w:hAnsi="Verdana" w:cs="Verdana"/>
          <w:color w:val="000000"/>
          <w:kern w:val="0"/>
        </w:rPr>
        <w:t>___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宋体" w:hAnsi="宋体" w:cs="宋体" w:hint="eastAsia"/>
          <w:color w:val="000000"/>
          <w:kern w:val="0"/>
        </w:rPr>
        <w:t>⑥</w:t>
      </w:r>
      <w:r w:rsidRPr="00A00CC8">
        <w:rPr>
          <w:rFonts w:ascii="Verdana" w:hAnsi="Verdana" w:cs="Verdana"/>
          <w:color w:val="000000"/>
          <w:kern w:val="0"/>
        </w:rPr>
        <w:t>int att[3][4];</w:t>
      </w:r>
      <w:r w:rsidRPr="00A00CC8">
        <w:rPr>
          <w:rFonts w:ascii="Verdana" w:hAnsi="Verdana" w:cs="宋体" w:hint="eastAsia"/>
          <w:color w:val="000000"/>
          <w:kern w:val="0"/>
        </w:rPr>
        <w:t>数组</w:t>
      </w:r>
      <w:r w:rsidRPr="00A00CC8">
        <w:rPr>
          <w:rFonts w:ascii="Verdana" w:hAnsi="Verdana" w:cs="Verdana"/>
          <w:color w:val="000000"/>
          <w:kern w:val="0"/>
        </w:rPr>
        <w:t>att</w:t>
      </w:r>
      <w:r w:rsidRPr="00A00CC8">
        <w:rPr>
          <w:rFonts w:ascii="Verdana" w:hAnsi="Verdana" w:cs="宋体" w:hint="eastAsia"/>
          <w:color w:val="000000"/>
          <w:kern w:val="0"/>
        </w:rPr>
        <w:t>的长度为</w:t>
      </w:r>
      <w:r w:rsidRPr="00A00CC8">
        <w:rPr>
          <w:rFonts w:ascii="Verdana" w:hAnsi="Verdana" w:cs="Verdana"/>
          <w:color w:val="000000"/>
          <w:kern w:val="0"/>
        </w:rPr>
        <w:t>___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宋体" w:hAnsi="宋体" w:cs="宋体" w:hint="eastAsia"/>
          <w:color w:val="000000"/>
          <w:kern w:val="0"/>
        </w:rPr>
        <w:t>⑦</w:t>
      </w:r>
      <w:r w:rsidRPr="00A00CC8">
        <w:rPr>
          <w:rFonts w:ascii="Verdana" w:hAnsi="Verdana" w:cs="Verdana"/>
          <w:color w:val="000000"/>
          <w:kern w:val="0"/>
        </w:rPr>
        <w:t>float dell[][3]={{1,4,7},{2,5},{3,6,9}};</w:t>
      </w:r>
      <w:r w:rsidRPr="00A00CC8">
        <w:rPr>
          <w:rFonts w:ascii="Verdana" w:hAnsi="Verdana" w:cs="宋体" w:hint="eastAsia"/>
          <w:color w:val="000000"/>
          <w:kern w:val="0"/>
        </w:rPr>
        <w:t>数组</w:t>
      </w:r>
      <w:r w:rsidRPr="00A00CC8">
        <w:rPr>
          <w:rFonts w:ascii="Verdana" w:hAnsi="Verdana" w:cs="Verdana"/>
          <w:color w:val="000000"/>
          <w:kern w:val="0"/>
        </w:rPr>
        <w:t>dell</w:t>
      </w:r>
      <w:r w:rsidRPr="00A00CC8">
        <w:rPr>
          <w:rFonts w:ascii="Verdana" w:hAnsi="Verdana" w:cs="宋体" w:hint="eastAsia"/>
          <w:color w:val="000000"/>
          <w:kern w:val="0"/>
        </w:rPr>
        <w:t>的长度为</w:t>
      </w:r>
      <w:r w:rsidRPr="00A00CC8">
        <w:rPr>
          <w:rFonts w:ascii="Verdana" w:hAnsi="Verdana" w:cs="Verdana"/>
          <w:color w:val="000000"/>
          <w:kern w:val="0"/>
        </w:rPr>
        <w:t>___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6 20 16 32 18 24 36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(9) </w:t>
      </w:r>
      <w:r w:rsidRPr="00A00CC8">
        <w:rPr>
          <w:rFonts w:ascii="Verdana" w:hAnsi="Verdana" w:cs="宋体" w:hint="eastAsia"/>
          <w:color w:val="000000"/>
          <w:kern w:val="0"/>
        </w:rPr>
        <w:t>若有以下整型的</w:t>
      </w: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数组，数组元素和它们得值如下所示</w:t>
      </w:r>
      <w:r w:rsidRPr="00A00CC8">
        <w:rPr>
          <w:rFonts w:ascii="Verdana" w:hAnsi="Verdana" w:cs="Verdana"/>
          <w:color w:val="000000"/>
          <w:kern w:val="0"/>
        </w:rPr>
        <w:t>: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数组元素</w:t>
      </w:r>
      <w:r w:rsidRPr="00A00CC8">
        <w:rPr>
          <w:rFonts w:ascii="Verdana" w:hAnsi="Verdana" w:cs="Verdana"/>
          <w:color w:val="000000"/>
          <w:kern w:val="0"/>
        </w:rPr>
        <w:t>: a[0] a[1] a[2] a[3] a[4] a[5] a[6] a[7] a[8] a[9]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元素的值</w:t>
      </w:r>
      <w:r w:rsidRPr="00A00CC8">
        <w:rPr>
          <w:rFonts w:ascii="Verdana" w:hAnsi="Verdana" w:cs="Verdana"/>
          <w:color w:val="000000"/>
          <w:kern w:val="0"/>
        </w:rPr>
        <w:t>: 9 4 12 8 2 10 7 5 1 3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宋体" w:hAnsi="宋体" w:cs="宋体" w:hint="eastAsia"/>
          <w:color w:val="000000"/>
          <w:kern w:val="0"/>
        </w:rPr>
        <w:t>①</w:t>
      </w:r>
      <w:r w:rsidRPr="00A00CC8">
        <w:rPr>
          <w:rFonts w:ascii="Verdana" w:hAnsi="Verdana" w:cs="宋体" w:hint="eastAsia"/>
          <w:color w:val="000000"/>
          <w:kern w:val="0"/>
        </w:rPr>
        <w:t>请写出对该数组的说明，并赋以上初值。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宋体" w:hAnsi="宋体" w:cs="宋体" w:hint="eastAsia"/>
          <w:color w:val="000000"/>
          <w:kern w:val="0"/>
        </w:rPr>
        <w:t>②</w:t>
      </w:r>
      <w:r w:rsidRPr="00A00CC8">
        <w:rPr>
          <w:rFonts w:ascii="Verdana" w:hAnsi="Verdana" w:cs="宋体" w:hint="eastAsia"/>
          <w:color w:val="000000"/>
          <w:kern w:val="0"/>
        </w:rPr>
        <w:t>该数组的最小下标值为</w:t>
      </w:r>
      <w:r w:rsidRPr="00A00CC8">
        <w:rPr>
          <w:rFonts w:ascii="Verdana" w:hAnsi="Verdana" w:cs="Verdana"/>
          <w:color w:val="000000"/>
          <w:kern w:val="0"/>
        </w:rPr>
        <w:t>___,</w:t>
      </w:r>
      <w:r w:rsidRPr="00A00CC8">
        <w:rPr>
          <w:rFonts w:ascii="Verdana" w:hAnsi="Verdana" w:cs="宋体" w:hint="eastAsia"/>
          <w:color w:val="000000"/>
          <w:kern w:val="0"/>
        </w:rPr>
        <w:t>最大下标值为</w:t>
      </w:r>
      <w:r w:rsidRPr="00A00CC8">
        <w:rPr>
          <w:rFonts w:ascii="Verdana" w:hAnsi="Verdana" w:cs="Verdana"/>
          <w:color w:val="000000"/>
          <w:kern w:val="0"/>
        </w:rPr>
        <w:t>___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宋体" w:hAnsi="宋体" w:cs="宋体" w:hint="eastAsia"/>
          <w:color w:val="000000"/>
          <w:kern w:val="0"/>
        </w:rPr>
        <w:t>③</w:t>
      </w:r>
      <w:r w:rsidRPr="00A00CC8">
        <w:rPr>
          <w:rFonts w:ascii="Verdana" w:hAnsi="Verdana" w:cs="宋体" w:hint="eastAsia"/>
          <w:color w:val="000000"/>
          <w:kern w:val="0"/>
        </w:rPr>
        <w:t>写出下面各式的值：</w:t>
      </w:r>
      <w:r w:rsidRPr="00A00CC8">
        <w:rPr>
          <w:rFonts w:ascii="Verdana" w:hAnsi="Verdana" w:cs="Verdana"/>
          <w:color w:val="000000"/>
          <w:kern w:val="0"/>
        </w:rPr>
        <w:t>a[a[9]]</w:t>
      </w:r>
      <w:r w:rsidRPr="00A00CC8">
        <w:rPr>
          <w:rFonts w:ascii="Verdana" w:hAnsi="Verdana" w:cs="宋体" w:hint="eastAsia"/>
          <w:color w:val="000000"/>
          <w:kern w:val="0"/>
        </w:rPr>
        <w:t>的值为</w:t>
      </w:r>
      <w:r w:rsidRPr="00A00CC8">
        <w:rPr>
          <w:rFonts w:ascii="Verdana" w:hAnsi="Verdana" w:cs="Verdana"/>
          <w:color w:val="000000"/>
          <w:kern w:val="0"/>
        </w:rPr>
        <w:t xml:space="preserve">___ </w:t>
      </w:r>
      <w:r w:rsidRPr="00A00CC8">
        <w:rPr>
          <w:rFonts w:ascii="Verdana" w:hAnsi="Verdana" w:cs="宋体" w:hint="eastAsia"/>
          <w:color w:val="000000"/>
          <w:kern w:val="0"/>
        </w:rPr>
        <w:t>；</w:t>
      </w:r>
      <w:r w:rsidRPr="00A00CC8">
        <w:rPr>
          <w:rFonts w:ascii="Verdana" w:hAnsi="Verdana" w:cs="Verdana"/>
          <w:color w:val="000000"/>
          <w:kern w:val="0"/>
        </w:rPr>
        <w:t>a[a[4]+a[8]]</w:t>
      </w:r>
      <w:r w:rsidRPr="00A00CC8">
        <w:rPr>
          <w:rFonts w:ascii="Verdana" w:hAnsi="Verdana" w:cs="宋体" w:hint="eastAsia"/>
          <w:color w:val="000000"/>
          <w:kern w:val="0"/>
        </w:rPr>
        <w:t>的值为</w:t>
      </w:r>
      <w:r w:rsidRPr="00A00CC8">
        <w:rPr>
          <w:rFonts w:ascii="Verdana" w:hAnsi="Verdana" w:cs="Verdana"/>
          <w:color w:val="000000"/>
          <w:kern w:val="0"/>
        </w:rPr>
        <w:t>___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a[10]={9,4,12,8,2,10,7,5,1,3}; 0 9 8 8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(10) </w:t>
      </w:r>
      <w:r w:rsidRPr="00A00CC8">
        <w:rPr>
          <w:rFonts w:ascii="Verdana" w:hAnsi="Verdana" w:cs="宋体" w:hint="eastAsia"/>
          <w:color w:val="000000"/>
          <w:kern w:val="0"/>
        </w:rPr>
        <w:t>字符串</w:t>
      </w:r>
      <w:r w:rsidRPr="00A00CC8">
        <w:rPr>
          <w:rFonts w:ascii="Verdana" w:hAnsi="Verdana" w:cs="Verdana"/>
          <w:color w:val="000000"/>
          <w:kern w:val="0"/>
        </w:rPr>
        <w:t>"ab\n\\012/\\\""</w:t>
      </w:r>
      <w:r w:rsidRPr="00A00CC8">
        <w:rPr>
          <w:rFonts w:ascii="Verdana" w:hAnsi="Verdana" w:cs="宋体" w:hint="eastAsia"/>
          <w:color w:val="000000"/>
          <w:kern w:val="0"/>
        </w:rPr>
        <w:t>的长度为</w:t>
      </w:r>
      <w:r w:rsidRPr="00A00CC8">
        <w:rPr>
          <w:rFonts w:ascii="Verdana" w:hAnsi="Verdana" w:cs="Verdana"/>
          <w:color w:val="000000"/>
          <w:kern w:val="0"/>
        </w:rPr>
        <w:t>___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>10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3. </w:t>
      </w:r>
      <w:r w:rsidRPr="00A00CC8">
        <w:rPr>
          <w:rFonts w:ascii="Verdana" w:hAnsi="Verdana" w:cs="宋体" w:hint="eastAsia"/>
          <w:color w:val="000000"/>
          <w:kern w:val="0"/>
        </w:rPr>
        <w:t>判断题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>(1) C</w:t>
      </w:r>
      <w:r w:rsidRPr="00A00CC8">
        <w:rPr>
          <w:rFonts w:ascii="Verdana" w:hAnsi="Verdana" w:cs="宋体" w:hint="eastAsia"/>
          <w:color w:val="000000"/>
          <w:kern w:val="0"/>
        </w:rPr>
        <w:t>允许对数组的大小作动态定义，即可用变量定义数组的大小。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(2) </w:t>
      </w:r>
      <w:r w:rsidRPr="00A00CC8">
        <w:rPr>
          <w:rFonts w:ascii="Verdana" w:hAnsi="Verdana" w:cs="宋体" w:hint="eastAsia"/>
          <w:color w:val="000000"/>
          <w:kern w:val="0"/>
        </w:rPr>
        <w:t>字符数组不要求它的最后一个字符为</w:t>
      </w:r>
      <w:r w:rsidRPr="00A00CC8">
        <w:rPr>
          <w:rFonts w:ascii="Verdana" w:hAnsi="Verdana" w:cs="Verdana"/>
          <w:color w:val="000000"/>
          <w:kern w:val="0"/>
        </w:rPr>
        <w:t>‘\0’</w:t>
      </w:r>
      <w:r w:rsidRPr="00A00CC8">
        <w:rPr>
          <w:rFonts w:ascii="Verdana" w:hAnsi="Verdana" w:cs="宋体" w:hint="eastAsia"/>
          <w:color w:val="000000"/>
          <w:kern w:val="0"/>
        </w:rPr>
        <w:t>，甚至可以不包含</w:t>
      </w:r>
      <w:r w:rsidRPr="00A00CC8">
        <w:rPr>
          <w:rFonts w:ascii="Verdana" w:hAnsi="Verdana" w:cs="Verdana"/>
          <w:color w:val="000000"/>
          <w:kern w:val="0"/>
        </w:rPr>
        <w:t>‘\0’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(3) </w:t>
      </w:r>
      <w:r w:rsidRPr="00A00CC8">
        <w:rPr>
          <w:rFonts w:ascii="Verdana" w:hAnsi="Verdana" w:cs="宋体" w:hint="eastAsia"/>
          <w:color w:val="000000"/>
          <w:kern w:val="0"/>
        </w:rPr>
        <w:t>数组定义</w:t>
      </w:r>
      <w:r w:rsidRPr="00A00CC8">
        <w:rPr>
          <w:rFonts w:ascii="Verdana" w:hAnsi="Verdana" w:cs="Verdana"/>
          <w:color w:val="000000"/>
          <w:kern w:val="0"/>
        </w:rPr>
        <w:t xml:space="preserve"> int a[10]; </w:t>
      </w:r>
      <w:r w:rsidRPr="00A00CC8">
        <w:rPr>
          <w:rFonts w:ascii="Verdana" w:hAnsi="Verdana" w:cs="宋体" w:hint="eastAsia"/>
          <w:color w:val="000000"/>
          <w:kern w:val="0"/>
        </w:rPr>
        <w:t>也可以写成</w:t>
      </w:r>
      <w:r w:rsidRPr="00A00CC8">
        <w:rPr>
          <w:rFonts w:ascii="Verdana" w:hAnsi="Verdana" w:cs="Verdana"/>
          <w:color w:val="000000"/>
          <w:kern w:val="0"/>
        </w:rPr>
        <w:t xml:space="preserve"> int a(10);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√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(4) </w:t>
      </w:r>
      <w:r w:rsidRPr="00A00CC8">
        <w:rPr>
          <w:rFonts w:ascii="Verdana" w:hAnsi="Verdana" w:cs="宋体" w:hint="eastAsia"/>
          <w:color w:val="000000"/>
          <w:kern w:val="0"/>
        </w:rPr>
        <w:t>在对全部数组元素赋初值时，可以不指定数组长度。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(5) </w:t>
      </w:r>
      <w:r w:rsidRPr="00A00CC8">
        <w:rPr>
          <w:rFonts w:ascii="Verdana" w:hAnsi="Verdana" w:cs="宋体" w:hint="eastAsia"/>
          <w:color w:val="000000"/>
          <w:kern w:val="0"/>
        </w:rPr>
        <w:t>定义</w:t>
      </w:r>
      <w:r w:rsidRPr="00A00CC8">
        <w:rPr>
          <w:rFonts w:ascii="Verdana" w:hAnsi="Verdana" w:cs="Verdana"/>
          <w:color w:val="000000"/>
          <w:kern w:val="0"/>
        </w:rPr>
        <w:t>s</w:t>
      </w:r>
      <w:r w:rsidRPr="00A00CC8">
        <w:rPr>
          <w:rFonts w:ascii="Verdana" w:hAnsi="Verdana" w:cs="宋体" w:hint="eastAsia"/>
          <w:color w:val="000000"/>
          <w:kern w:val="0"/>
        </w:rPr>
        <w:t>为</w:t>
      </w:r>
      <w:r w:rsidRPr="00A00CC8">
        <w:rPr>
          <w:rFonts w:ascii="Verdana" w:hAnsi="Verdana" w:cs="Verdana"/>
          <w:color w:val="000000"/>
          <w:kern w:val="0"/>
        </w:rPr>
        <w:t>5×6(5</w:t>
      </w:r>
      <w:r w:rsidRPr="00A00CC8">
        <w:rPr>
          <w:rFonts w:ascii="Verdana" w:hAnsi="Verdana" w:cs="宋体" w:hint="eastAsia"/>
          <w:color w:val="000000"/>
          <w:kern w:val="0"/>
        </w:rPr>
        <w:t>行</w:t>
      </w:r>
      <w:r w:rsidRPr="00A00CC8">
        <w:rPr>
          <w:rFonts w:ascii="Verdana" w:hAnsi="Verdana" w:cs="Verdana"/>
          <w:color w:val="000000"/>
          <w:kern w:val="0"/>
        </w:rPr>
        <w:t>6</w:t>
      </w:r>
      <w:r w:rsidRPr="00A00CC8">
        <w:rPr>
          <w:rFonts w:ascii="Verdana" w:hAnsi="Verdana" w:cs="宋体" w:hint="eastAsia"/>
          <w:color w:val="000000"/>
          <w:kern w:val="0"/>
        </w:rPr>
        <w:t>列</w:t>
      </w:r>
      <w:r w:rsidRPr="00A00CC8">
        <w:rPr>
          <w:rFonts w:ascii="Verdana" w:hAnsi="Verdana" w:cs="Verdana"/>
          <w:color w:val="000000"/>
          <w:kern w:val="0"/>
        </w:rPr>
        <w:t>)</w:t>
      </w:r>
      <w:r w:rsidRPr="00A00CC8">
        <w:rPr>
          <w:rFonts w:ascii="Verdana" w:hAnsi="Verdana" w:cs="宋体" w:hint="eastAsia"/>
          <w:color w:val="000000"/>
          <w:kern w:val="0"/>
        </w:rPr>
        <w:t>的数组可写成</w:t>
      </w:r>
      <w:r w:rsidRPr="00A00CC8">
        <w:rPr>
          <w:rFonts w:ascii="Verdana" w:hAnsi="Verdana" w:cs="Verdana"/>
          <w:color w:val="000000"/>
          <w:kern w:val="0"/>
        </w:rPr>
        <w:t xml:space="preserve"> float a[5,6];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√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(6) </w:t>
      </w:r>
      <w:r w:rsidRPr="00A00CC8">
        <w:rPr>
          <w:rFonts w:ascii="Verdana" w:hAnsi="Verdana" w:cs="宋体" w:hint="eastAsia"/>
          <w:color w:val="000000"/>
          <w:kern w:val="0"/>
        </w:rPr>
        <w:t>数组定义</w:t>
      </w:r>
      <w:r w:rsidRPr="00A00CC8">
        <w:rPr>
          <w:rFonts w:ascii="Verdana" w:hAnsi="Verdana" w:cs="Verdana"/>
          <w:color w:val="000000"/>
          <w:kern w:val="0"/>
        </w:rPr>
        <w:t xml:space="preserve"> int a[10]; </w:t>
      </w:r>
      <w:r w:rsidRPr="00A00CC8">
        <w:rPr>
          <w:rFonts w:ascii="Verdana" w:hAnsi="Verdana" w:cs="宋体" w:hint="eastAsia"/>
          <w:color w:val="000000"/>
          <w:kern w:val="0"/>
        </w:rPr>
        <w:t>表示数组名为</w:t>
      </w: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，此数组有</w:t>
      </w:r>
      <w:r w:rsidRPr="00A00CC8">
        <w:rPr>
          <w:rFonts w:ascii="Verdana" w:hAnsi="Verdana" w:cs="Verdana"/>
          <w:color w:val="000000"/>
          <w:kern w:val="0"/>
        </w:rPr>
        <w:t>10</w:t>
      </w:r>
      <w:r w:rsidRPr="00A00CC8">
        <w:rPr>
          <w:rFonts w:ascii="Verdana" w:hAnsi="Verdana" w:cs="宋体" w:hint="eastAsia"/>
          <w:color w:val="000000"/>
          <w:kern w:val="0"/>
        </w:rPr>
        <w:t>个元素。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(7) </w:t>
      </w:r>
      <w:r w:rsidRPr="00A00CC8">
        <w:rPr>
          <w:rFonts w:ascii="Verdana" w:hAnsi="Verdana" w:cs="宋体" w:hint="eastAsia"/>
          <w:color w:val="000000"/>
          <w:kern w:val="0"/>
        </w:rPr>
        <w:t>数组定义</w:t>
      </w:r>
      <w:r w:rsidRPr="00A00CC8">
        <w:rPr>
          <w:rFonts w:ascii="Verdana" w:hAnsi="Verdana" w:cs="Verdana"/>
          <w:color w:val="000000"/>
          <w:kern w:val="0"/>
        </w:rPr>
        <w:t xml:space="preserve"> int a[10]; </w:t>
      </w:r>
      <w:r w:rsidRPr="00A00CC8">
        <w:rPr>
          <w:rFonts w:ascii="Verdana" w:hAnsi="Verdana" w:cs="宋体" w:hint="eastAsia"/>
          <w:color w:val="000000"/>
          <w:kern w:val="0"/>
        </w:rPr>
        <w:t>表示数组名为</w:t>
      </w: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，此数组有</w:t>
      </w:r>
      <w:r w:rsidRPr="00A00CC8">
        <w:rPr>
          <w:rFonts w:ascii="Verdana" w:hAnsi="Verdana" w:cs="Verdana"/>
          <w:color w:val="000000"/>
          <w:kern w:val="0"/>
        </w:rPr>
        <w:t>10</w:t>
      </w:r>
      <w:r w:rsidRPr="00A00CC8">
        <w:rPr>
          <w:rFonts w:ascii="Verdana" w:hAnsi="Verdana" w:cs="宋体" w:hint="eastAsia"/>
          <w:color w:val="000000"/>
          <w:kern w:val="0"/>
        </w:rPr>
        <w:t>个元素，第</w:t>
      </w:r>
      <w:r w:rsidRPr="00A00CC8">
        <w:rPr>
          <w:rFonts w:ascii="Verdana" w:hAnsi="Verdana" w:cs="Verdana"/>
          <w:color w:val="000000"/>
          <w:kern w:val="0"/>
        </w:rPr>
        <w:t>10</w:t>
      </w:r>
      <w:r w:rsidRPr="00A00CC8">
        <w:rPr>
          <w:rFonts w:ascii="Verdana" w:hAnsi="Verdana" w:cs="宋体" w:hint="eastAsia"/>
          <w:color w:val="000000"/>
          <w:kern w:val="0"/>
        </w:rPr>
        <w:t>个元素为</w:t>
      </w:r>
      <w:r w:rsidRPr="00A00CC8">
        <w:rPr>
          <w:rFonts w:ascii="Verdana" w:hAnsi="Verdana" w:cs="Verdana"/>
          <w:color w:val="000000"/>
          <w:kern w:val="0"/>
        </w:rPr>
        <w:t>a[10]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√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(8) static char c[]={“a book”}; </w:t>
      </w:r>
      <w:r w:rsidRPr="00A00CC8">
        <w:rPr>
          <w:rFonts w:ascii="Verdana" w:hAnsi="Verdana" w:cs="宋体" w:hint="eastAsia"/>
          <w:color w:val="000000"/>
          <w:kern w:val="0"/>
        </w:rPr>
        <w:t>与</w:t>
      </w:r>
      <w:r w:rsidRPr="00A00CC8">
        <w:rPr>
          <w:rFonts w:ascii="Verdana" w:hAnsi="Verdana" w:cs="Verdana"/>
          <w:color w:val="000000"/>
          <w:kern w:val="0"/>
        </w:rPr>
        <w:t xml:space="preserve">static char c[]=“a book”; </w:t>
      </w:r>
      <w:r w:rsidRPr="00A00CC8">
        <w:rPr>
          <w:rFonts w:ascii="Verdana" w:hAnsi="Verdana" w:cs="宋体" w:hint="eastAsia"/>
          <w:color w:val="000000"/>
          <w:kern w:val="0"/>
        </w:rPr>
        <w:t>等价。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>(9) static char c[]={'a' ,' ','b','o','o','k','\0'};</w:t>
      </w:r>
      <w:r w:rsidRPr="00A00CC8">
        <w:rPr>
          <w:rFonts w:ascii="Verdana" w:hAnsi="Verdana" w:cs="宋体" w:hint="eastAsia"/>
          <w:color w:val="000000"/>
          <w:kern w:val="0"/>
        </w:rPr>
        <w:t>与</w:t>
      </w:r>
      <w:r w:rsidRPr="00A00CC8">
        <w:rPr>
          <w:rFonts w:ascii="Verdana" w:hAnsi="Verdana" w:cs="Verdana"/>
          <w:color w:val="000000"/>
          <w:kern w:val="0"/>
        </w:rPr>
        <w:t xml:space="preserve"> static char c[]={'a' ,' ' ,'b','o','o','k'}; </w:t>
      </w:r>
      <w:r w:rsidRPr="00A00CC8">
        <w:rPr>
          <w:rFonts w:ascii="Verdana" w:hAnsi="Verdana" w:cs="宋体" w:hint="eastAsia"/>
          <w:color w:val="000000"/>
          <w:kern w:val="0"/>
        </w:rPr>
        <w:t>等价。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(10) </w:t>
      </w:r>
      <w:r w:rsidRPr="00A00CC8">
        <w:rPr>
          <w:rFonts w:ascii="Verdana" w:hAnsi="Verdana" w:cs="宋体" w:hint="eastAsia"/>
          <w:color w:val="000000"/>
          <w:kern w:val="0"/>
        </w:rPr>
        <w:t>设已有说明：</w:t>
      </w:r>
      <w:r w:rsidRPr="00A00CC8">
        <w:rPr>
          <w:rFonts w:ascii="Verdana" w:hAnsi="Verdana" w:cs="Verdana"/>
          <w:color w:val="000000"/>
          <w:kern w:val="0"/>
        </w:rPr>
        <w:t xml:space="preserve">static char c1[10],c2[10]; </w:t>
      </w:r>
      <w:r w:rsidRPr="00A00CC8">
        <w:rPr>
          <w:rFonts w:ascii="Verdana" w:hAnsi="Verdana" w:cs="宋体" w:hint="eastAsia"/>
          <w:color w:val="000000"/>
          <w:kern w:val="0"/>
        </w:rPr>
        <w:t>下面程序片段是合法的。</w:t>
      </w:r>
      <w:r w:rsidRPr="00A00CC8">
        <w:rPr>
          <w:rFonts w:ascii="Verdana" w:hAnsi="Verdana" w:cs="Verdana"/>
          <w:color w:val="000000"/>
          <w:kern w:val="0"/>
        </w:rPr>
        <w:t>c1={“book”}; c2=c1;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4. </w:t>
      </w:r>
      <w:r w:rsidRPr="00A00CC8">
        <w:rPr>
          <w:rFonts w:ascii="Verdana" w:hAnsi="Verdana" w:cs="宋体" w:hint="eastAsia"/>
          <w:color w:val="000000"/>
          <w:kern w:val="0"/>
        </w:rPr>
        <w:t>程序填空题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(1) </w:t>
      </w:r>
      <w:r w:rsidRPr="00A00CC8">
        <w:rPr>
          <w:rFonts w:ascii="Verdana" w:hAnsi="Verdana" w:cs="宋体" w:hint="eastAsia"/>
          <w:color w:val="000000"/>
          <w:kern w:val="0"/>
        </w:rPr>
        <w:t>输入</w:t>
      </w:r>
      <w:r w:rsidRPr="00A00CC8">
        <w:rPr>
          <w:rFonts w:ascii="Verdana" w:hAnsi="Verdana" w:cs="Verdana"/>
          <w:color w:val="000000"/>
          <w:kern w:val="0"/>
        </w:rPr>
        <w:t xml:space="preserve"> 20 </w:t>
      </w:r>
      <w:r w:rsidRPr="00A00CC8">
        <w:rPr>
          <w:rFonts w:ascii="Verdana" w:hAnsi="Verdana" w:cs="宋体" w:hint="eastAsia"/>
          <w:color w:val="000000"/>
          <w:kern w:val="0"/>
        </w:rPr>
        <w:t>个数，输出它们的平均值，输出与平均值之差的绝对值为最小的数组元素。请填空。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float a[20],pjz=0,s,t; int i,k;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for(i=0;i&lt;20;i++) pjz+=a[i];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s=fabs(a[0]-pjz);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for(i=1;i&lt;20;i++)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if(fabs(a[i]-pjz)&lt;s)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s=fabs(a[i]-pjz); t=a[i];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--------------------------------------------------------------------------------</w:t>
      </w:r>
      <w:r w:rsidRPr="00A00CC8">
        <w:rPr>
          <w:rFonts w:ascii="Verdana" w:hAnsi="Verdana" w:cs="Verdana"/>
          <w:color w:val="000000"/>
          <w:kern w:val="0"/>
        </w:rPr>
        <w:br/>
        <w:t>for(i=0;i&lt;20;i++) scanf(“%f”,&amp;a[i]); pjz/=20; printf(“%f,%f\n”,piz,t);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(2) </w:t>
      </w:r>
      <w:r w:rsidRPr="00A00CC8">
        <w:rPr>
          <w:rFonts w:ascii="Verdana" w:hAnsi="Verdana" w:cs="宋体" w:hint="eastAsia"/>
          <w:color w:val="000000"/>
          <w:kern w:val="0"/>
        </w:rPr>
        <w:t>以下程序以每行</w:t>
      </w:r>
      <w:r w:rsidRPr="00A00CC8">
        <w:rPr>
          <w:rFonts w:ascii="Verdana" w:hAnsi="Verdana" w:cs="Verdana"/>
          <w:color w:val="000000"/>
          <w:kern w:val="0"/>
        </w:rPr>
        <w:t xml:space="preserve"> 10</w:t>
      </w:r>
      <w:r w:rsidRPr="00A00CC8">
        <w:rPr>
          <w:rFonts w:ascii="Verdana" w:hAnsi="Verdana" w:cs="宋体" w:hint="eastAsia"/>
          <w:color w:val="000000"/>
          <w:kern w:val="0"/>
        </w:rPr>
        <w:t>个数据的形式输出</w:t>
      </w:r>
      <w:r w:rsidRPr="00A00CC8">
        <w:rPr>
          <w:rFonts w:ascii="Verdana" w:hAnsi="Verdana" w:cs="Verdana"/>
          <w:color w:val="000000"/>
          <w:kern w:val="0"/>
        </w:rPr>
        <w:t xml:space="preserve"> a </w:t>
      </w:r>
      <w:r w:rsidRPr="00A00CC8">
        <w:rPr>
          <w:rFonts w:ascii="Verdana" w:hAnsi="Verdana" w:cs="宋体" w:hint="eastAsia"/>
          <w:color w:val="000000"/>
          <w:kern w:val="0"/>
        </w:rPr>
        <w:t>数组，请填空。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a[50],i;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</w:t>
      </w:r>
      <w:r w:rsidRPr="00A00CC8">
        <w:rPr>
          <w:rFonts w:ascii="Verdana" w:hAnsi="Verdana" w:cs="宋体" w:hint="eastAsia"/>
          <w:color w:val="000000"/>
          <w:kern w:val="0"/>
        </w:rPr>
        <w:t>输入</w:t>
      </w:r>
      <w:r w:rsidRPr="00A00CC8">
        <w:rPr>
          <w:rFonts w:ascii="Verdana" w:hAnsi="Verdana" w:cs="Verdana"/>
          <w:color w:val="000000"/>
          <w:kern w:val="0"/>
        </w:rPr>
        <w:t>50</w:t>
      </w:r>
      <w:r w:rsidRPr="00A00CC8">
        <w:rPr>
          <w:rFonts w:ascii="Verdana" w:hAnsi="Verdana" w:cs="宋体" w:hint="eastAsia"/>
          <w:color w:val="000000"/>
          <w:kern w:val="0"/>
        </w:rPr>
        <w:t>个整数</w:t>
      </w:r>
      <w:r w:rsidRPr="00A00CC8">
        <w:rPr>
          <w:rFonts w:ascii="Verdana" w:hAnsi="Verdana" w:cs="Verdana"/>
          <w:color w:val="000000"/>
          <w:kern w:val="0"/>
        </w:rPr>
        <w:t>:");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 i&lt;50; i++) scanf( "%d", 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for(i=1; i&lt;=50; 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if(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 "%3d\n" , )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 "%3d",a[i-1]);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&amp;a[i] i%10==0 a[i-1]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(3) </w:t>
      </w:r>
      <w:r w:rsidRPr="00A00CC8">
        <w:rPr>
          <w:rFonts w:ascii="Verdana" w:hAnsi="Verdana" w:cs="宋体" w:hint="eastAsia"/>
          <w:color w:val="000000"/>
          <w:kern w:val="0"/>
        </w:rPr>
        <w:t>下面程序的功能是输出数组</w:t>
      </w:r>
      <w:r w:rsidRPr="00A00CC8">
        <w:rPr>
          <w:rFonts w:ascii="Verdana" w:hAnsi="Verdana" w:cs="Verdana"/>
          <w:color w:val="000000"/>
          <w:kern w:val="0"/>
        </w:rPr>
        <w:t xml:space="preserve"> s </w:t>
      </w:r>
      <w:r w:rsidRPr="00A00CC8">
        <w:rPr>
          <w:rFonts w:ascii="Verdana" w:hAnsi="Verdana" w:cs="宋体" w:hint="eastAsia"/>
          <w:color w:val="000000"/>
          <w:kern w:val="0"/>
        </w:rPr>
        <w:t>中最大元素的下标，请填空。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k, p;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s[ ]={1,-9,7,2,-10,3};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for(p=0,k=p; p&lt;6; p++)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if(s[p]&gt;s[k])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printf("%d\n" ,k);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k=p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(4) </w:t>
      </w:r>
      <w:r w:rsidRPr="00A00CC8">
        <w:rPr>
          <w:rFonts w:ascii="Verdana" w:hAnsi="Verdana" w:cs="宋体" w:hint="eastAsia"/>
          <w:color w:val="000000"/>
          <w:kern w:val="0"/>
        </w:rPr>
        <w:t>这个程序输入了</w:t>
      </w:r>
      <w:r w:rsidRPr="00A00CC8">
        <w:rPr>
          <w:rFonts w:ascii="Verdana" w:hAnsi="Verdana" w:cs="Verdana"/>
          <w:color w:val="000000"/>
          <w:kern w:val="0"/>
        </w:rPr>
        <w:t>20</w:t>
      </w:r>
      <w:r w:rsidRPr="00A00CC8">
        <w:rPr>
          <w:rFonts w:ascii="Verdana" w:hAnsi="Verdana" w:cs="宋体" w:hint="eastAsia"/>
          <w:color w:val="000000"/>
          <w:kern w:val="0"/>
        </w:rPr>
        <w:t>个数存放在一个数组中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并且输出其中最大者与最小者、</w:t>
      </w:r>
      <w:r w:rsidRPr="00A00CC8">
        <w:rPr>
          <w:rFonts w:ascii="Verdana" w:hAnsi="Verdana" w:cs="Verdana"/>
          <w:color w:val="000000"/>
          <w:kern w:val="0"/>
        </w:rPr>
        <w:t>20</w:t>
      </w:r>
      <w:r w:rsidRPr="00A00CC8">
        <w:rPr>
          <w:rFonts w:ascii="Verdana" w:hAnsi="Verdana" w:cs="宋体" w:hint="eastAsia"/>
          <w:color w:val="000000"/>
          <w:kern w:val="0"/>
        </w:rPr>
        <w:t>个数的和及它们的平均值。请填空。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array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max,min,average,sum;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for(i=0;i&lt; 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</w:t>
      </w:r>
      <w:r w:rsidRPr="00A00CC8">
        <w:rPr>
          <w:rFonts w:ascii="Verdana" w:hAnsi="Verdana" w:cs="宋体" w:hint="eastAsia"/>
          <w:color w:val="000000"/>
          <w:kern w:val="0"/>
        </w:rPr>
        <w:t>请输入第</w:t>
      </w:r>
      <w:r w:rsidRPr="00A00CC8">
        <w:rPr>
          <w:rFonts w:ascii="Verdana" w:hAnsi="Verdana" w:cs="Verdana"/>
          <w:color w:val="000000"/>
          <w:kern w:val="0"/>
        </w:rPr>
        <w:t>%d</w:t>
      </w:r>
      <w:r w:rsidRPr="00A00CC8">
        <w:rPr>
          <w:rFonts w:ascii="Verdana" w:hAnsi="Verdana" w:cs="宋体" w:hint="eastAsia"/>
          <w:color w:val="000000"/>
          <w:kern w:val="0"/>
        </w:rPr>
        <w:t>个数</w:t>
      </w:r>
      <w:r w:rsidRPr="00A00CC8">
        <w:rPr>
          <w:rFonts w:ascii="Verdana" w:hAnsi="Verdana" w:cs="Verdana"/>
          <w:color w:val="000000"/>
          <w:kern w:val="0"/>
        </w:rPr>
        <w:t>:",i+1);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scanf("%d", 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max=array[0];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min=array[0];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for(i=0;i&lt;= 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if(max&lt;array[i])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if(min&gt;array[i])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sum=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average =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printf("20</w:t>
      </w:r>
      <w:r w:rsidRPr="00A00CC8">
        <w:rPr>
          <w:rFonts w:ascii="Verdana" w:hAnsi="Verdana" w:cs="宋体" w:hint="eastAsia"/>
          <w:color w:val="000000"/>
          <w:kern w:val="0"/>
        </w:rPr>
        <w:t>个数中最大值是</w:t>
      </w:r>
      <w:r w:rsidRPr="00A00CC8">
        <w:rPr>
          <w:rFonts w:ascii="Verdana" w:hAnsi="Verdana" w:cs="Verdana"/>
          <w:color w:val="000000"/>
          <w:kern w:val="0"/>
        </w:rPr>
        <w:t>%d,",max);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</w:t>
      </w:r>
      <w:r w:rsidRPr="00A00CC8">
        <w:rPr>
          <w:rFonts w:ascii="Verdana" w:hAnsi="Verdana" w:cs="宋体" w:hint="eastAsia"/>
          <w:color w:val="000000"/>
          <w:kern w:val="0"/>
        </w:rPr>
        <w:t>最小值是</w:t>
      </w:r>
      <w:r w:rsidRPr="00A00CC8">
        <w:rPr>
          <w:rFonts w:ascii="Verdana" w:hAnsi="Verdana" w:cs="Verdana"/>
          <w:color w:val="000000"/>
          <w:kern w:val="0"/>
        </w:rPr>
        <w:t>%d,",min);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</w:t>
      </w:r>
      <w:r w:rsidRPr="00A00CC8">
        <w:rPr>
          <w:rFonts w:ascii="Verdana" w:hAnsi="Verdana" w:cs="宋体" w:hint="eastAsia"/>
          <w:color w:val="000000"/>
          <w:kern w:val="0"/>
        </w:rPr>
        <w:t>和是</w:t>
      </w:r>
      <w:r w:rsidRPr="00A00CC8">
        <w:rPr>
          <w:rFonts w:ascii="Verdana" w:hAnsi="Verdana" w:cs="Verdana"/>
          <w:color w:val="000000"/>
          <w:kern w:val="0"/>
        </w:rPr>
        <w:t>%d,",sum);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</w:t>
      </w:r>
      <w:r w:rsidRPr="00A00CC8">
        <w:rPr>
          <w:rFonts w:ascii="Verdana" w:hAnsi="Verdana" w:cs="宋体" w:hint="eastAsia"/>
          <w:color w:val="000000"/>
          <w:kern w:val="0"/>
        </w:rPr>
        <w:t>平均值是</w:t>
      </w:r>
      <w:r w:rsidRPr="00A00CC8">
        <w:rPr>
          <w:rFonts w:ascii="Verdana" w:hAnsi="Verdana" w:cs="Verdana"/>
          <w:color w:val="000000"/>
          <w:kern w:val="0"/>
        </w:rPr>
        <w:t>%d.\n",average);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[20]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20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&amp;array[i]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19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max=array[i];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min=array[i];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sum+array[i]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sum/20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B</w:t>
      </w:r>
      <w:r w:rsidRPr="00A00CC8">
        <w:rPr>
          <w:rFonts w:ascii="Verdana" w:hAnsi="Verdana" w:cs="宋体" w:hint="eastAsia"/>
          <w:color w:val="000000"/>
          <w:kern w:val="0"/>
        </w:rPr>
        <w:t>卷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5. </w:t>
      </w:r>
      <w:r w:rsidRPr="00A00CC8">
        <w:rPr>
          <w:rFonts w:ascii="Verdana" w:hAnsi="Verdana" w:cs="宋体" w:hint="eastAsia"/>
          <w:color w:val="000000"/>
          <w:kern w:val="0"/>
        </w:rPr>
        <w:t>阅读程序，分析程序的功能。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(1)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&lt;string.h&gt;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void main( )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s[80];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 i&lt;80; 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{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s[i]=getchar( 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if(s[i]=='\n') break;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s[i]='\0'; i=0;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while(s[i]) putchar(s[i++]);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putchar(‘\n’);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从键盘输入一个字符串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并逐一输出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(2)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&lt;string.h&gt;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str[10][80], c[80];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 i&lt;10; i++) gets(str[i]);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strcpy(c, str[0])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for(i=1; i&lt;10; i++) if(strlen(c) &lt;strlen(str[i])) strcpy(c,str[i]);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 "%s\n", c);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 "%d\n", strlen (c));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从键盘输入若干字符串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找到其中最长的一个输出及它的长度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(3)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&lt;string.h&gt;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a[10][80], c[80];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i, j, 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 i&lt;10; i++) gets(a[i]);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 i&lt;9; 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k=i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for(j=i+1; j&lt;10; j++)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if(strcmp (a [j], a[k])&lt;0) k=j;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if(k!=i )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{strcpy(c,a[i]) ; strcpy(a[i], a[k]); strcpy(a[k],c);}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// </w:t>
      </w:r>
      <w:r w:rsidRPr="00A00CC8">
        <w:rPr>
          <w:rFonts w:ascii="Verdana" w:hAnsi="Verdana" w:cs="宋体" w:hint="eastAsia"/>
          <w:color w:val="000000"/>
          <w:kern w:val="0"/>
        </w:rPr>
        <w:t>字符串交换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 i&lt;10; i++) puts (a[i]);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从键盘输入若干字符串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并将它们按大到小顺序排好再输出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(4) </w:t>
      </w:r>
      <w:r w:rsidRPr="00A00CC8">
        <w:rPr>
          <w:rFonts w:ascii="Verdana" w:hAnsi="Verdana" w:cs="宋体" w:hint="eastAsia"/>
          <w:color w:val="000000"/>
          <w:kern w:val="0"/>
        </w:rPr>
        <w:t>阅读程序，写出运行结果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a[6]={12,4,17,25,27,16},b[6]={27,13,4,25,23,16},i,j;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for(i=0;i&lt;6;i++)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for(j=0;j&lt;6;j++) if(a[i]==b[j])break;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if(j&lt;6) printf("%d ",a[i]);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printf("\n");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4 25 27 16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(5) </w:t>
      </w:r>
      <w:r w:rsidRPr="00A00CC8">
        <w:rPr>
          <w:rFonts w:ascii="Verdana" w:hAnsi="Verdana" w:cs="宋体" w:hint="eastAsia"/>
          <w:color w:val="000000"/>
          <w:kern w:val="0"/>
        </w:rPr>
        <w:t>阅读程序，写出运行结果。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char a[8],temp; int j,k;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for(j=0;j&lt;7;j++) a[j]='a'+j; a[7]='\0';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for(j=0;j&lt;3;j++)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{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temp=a[6];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for(k=6;k&gt;0;k--) a[k]=a[k-1]; 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a[0]=temp; 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printf("%s\n",a);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gabcdef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fgabcde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efgabcd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(6) </w:t>
      </w:r>
      <w:r w:rsidRPr="00A00CC8">
        <w:rPr>
          <w:rFonts w:ascii="Verdana" w:hAnsi="Verdana" w:cs="宋体" w:hint="eastAsia"/>
          <w:color w:val="000000"/>
          <w:kern w:val="0"/>
        </w:rPr>
        <w:t>阅读下列程序，写出程序运行的输出结果。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&lt;string.h&gt;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char str1[ ]="*******";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for(int i=0;i&lt;4;i++)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printf("%s\n",str1);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str1[i]=' ';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str1[strlen(str1)-1]='\0';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*******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*****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***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*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(7) </w:t>
      </w:r>
      <w:r w:rsidRPr="00A00CC8">
        <w:rPr>
          <w:rFonts w:ascii="Verdana" w:hAnsi="Verdana" w:cs="宋体" w:hint="eastAsia"/>
          <w:color w:val="000000"/>
          <w:kern w:val="0"/>
        </w:rPr>
        <w:t>该程序的运行结果是</w:t>
      </w:r>
      <w:r w:rsidRPr="00A00CC8">
        <w:rPr>
          <w:rFonts w:ascii="Verdana" w:hAnsi="Verdana" w:cs="Verdana"/>
          <w:color w:val="000000"/>
          <w:kern w:val="0"/>
        </w:rPr>
        <w:t xml:space="preserve">: min= ,m= ,n=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float array[4][3]={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{3.4,-5.6,56.7},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{56.8,999.,-.0123},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{0.45,-5.77,123.5},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{43.4,0,111.2}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i,j;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min;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m,n;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min = array[0][0];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m=0;n=0;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for(i=0;i&lt;3;i++)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for(j=0;j&lt;4;j++)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if(min &gt; array[i][j])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min = array[i][j];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m=i;n=j;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printf("min=%d,m=%d,n=%d\n",min,m,n);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-5.77 2 1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(8) </w:t>
      </w:r>
      <w:r w:rsidRPr="00A00CC8">
        <w:rPr>
          <w:rFonts w:ascii="Verdana" w:hAnsi="Verdana" w:cs="宋体" w:hint="eastAsia"/>
          <w:color w:val="000000"/>
          <w:kern w:val="0"/>
        </w:rPr>
        <w:t>写出下面这个程序的输出结果</w:t>
      </w:r>
      <w:r w:rsidRPr="00A00CC8">
        <w:rPr>
          <w:rFonts w:ascii="Verdana" w:hAnsi="Verdana" w:cs="Verdana"/>
          <w:color w:val="000000"/>
          <w:kern w:val="0"/>
        </w:rPr>
        <w:t>: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str[]="ABCDEFGHIJKL";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printf("%s\n",str); </w:t>
      </w:r>
      <w:r w:rsidRPr="00A00CC8">
        <w:rPr>
          <w:rFonts w:ascii="Verdana" w:hAnsi="Verdana" w:cs="宋体" w:hint="eastAsia"/>
          <w:color w:val="000000"/>
          <w:kern w:val="0"/>
        </w:rPr>
        <w:t>屏幕上显示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printf("%s\n",&amp;str[4]); </w:t>
      </w:r>
      <w:r w:rsidRPr="00A00CC8">
        <w:rPr>
          <w:rFonts w:ascii="Verdana" w:hAnsi="Verdana" w:cs="宋体" w:hint="eastAsia"/>
          <w:color w:val="000000"/>
          <w:kern w:val="0"/>
        </w:rPr>
        <w:t>屏幕上显示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str[2]=str[5];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printf("%s\n",str); </w:t>
      </w:r>
      <w:r w:rsidRPr="00A00CC8">
        <w:rPr>
          <w:rFonts w:ascii="Verdana" w:hAnsi="Verdana" w:cs="宋体" w:hint="eastAsia"/>
          <w:color w:val="000000"/>
          <w:kern w:val="0"/>
        </w:rPr>
        <w:t>屏幕上显示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str[9]='\0';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printf("%s\n",str); </w:t>
      </w:r>
      <w:r w:rsidRPr="00A00CC8">
        <w:rPr>
          <w:rFonts w:ascii="Verdana" w:hAnsi="Verdana" w:cs="宋体" w:hint="eastAsia"/>
          <w:color w:val="000000"/>
          <w:kern w:val="0"/>
        </w:rPr>
        <w:t>屏幕上显示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ABCDEFGHIJKL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EFGHIJKL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ABFDEFGHIJKL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ABFDEFGHI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(9) </w:t>
      </w:r>
      <w:r w:rsidRPr="00A00CC8">
        <w:rPr>
          <w:rFonts w:ascii="Verdana" w:hAnsi="Verdana" w:cs="宋体" w:hint="eastAsia"/>
          <w:color w:val="000000"/>
          <w:kern w:val="0"/>
        </w:rPr>
        <w:t>读懂下面的程序并填空。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str[80];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i=0;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gets(str);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while(str[i]!=0)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if(str[i]&gt;='a'&amp;&amp;str&lt;='z')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str[i]-=32;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i++;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puts(str);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程序运行时如果输入</w:t>
      </w:r>
      <w:r w:rsidRPr="00A00CC8">
        <w:rPr>
          <w:rFonts w:ascii="Verdana" w:hAnsi="Verdana" w:cs="Verdana"/>
          <w:color w:val="000000"/>
          <w:kern w:val="0"/>
        </w:rPr>
        <w:t xml:space="preserve"> upcase, </w:t>
      </w:r>
      <w:r w:rsidRPr="00A00CC8">
        <w:rPr>
          <w:rFonts w:ascii="Verdana" w:hAnsi="Verdana" w:cs="宋体" w:hint="eastAsia"/>
          <w:color w:val="000000"/>
          <w:kern w:val="0"/>
        </w:rPr>
        <w:t>屏幕显示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程序运行时如果输入</w:t>
      </w:r>
      <w:r w:rsidRPr="00A00CC8">
        <w:rPr>
          <w:rFonts w:ascii="Verdana" w:hAnsi="Verdana" w:cs="Verdana"/>
          <w:color w:val="000000"/>
          <w:kern w:val="0"/>
        </w:rPr>
        <w:t xml:space="preserve"> Aa1Bb2Cc3, </w:t>
      </w:r>
      <w:r w:rsidRPr="00A00CC8">
        <w:rPr>
          <w:rFonts w:ascii="Verdana" w:hAnsi="Verdana" w:cs="宋体" w:hint="eastAsia"/>
          <w:color w:val="000000"/>
          <w:kern w:val="0"/>
        </w:rPr>
        <w:t>屏幕显示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UPCASE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AA1BB2CC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第</w:t>
      </w:r>
      <w:r w:rsidRPr="00A00CC8">
        <w:rPr>
          <w:rFonts w:ascii="Verdana" w:hAnsi="Verdana" w:cs="Verdana"/>
          <w:color w:val="000000"/>
          <w:kern w:val="0"/>
        </w:rPr>
        <w:t>8</w:t>
      </w:r>
      <w:r w:rsidRPr="00A00CC8">
        <w:rPr>
          <w:rFonts w:ascii="Verdana" w:hAnsi="Verdana" w:cs="宋体" w:hint="eastAsia"/>
          <w:color w:val="000000"/>
          <w:kern w:val="0"/>
        </w:rPr>
        <w:t>章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函数习题</w:t>
      </w:r>
      <w:r w:rsidRPr="00A00CC8">
        <w:rPr>
          <w:rFonts w:ascii="Verdana" w:hAnsi="Verdana" w:cs="Verdana"/>
          <w:color w:val="000000"/>
          <w:kern w:val="0"/>
        </w:rPr>
        <w:br/>
        <w:t>A</w:t>
      </w:r>
      <w:r w:rsidRPr="00A00CC8">
        <w:rPr>
          <w:rFonts w:ascii="Verdana" w:hAnsi="Verdana" w:cs="宋体" w:hint="eastAsia"/>
          <w:color w:val="000000"/>
          <w:kern w:val="0"/>
        </w:rPr>
        <w:t>卷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1. </w:t>
      </w:r>
      <w:r w:rsidRPr="00A00CC8">
        <w:rPr>
          <w:rFonts w:ascii="Verdana" w:hAnsi="Verdana" w:cs="宋体" w:hint="eastAsia"/>
          <w:color w:val="000000"/>
          <w:kern w:val="0"/>
        </w:rPr>
        <w:t>单项选择题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(1)C </w:t>
      </w:r>
      <w:r w:rsidRPr="00A00CC8">
        <w:rPr>
          <w:rFonts w:ascii="Verdana" w:hAnsi="Verdana" w:cs="宋体" w:hint="eastAsia"/>
          <w:color w:val="000000"/>
          <w:kern w:val="0"/>
        </w:rPr>
        <w:t>语言总是从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函数开始执行。</w:t>
      </w:r>
      <w:r w:rsidRPr="00A00CC8">
        <w:rPr>
          <w:rFonts w:ascii="Verdana" w:hAnsi="Verdana" w:cs="Verdana"/>
          <w:color w:val="000000"/>
          <w:kern w:val="0"/>
        </w:rPr>
        <w:t xml:space="preserve"> A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main B. </w:t>
      </w:r>
      <w:r w:rsidRPr="00A00CC8">
        <w:rPr>
          <w:rFonts w:ascii="Verdana" w:hAnsi="Verdana" w:cs="宋体" w:hint="eastAsia"/>
          <w:color w:val="000000"/>
          <w:kern w:val="0"/>
        </w:rPr>
        <w:t>处于最前的</w:t>
      </w:r>
      <w:r w:rsidRPr="00A00CC8">
        <w:rPr>
          <w:rFonts w:ascii="Verdana" w:hAnsi="Verdana" w:cs="Verdana"/>
          <w:color w:val="000000"/>
          <w:kern w:val="0"/>
        </w:rPr>
        <w:t xml:space="preserve"> C.</w:t>
      </w:r>
      <w:r w:rsidRPr="00A00CC8">
        <w:rPr>
          <w:rFonts w:ascii="Verdana" w:hAnsi="Verdana" w:cs="宋体" w:hint="eastAsia"/>
          <w:color w:val="000000"/>
          <w:kern w:val="0"/>
        </w:rPr>
        <w:t>处于最后的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随机选一个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(2)</w:t>
      </w:r>
      <w:r w:rsidRPr="00A00CC8">
        <w:rPr>
          <w:rFonts w:ascii="Verdana" w:hAnsi="Verdana" w:cs="宋体" w:hint="eastAsia"/>
          <w:color w:val="000000"/>
          <w:kern w:val="0"/>
        </w:rPr>
        <w:t>函数在定义时，省略函数类型说明符，则该函数值的类型为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>A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int B. float C. long D. double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(2)</w:t>
      </w:r>
      <w:r w:rsidRPr="00A00CC8">
        <w:rPr>
          <w:rFonts w:ascii="Verdana" w:hAnsi="Verdana" w:cs="宋体" w:hint="eastAsia"/>
          <w:color w:val="000000"/>
          <w:kern w:val="0"/>
        </w:rPr>
        <w:t>以下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函数，真正地没有返回值。</w:t>
      </w:r>
      <w:r w:rsidRPr="00A00CC8">
        <w:rPr>
          <w:rFonts w:ascii="Verdana" w:hAnsi="Verdana" w:cs="Verdana"/>
          <w:color w:val="000000"/>
          <w:kern w:val="0"/>
        </w:rPr>
        <w:t xml:space="preserve"> B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int a(){int a=2;return (a);} B. void b(){printf("c");}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C. int a(){int a=2;return a;} D. </w:t>
      </w:r>
      <w:r w:rsidRPr="00A00CC8">
        <w:rPr>
          <w:rFonts w:ascii="Verdana" w:hAnsi="Verdana" w:cs="宋体" w:hint="eastAsia"/>
          <w:color w:val="000000"/>
          <w:kern w:val="0"/>
        </w:rPr>
        <w:t>以上都是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(3)</w:t>
      </w:r>
      <w:r w:rsidRPr="00A00CC8">
        <w:rPr>
          <w:rFonts w:ascii="Verdana" w:hAnsi="Verdana" w:cs="宋体" w:hint="eastAsia"/>
          <w:color w:val="000000"/>
          <w:kern w:val="0"/>
        </w:rPr>
        <w:t>在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语言中，有关函数的说法，以下正确的是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A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函数可嵌套定义，也可嵌套调用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函数可嵌套定义，但不可嵌套调用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C. </w:t>
      </w:r>
      <w:r w:rsidRPr="00A00CC8">
        <w:rPr>
          <w:rFonts w:ascii="Verdana" w:hAnsi="Verdana" w:cs="宋体" w:hint="eastAsia"/>
          <w:color w:val="000000"/>
          <w:kern w:val="0"/>
        </w:rPr>
        <w:t>函数不可嵌套定义，但可嵌套调用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函数不可嵌套定义，也不可嵌套调用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(4)</w:t>
      </w:r>
      <w:r w:rsidRPr="00A00CC8">
        <w:rPr>
          <w:rFonts w:ascii="Verdana" w:hAnsi="Verdana" w:cs="宋体" w:hint="eastAsia"/>
          <w:color w:val="000000"/>
          <w:kern w:val="0"/>
        </w:rPr>
        <w:t>以下函数调用语句中，含有实参的个数为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>C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fun((2,3),(4,5+6,7));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1 B. 2 C. 5 D. 6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(5)</w:t>
      </w:r>
      <w:r w:rsidRPr="00A00CC8">
        <w:rPr>
          <w:rFonts w:ascii="Verdana" w:hAnsi="Verdana" w:cs="宋体" w:hint="eastAsia"/>
          <w:color w:val="000000"/>
          <w:kern w:val="0"/>
        </w:rPr>
        <w:t>函数调用可以在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函数表达式中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函数语句中</w:t>
      </w:r>
      <w:r w:rsidRPr="00A00CC8">
        <w:rPr>
          <w:rFonts w:ascii="Verdana" w:hAnsi="Verdana" w:cs="Verdana"/>
          <w:color w:val="000000"/>
          <w:kern w:val="0"/>
        </w:rPr>
        <w:t xml:space="preserve"> C. </w:t>
      </w:r>
      <w:r w:rsidRPr="00A00CC8">
        <w:rPr>
          <w:rFonts w:ascii="Verdana" w:hAnsi="Verdana" w:cs="宋体" w:hint="eastAsia"/>
          <w:color w:val="000000"/>
          <w:kern w:val="0"/>
        </w:rPr>
        <w:t>函数参数中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以上都是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(6)</w:t>
      </w:r>
      <w:r w:rsidRPr="00A00CC8">
        <w:rPr>
          <w:rFonts w:ascii="Verdana" w:hAnsi="Verdana" w:cs="宋体" w:hint="eastAsia"/>
          <w:color w:val="000000"/>
          <w:kern w:val="0"/>
        </w:rPr>
        <w:t>被调函数返回给主调函数的值称为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>C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形参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实参</w:t>
      </w:r>
      <w:r w:rsidRPr="00A00CC8">
        <w:rPr>
          <w:rFonts w:ascii="Verdana" w:hAnsi="Verdana" w:cs="Verdana"/>
          <w:color w:val="000000"/>
          <w:kern w:val="0"/>
        </w:rPr>
        <w:t xml:space="preserve"> C. </w:t>
      </w:r>
      <w:r w:rsidRPr="00A00CC8">
        <w:rPr>
          <w:rFonts w:ascii="Verdana" w:hAnsi="Verdana" w:cs="宋体" w:hint="eastAsia"/>
          <w:color w:val="000000"/>
          <w:kern w:val="0"/>
        </w:rPr>
        <w:t>返回值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参数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(7) </w:t>
      </w:r>
      <w:r w:rsidRPr="00A00CC8">
        <w:rPr>
          <w:rFonts w:ascii="Verdana" w:hAnsi="Verdana" w:cs="宋体" w:hint="eastAsia"/>
          <w:color w:val="000000"/>
          <w:kern w:val="0"/>
        </w:rPr>
        <w:t>，可以不进行函数类型说明。</w:t>
      </w:r>
      <w:r w:rsidRPr="00A00CC8">
        <w:rPr>
          <w:rFonts w:ascii="Verdana" w:hAnsi="Verdana" w:cs="Verdana"/>
          <w:color w:val="000000"/>
          <w:kern w:val="0"/>
        </w:rPr>
        <w:t xml:space="preserve"> 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被调函数的返回值是整型或字符型时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被调函数的定义在主调函数定义之前时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C. </w:t>
      </w:r>
      <w:r w:rsidRPr="00A00CC8">
        <w:rPr>
          <w:rFonts w:ascii="Verdana" w:hAnsi="Verdana" w:cs="宋体" w:hint="eastAsia"/>
          <w:color w:val="000000"/>
          <w:kern w:val="0"/>
        </w:rPr>
        <w:t>在所有函数定义前，已在函数外预先说明了被调函数类型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以上都是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(8)</w:t>
      </w:r>
      <w:r w:rsidRPr="00A00CC8">
        <w:rPr>
          <w:rFonts w:ascii="Verdana" w:hAnsi="Verdana" w:cs="宋体" w:hint="eastAsia"/>
          <w:color w:val="000000"/>
          <w:kern w:val="0"/>
        </w:rPr>
        <w:t>被调函数通过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语句，将值返回给主调函数。</w:t>
      </w:r>
      <w:r w:rsidRPr="00A00CC8">
        <w:rPr>
          <w:rFonts w:ascii="Verdana" w:hAnsi="Verdana" w:cs="Verdana"/>
          <w:color w:val="000000"/>
          <w:kern w:val="0"/>
        </w:rPr>
        <w:t xml:space="preserve"> 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if B. for C. while D. return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(9)</w:t>
      </w:r>
      <w:r w:rsidRPr="00A00CC8">
        <w:rPr>
          <w:rFonts w:ascii="Verdana" w:hAnsi="Verdana" w:cs="宋体" w:hint="eastAsia"/>
          <w:color w:val="000000"/>
          <w:kern w:val="0"/>
        </w:rPr>
        <w:t>被调函数调用结束后，返回到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</w:t>
      </w:r>
      <w:r w:rsidRPr="00A00CC8">
        <w:rPr>
          <w:rFonts w:ascii="Verdana" w:hAnsi="Verdana" w:cs="宋体" w:hint="eastAsia"/>
          <w:color w:val="000000"/>
          <w:kern w:val="0"/>
        </w:rPr>
        <w:t>主调函数中该被调函数调用语句处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B.</w:t>
      </w:r>
      <w:r w:rsidRPr="00A00CC8">
        <w:rPr>
          <w:rFonts w:ascii="Verdana" w:hAnsi="Verdana" w:cs="宋体" w:hint="eastAsia"/>
          <w:color w:val="000000"/>
          <w:kern w:val="0"/>
        </w:rPr>
        <w:t>主函数中该被调函数调用语句处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C.</w:t>
      </w:r>
      <w:r w:rsidRPr="00A00CC8">
        <w:rPr>
          <w:rFonts w:ascii="Verdana" w:hAnsi="Verdana" w:cs="宋体" w:hint="eastAsia"/>
          <w:color w:val="000000"/>
          <w:kern w:val="0"/>
        </w:rPr>
        <w:t>主调函数中该被调函数调用语句的前一语句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D.</w:t>
      </w:r>
      <w:r w:rsidRPr="00A00CC8">
        <w:rPr>
          <w:rFonts w:ascii="Verdana" w:hAnsi="Verdana" w:cs="宋体" w:hint="eastAsia"/>
          <w:color w:val="000000"/>
          <w:kern w:val="0"/>
        </w:rPr>
        <w:t>主调函数中该被调函数调用语句的后一语句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(10)</w:t>
      </w:r>
      <w:r w:rsidRPr="00A00CC8">
        <w:rPr>
          <w:rFonts w:ascii="Verdana" w:hAnsi="Verdana" w:cs="宋体" w:hint="eastAsia"/>
          <w:color w:val="000000"/>
          <w:kern w:val="0"/>
        </w:rPr>
        <w:t>以下对</w:t>
      </w:r>
      <w:r w:rsidRPr="00A00CC8">
        <w:rPr>
          <w:rFonts w:ascii="Verdana" w:hAnsi="Verdana" w:cs="Verdana"/>
          <w:color w:val="000000"/>
          <w:kern w:val="0"/>
        </w:rPr>
        <w:t xml:space="preserve"> C</w:t>
      </w:r>
      <w:r w:rsidRPr="00A00CC8">
        <w:rPr>
          <w:rFonts w:ascii="Verdana" w:hAnsi="Verdana" w:cs="宋体" w:hint="eastAsia"/>
          <w:color w:val="000000"/>
          <w:kern w:val="0"/>
        </w:rPr>
        <w:t>语言函数的有关描述中，正确的是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>A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在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中，调用函数时，只能把实参的值传送给形参，形参的值不能传送给实参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B. C</w:t>
      </w:r>
      <w:r w:rsidRPr="00A00CC8">
        <w:rPr>
          <w:rFonts w:ascii="Verdana" w:hAnsi="Verdana" w:cs="宋体" w:hint="eastAsia"/>
          <w:color w:val="000000"/>
          <w:kern w:val="0"/>
        </w:rPr>
        <w:t>函数既可以嵌套定义又可递归调用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C. </w:t>
      </w:r>
      <w:r w:rsidRPr="00A00CC8">
        <w:rPr>
          <w:rFonts w:ascii="Verdana" w:hAnsi="Verdana" w:cs="宋体" w:hint="eastAsia"/>
          <w:color w:val="000000"/>
          <w:kern w:val="0"/>
        </w:rPr>
        <w:t>函数必须有返回值，否则不能使用函数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D. C</w:t>
      </w:r>
      <w:r w:rsidRPr="00A00CC8">
        <w:rPr>
          <w:rFonts w:ascii="Verdana" w:hAnsi="Verdana" w:cs="宋体" w:hint="eastAsia"/>
          <w:color w:val="000000"/>
          <w:kern w:val="0"/>
        </w:rPr>
        <w:t>程序中有调用关系的所有函数必须放在同一个源程序文件中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(11)C </w:t>
      </w:r>
      <w:r w:rsidRPr="00A00CC8">
        <w:rPr>
          <w:rFonts w:ascii="Verdana" w:hAnsi="Verdana" w:cs="宋体" w:hint="eastAsia"/>
          <w:color w:val="000000"/>
          <w:kern w:val="0"/>
        </w:rPr>
        <w:t>语言中函数的隐含存储类型是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C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auto B. static C. extern D. </w:t>
      </w:r>
      <w:r w:rsidRPr="00A00CC8">
        <w:rPr>
          <w:rFonts w:ascii="Verdana" w:hAnsi="Verdana" w:cs="宋体" w:hint="eastAsia"/>
          <w:color w:val="000000"/>
          <w:kern w:val="0"/>
        </w:rPr>
        <w:t>无存储类型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(12)</w:t>
      </w:r>
      <w:r w:rsidRPr="00A00CC8">
        <w:rPr>
          <w:rFonts w:ascii="Verdana" w:hAnsi="Verdana" w:cs="宋体" w:hint="eastAsia"/>
          <w:color w:val="000000"/>
          <w:kern w:val="0"/>
        </w:rPr>
        <w:t>能把函数处理结果的两个数据返回给主调函数，在下面的方法中不正确的是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>A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return </w:t>
      </w:r>
      <w:r w:rsidRPr="00A00CC8">
        <w:rPr>
          <w:rFonts w:ascii="Verdana" w:hAnsi="Verdana" w:cs="宋体" w:hint="eastAsia"/>
          <w:color w:val="000000"/>
          <w:kern w:val="0"/>
        </w:rPr>
        <w:t>这两个数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形参用两个元素的数组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C. </w:t>
      </w:r>
      <w:r w:rsidRPr="00A00CC8">
        <w:rPr>
          <w:rFonts w:ascii="Verdana" w:hAnsi="Verdana" w:cs="宋体" w:hint="eastAsia"/>
          <w:color w:val="000000"/>
          <w:kern w:val="0"/>
        </w:rPr>
        <w:t>形参用两个这种数据类型的指针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用两个全局变量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(13)C</w:t>
      </w:r>
      <w:r w:rsidRPr="00A00CC8">
        <w:rPr>
          <w:rFonts w:ascii="Verdana" w:hAnsi="Verdana" w:cs="宋体" w:hint="eastAsia"/>
          <w:color w:val="000000"/>
          <w:kern w:val="0"/>
        </w:rPr>
        <w:t>语言可执行程序从什么地方开始执行</w:t>
      </w:r>
      <w:r w:rsidRPr="00A00CC8">
        <w:rPr>
          <w:rFonts w:ascii="Verdana" w:hAnsi="Verdana" w:cs="Verdana"/>
          <w:color w:val="000000"/>
          <w:kern w:val="0"/>
        </w:rPr>
        <w:t xml:space="preserve"> ( )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C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A. </w:t>
      </w:r>
      <w:r w:rsidRPr="00A00CC8">
        <w:rPr>
          <w:rFonts w:ascii="Verdana" w:hAnsi="Verdana" w:cs="宋体" w:hint="eastAsia"/>
          <w:color w:val="000000"/>
          <w:kern w:val="0"/>
        </w:rPr>
        <w:t>程序中第一条可执行语句</w:t>
      </w:r>
      <w:r w:rsidRPr="00A00CC8">
        <w:rPr>
          <w:rFonts w:ascii="Verdana" w:hAnsi="Verdana" w:cs="Verdana"/>
          <w:color w:val="000000"/>
          <w:kern w:val="0"/>
        </w:rPr>
        <w:t xml:space="preserve"> B. </w:t>
      </w:r>
      <w:r w:rsidRPr="00A00CC8">
        <w:rPr>
          <w:rFonts w:ascii="Verdana" w:hAnsi="Verdana" w:cs="宋体" w:hint="eastAsia"/>
          <w:color w:val="000000"/>
          <w:kern w:val="0"/>
        </w:rPr>
        <w:t>程序中第一个函数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C. </w:t>
      </w:r>
      <w:r w:rsidRPr="00A00CC8">
        <w:rPr>
          <w:rFonts w:ascii="Verdana" w:hAnsi="Verdana" w:cs="宋体" w:hint="eastAsia"/>
          <w:color w:val="000000"/>
          <w:kern w:val="0"/>
        </w:rPr>
        <w:t>程序中的</w:t>
      </w:r>
      <w:r w:rsidRPr="00A00CC8">
        <w:rPr>
          <w:rFonts w:ascii="Verdana" w:hAnsi="Verdana" w:cs="Verdana"/>
          <w:color w:val="000000"/>
          <w:kern w:val="0"/>
        </w:rPr>
        <w:t>main</w:t>
      </w:r>
      <w:r w:rsidRPr="00A00CC8">
        <w:rPr>
          <w:rFonts w:ascii="Verdana" w:hAnsi="Verdana" w:cs="宋体" w:hint="eastAsia"/>
          <w:color w:val="000000"/>
          <w:kern w:val="0"/>
        </w:rPr>
        <w:t>函数</w:t>
      </w:r>
      <w:r w:rsidRPr="00A00CC8">
        <w:rPr>
          <w:rFonts w:ascii="Verdana" w:hAnsi="Verdana" w:cs="Verdana"/>
          <w:color w:val="000000"/>
          <w:kern w:val="0"/>
        </w:rPr>
        <w:t xml:space="preserve"> D. </w:t>
      </w:r>
      <w:r w:rsidRPr="00A00CC8">
        <w:rPr>
          <w:rFonts w:ascii="Verdana" w:hAnsi="Verdana" w:cs="宋体" w:hint="eastAsia"/>
          <w:color w:val="000000"/>
          <w:kern w:val="0"/>
        </w:rPr>
        <w:t>包含文件中的第一个函数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(14)</w:t>
      </w:r>
      <w:r w:rsidRPr="00A00CC8">
        <w:rPr>
          <w:rFonts w:ascii="Verdana" w:hAnsi="Verdana" w:cs="宋体" w:hint="eastAsia"/>
          <w:color w:val="000000"/>
          <w:kern w:val="0"/>
        </w:rPr>
        <w:t>有一个函数原型如下所示，则该函数的返回类型为</w:t>
      </w:r>
      <w:r w:rsidRPr="00A00CC8">
        <w:rPr>
          <w:rFonts w:ascii="Verdana" w:hAnsi="Verdana" w:cs="Verdana"/>
          <w:color w:val="000000"/>
          <w:kern w:val="0"/>
        </w:rPr>
        <w:t xml:space="preserve">( )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C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abc(float x,float y);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A. void B. double C. int D. float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2. </w:t>
      </w:r>
      <w:r w:rsidRPr="00A00CC8">
        <w:rPr>
          <w:rFonts w:ascii="Verdana" w:hAnsi="Verdana" w:cs="宋体" w:hint="eastAsia"/>
          <w:color w:val="000000"/>
          <w:kern w:val="0"/>
        </w:rPr>
        <w:t>填空题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(1) </w:t>
      </w:r>
      <w:r w:rsidRPr="00A00CC8">
        <w:rPr>
          <w:rFonts w:ascii="Verdana" w:hAnsi="Verdana" w:cs="宋体" w:hint="eastAsia"/>
          <w:color w:val="000000"/>
          <w:kern w:val="0"/>
        </w:rPr>
        <w:t>变量的作用域主要取决于变量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，变量的生存期既取决于变量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，又取决于变量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所处的位置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所处的位置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存储类型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(2) </w:t>
      </w:r>
      <w:r w:rsidRPr="00A00CC8">
        <w:rPr>
          <w:rFonts w:ascii="Verdana" w:hAnsi="Verdana" w:cs="宋体" w:hint="eastAsia"/>
          <w:color w:val="000000"/>
          <w:kern w:val="0"/>
        </w:rPr>
        <w:t>说明变量时，若省略存储类型符，系统默认其为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存储类别，该存储类别的类型符为：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。动态，</w:t>
      </w:r>
      <w:r w:rsidRPr="00A00CC8">
        <w:rPr>
          <w:rFonts w:ascii="Verdana" w:hAnsi="Verdana" w:cs="Verdana"/>
          <w:color w:val="000000"/>
          <w:kern w:val="0"/>
        </w:rPr>
        <w:t>auto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(3) </w:t>
      </w:r>
      <w:r w:rsidRPr="00A00CC8">
        <w:rPr>
          <w:rFonts w:ascii="Verdana" w:hAnsi="Verdana" w:cs="宋体" w:hint="eastAsia"/>
          <w:color w:val="000000"/>
          <w:kern w:val="0"/>
        </w:rPr>
        <w:t>静态型局部变量的作用域是</w:t>
      </w:r>
      <w:r w:rsidRPr="00A00CC8">
        <w:rPr>
          <w:rFonts w:ascii="Verdana" w:hAnsi="Verdana" w:cs="Verdana"/>
          <w:color w:val="000000"/>
          <w:kern w:val="0"/>
        </w:rPr>
        <w:t xml:space="preserve"> ,</w:t>
      </w:r>
      <w:r w:rsidRPr="00A00CC8">
        <w:rPr>
          <w:rFonts w:ascii="Verdana" w:hAnsi="Verdana" w:cs="宋体" w:hint="eastAsia"/>
          <w:color w:val="000000"/>
          <w:kern w:val="0"/>
        </w:rPr>
        <w:t>生存期是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。它所在的局部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整个程序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(4) </w:t>
      </w:r>
      <w:r w:rsidRPr="00A00CC8">
        <w:rPr>
          <w:rFonts w:ascii="Verdana" w:hAnsi="Verdana" w:cs="宋体" w:hint="eastAsia"/>
          <w:color w:val="000000"/>
          <w:kern w:val="0"/>
        </w:rPr>
        <w:t>函数中的形参和调用时的实参都是数组名时，传递方式为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，都是变量时，传递方式为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址传递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值传递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(5) </w:t>
      </w:r>
      <w:r w:rsidRPr="00A00CC8">
        <w:rPr>
          <w:rFonts w:ascii="Verdana" w:hAnsi="Verdana" w:cs="宋体" w:hint="eastAsia"/>
          <w:color w:val="000000"/>
          <w:kern w:val="0"/>
        </w:rPr>
        <w:t>函数的形式参数的作用域为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，全局的外部变量和函数体内定义的局部变量重名时，</w:t>
      </w:r>
      <w:r w:rsidRPr="00A00CC8">
        <w:rPr>
          <w:rFonts w:ascii="Verdana" w:hAnsi="Verdana" w:cs="Verdana"/>
          <w:color w:val="000000"/>
          <w:kern w:val="0"/>
        </w:rPr>
        <w:t xml:space="preserve"> _________</w:t>
      </w:r>
      <w:r w:rsidRPr="00A00CC8">
        <w:rPr>
          <w:rFonts w:ascii="Verdana" w:hAnsi="Verdana" w:cs="宋体" w:hint="eastAsia"/>
          <w:color w:val="000000"/>
          <w:kern w:val="0"/>
        </w:rPr>
        <w:t>变量优先。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该函数中，局部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(6) </w:t>
      </w:r>
      <w:r w:rsidRPr="00A00CC8">
        <w:rPr>
          <w:rFonts w:ascii="Verdana" w:hAnsi="Verdana" w:cs="宋体" w:hint="eastAsia"/>
          <w:color w:val="000000"/>
          <w:kern w:val="0"/>
        </w:rPr>
        <w:t>若自定义函数要求返回一个值，则应在该函数体中有一条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语句，若自定义函数要求不返回一个值，则应在该函数说明时加一个类型说明符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return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void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(7) </w:t>
      </w:r>
      <w:r w:rsidRPr="00A00CC8">
        <w:rPr>
          <w:rFonts w:ascii="Verdana" w:hAnsi="Verdana" w:cs="宋体" w:hint="eastAsia"/>
          <w:color w:val="000000"/>
          <w:kern w:val="0"/>
        </w:rPr>
        <w:t>若函数的形式参数是指针类型，则实参可以是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或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。指针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数组名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(8) </w:t>
      </w:r>
      <w:r w:rsidRPr="00A00CC8">
        <w:rPr>
          <w:rFonts w:ascii="Verdana" w:hAnsi="Verdana" w:cs="宋体" w:hint="eastAsia"/>
          <w:color w:val="000000"/>
          <w:kern w:val="0"/>
        </w:rPr>
        <w:t>函数的参数为</w:t>
      </w:r>
      <w:r w:rsidRPr="00A00CC8">
        <w:rPr>
          <w:rFonts w:ascii="Verdana" w:hAnsi="Verdana" w:cs="Verdana"/>
          <w:color w:val="000000"/>
          <w:kern w:val="0"/>
        </w:rPr>
        <w:t xml:space="preserve"> char *</w:t>
      </w:r>
      <w:r w:rsidRPr="00A00CC8">
        <w:rPr>
          <w:rFonts w:ascii="Verdana" w:hAnsi="Verdana" w:cs="宋体" w:hint="eastAsia"/>
          <w:color w:val="000000"/>
          <w:kern w:val="0"/>
        </w:rPr>
        <w:t>类型时，形参与实参结合的传递方式为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。址传递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(9) </w:t>
      </w:r>
      <w:r w:rsidRPr="00A00CC8">
        <w:rPr>
          <w:rFonts w:ascii="Verdana" w:hAnsi="Verdana" w:cs="宋体" w:hint="eastAsia"/>
          <w:color w:val="000000"/>
          <w:kern w:val="0"/>
        </w:rPr>
        <w:t>函数的实参为常量时，形参与实参结合的传递方式为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。值传递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(10) </w:t>
      </w:r>
      <w:r w:rsidRPr="00A00CC8">
        <w:rPr>
          <w:rFonts w:ascii="Verdana" w:hAnsi="Verdana" w:cs="宋体" w:hint="eastAsia"/>
          <w:color w:val="000000"/>
          <w:kern w:val="0"/>
        </w:rPr>
        <w:t>下面这个函数的功能是求两个整数的积，并通过形参传回结果，请填空。</w:t>
      </w:r>
      <w:r w:rsidRPr="00A00CC8">
        <w:rPr>
          <w:rFonts w:ascii="Verdana" w:hAnsi="Verdana" w:cs="Verdana"/>
          <w:color w:val="000000"/>
          <w:kern w:val="0"/>
        </w:rPr>
        <w:t>int int int* *result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mul(___x,___y,___result)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___=x*y;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3. </w:t>
      </w:r>
      <w:r w:rsidRPr="00A00CC8">
        <w:rPr>
          <w:rFonts w:ascii="Verdana" w:hAnsi="Verdana" w:cs="宋体" w:hint="eastAsia"/>
          <w:color w:val="000000"/>
          <w:kern w:val="0"/>
        </w:rPr>
        <w:t>判断题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(1) </w:t>
      </w:r>
      <w:r w:rsidRPr="00A00CC8">
        <w:rPr>
          <w:rFonts w:ascii="Verdana" w:hAnsi="Verdana" w:cs="宋体" w:hint="eastAsia"/>
          <w:color w:val="000000"/>
          <w:kern w:val="0"/>
        </w:rPr>
        <w:t>函数说明指的是在程序中设定一个函数模块。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√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(2) </w:t>
      </w:r>
      <w:r w:rsidRPr="00A00CC8">
        <w:rPr>
          <w:rFonts w:ascii="Verdana" w:hAnsi="Verdana" w:cs="宋体" w:hint="eastAsia"/>
          <w:color w:val="000000"/>
          <w:kern w:val="0"/>
        </w:rPr>
        <w:t>形参只有在被调用时才分配存储空间。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(3) </w:t>
      </w:r>
      <w:r w:rsidRPr="00A00CC8">
        <w:rPr>
          <w:rFonts w:ascii="Verdana" w:hAnsi="Verdana" w:cs="宋体" w:hint="eastAsia"/>
          <w:color w:val="000000"/>
          <w:kern w:val="0"/>
        </w:rPr>
        <w:t>在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的函数中，最好使用全局变量。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(4) </w:t>
      </w:r>
      <w:r w:rsidRPr="00A00CC8">
        <w:rPr>
          <w:rFonts w:ascii="Verdana" w:hAnsi="Verdana" w:cs="宋体" w:hint="eastAsia"/>
          <w:color w:val="000000"/>
          <w:kern w:val="0"/>
        </w:rPr>
        <w:t>在调用函数时，实参传值给形参，调用结束时，形参值传给实参。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√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(5) </w:t>
      </w:r>
      <w:r w:rsidRPr="00A00CC8">
        <w:rPr>
          <w:rFonts w:ascii="Verdana" w:hAnsi="Verdana" w:cs="宋体" w:hint="eastAsia"/>
          <w:color w:val="000000"/>
          <w:kern w:val="0"/>
        </w:rPr>
        <w:t>所有函数定义都是并行的，相互独立的。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(6) </w:t>
      </w:r>
      <w:r w:rsidRPr="00A00CC8">
        <w:rPr>
          <w:rFonts w:ascii="Verdana" w:hAnsi="Verdana" w:cs="宋体" w:hint="eastAsia"/>
          <w:color w:val="000000"/>
          <w:kern w:val="0"/>
        </w:rPr>
        <w:t>函数的隐含存储类型是</w:t>
      </w:r>
      <w:r w:rsidRPr="00A00CC8">
        <w:rPr>
          <w:rFonts w:ascii="Verdana" w:hAnsi="Verdana" w:cs="Verdana"/>
          <w:color w:val="000000"/>
          <w:kern w:val="0"/>
        </w:rPr>
        <w:t>extern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(7) </w:t>
      </w:r>
      <w:r w:rsidRPr="00A00CC8">
        <w:rPr>
          <w:rFonts w:ascii="Verdana" w:hAnsi="Verdana" w:cs="宋体" w:hint="eastAsia"/>
          <w:color w:val="000000"/>
          <w:kern w:val="0"/>
        </w:rPr>
        <w:t>形参可以是常量、变量或表达式。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(8) </w:t>
      </w:r>
      <w:r w:rsidRPr="00A00CC8">
        <w:rPr>
          <w:rFonts w:ascii="Verdana" w:hAnsi="Verdana" w:cs="宋体" w:hint="eastAsia"/>
          <w:color w:val="000000"/>
          <w:kern w:val="0"/>
        </w:rPr>
        <w:t>函数调用可以作为一个函数的形参。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√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>(9) C</w:t>
      </w:r>
      <w:r w:rsidRPr="00A00CC8">
        <w:rPr>
          <w:rFonts w:ascii="Verdana" w:hAnsi="Verdana" w:cs="宋体" w:hint="eastAsia"/>
          <w:color w:val="000000"/>
          <w:kern w:val="0"/>
        </w:rPr>
        <w:t>语言规定，实参应与其对应的形参类型一致。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 xml:space="preserve"> × 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(10) </w:t>
      </w:r>
      <w:r w:rsidRPr="00A00CC8">
        <w:rPr>
          <w:rFonts w:ascii="Verdana" w:hAnsi="Verdana" w:cs="宋体" w:hint="eastAsia"/>
          <w:color w:val="000000"/>
          <w:kern w:val="0"/>
        </w:rPr>
        <w:t>定义函数时，形参的类型说明可以放在函数体内。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4. </w:t>
      </w:r>
      <w:r w:rsidRPr="00A00CC8">
        <w:rPr>
          <w:rFonts w:ascii="Verdana" w:hAnsi="Verdana" w:cs="宋体" w:hint="eastAsia"/>
          <w:color w:val="000000"/>
          <w:kern w:val="0"/>
        </w:rPr>
        <w:t>程序填空题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(1) </w:t>
      </w:r>
      <w:r w:rsidRPr="00A00CC8">
        <w:rPr>
          <w:rFonts w:ascii="Verdana" w:hAnsi="Verdana" w:cs="宋体" w:hint="eastAsia"/>
          <w:color w:val="000000"/>
          <w:kern w:val="0"/>
        </w:rPr>
        <w:t>对数组按值从大到小的顺序排序后输出，请填空。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float a[7]={2,6,3,8,3,12,9};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sort(float*,int);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for(i=0;i&lt;7;i++) printf("%f ",a[i]);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printf("\n");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sort(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i,j,k; float 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for(i=0;i&lt;n-1;i++)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k=i;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for(j=i+1;j&lt;n;j++)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 ) k=j;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t=*(p+i); *(p+i)=*(p+k); *(p+k)=t; 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sort(a,7) float* p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int n *(p+k)&lt;*(p+j) if(k!=i)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(2) </w:t>
      </w:r>
      <w:r w:rsidRPr="00A00CC8">
        <w:rPr>
          <w:rFonts w:ascii="Verdana" w:hAnsi="Verdana" w:cs="宋体" w:hint="eastAsia"/>
          <w:color w:val="000000"/>
          <w:kern w:val="0"/>
        </w:rPr>
        <w:t>下列函数在</w:t>
      </w:r>
      <w:r w:rsidRPr="00A00CC8">
        <w:rPr>
          <w:rFonts w:ascii="Verdana" w:hAnsi="Verdana" w:cs="Verdana"/>
          <w:color w:val="000000"/>
          <w:kern w:val="0"/>
        </w:rPr>
        <w:t xml:space="preserve"> n </w:t>
      </w:r>
      <w:r w:rsidRPr="00A00CC8">
        <w:rPr>
          <w:rFonts w:ascii="Verdana" w:hAnsi="Verdana" w:cs="宋体" w:hint="eastAsia"/>
          <w:color w:val="000000"/>
          <w:kern w:val="0"/>
        </w:rPr>
        <w:t>个元素的一维数组中，找出最大值、最小值并传送到调用函数，请填空。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find(float *p, int max, int min, int n)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int k;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*max=*p;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for(k=1;k&lt;n;k++)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t=*(p+k);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if( ) *max=t;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if(t&lt;*min) *min=t;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float t; *min=*p; *max&lt;t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B</w:t>
      </w:r>
      <w:r w:rsidRPr="00A00CC8">
        <w:rPr>
          <w:rFonts w:ascii="Verdana" w:hAnsi="Verdana" w:cs="宋体" w:hint="eastAsia"/>
          <w:color w:val="000000"/>
          <w:kern w:val="0"/>
        </w:rPr>
        <w:t>卷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5. </w:t>
      </w:r>
      <w:r w:rsidRPr="00A00CC8">
        <w:rPr>
          <w:rFonts w:ascii="Verdana" w:hAnsi="Verdana" w:cs="宋体" w:hint="eastAsia"/>
          <w:color w:val="000000"/>
          <w:kern w:val="0"/>
        </w:rPr>
        <w:t>写出下列程序运行结果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(1)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i=1,p;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p=fun(i,i+1);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printf("%d\n",p);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fun(int a,int b)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f;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if(a&gt;b)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f=1;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else if(a==b)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f=0;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else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f=-1;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return f;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-1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(2)</w:t>
      </w:r>
      <w:r w:rsidRPr="00A00CC8">
        <w:rPr>
          <w:rFonts w:ascii="Verdana" w:hAnsi="Verdana" w:cs="宋体" w:hint="eastAsia"/>
          <w:color w:val="000000"/>
          <w:kern w:val="0"/>
        </w:rPr>
        <w:t>键盘输入</w:t>
      </w:r>
      <w:r w:rsidRPr="00A00CC8">
        <w:rPr>
          <w:rFonts w:ascii="Verdana" w:hAnsi="Verdana" w:cs="Verdana"/>
          <w:color w:val="000000"/>
          <w:kern w:val="0"/>
        </w:rPr>
        <w:t xml:space="preserve"> abcdef&lt;CR&gt;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fun(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c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if((c=getchar( ))!='\n')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fun( )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putchar(c);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fun( ); 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fedcba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(3)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#define C 5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x=1,y=C;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x;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x=y++; printf("%d %d\n", x,y);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if(x&gt;4) { int x ; x=++y; printf("%d %d\n",x,y) ; 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x+=y--;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printf("%d %d\n",x,y);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5 6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7 7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12 6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(4)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c , a=4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func(int a , int b)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c=a*b ; a=b-1 ; b++ ; return (a+b+1) ; 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b=2 , p=0 ; c=1 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p=func(b , a) 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printf("%d,%d,%d,%d\n", a,b,c,p)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4,2,8,9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(5)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unsigned fun6(unsigned num)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unsigned k=1;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do { k*=num%10; num/=10; }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while(num);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return 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}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unsigned n=26;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printf("%d\n", fun6(n));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12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(6)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max(int a,int b);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x,y,z,t,m;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scanf("%d,%d,%d",&amp;x,&amp;y,&amp;z);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t=max(x,y);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m=max(t,z);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printf("%d",m);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max(int a,int b)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if(a&gt;b)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return(a);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else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return(b);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运行时若输入：</w:t>
      </w:r>
      <w:r w:rsidRPr="00A00CC8">
        <w:rPr>
          <w:rFonts w:ascii="Verdana" w:hAnsi="Verdana" w:cs="Verdana"/>
          <w:color w:val="000000"/>
          <w:kern w:val="0"/>
        </w:rPr>
        <w:t>10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15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 xml:space="preserve">9 </w:t>
      </w:r>
      <w:r w:rsidRPr="00A00CC8">
        <w:rPr>
          <w:rFonts w:ascii="Verdana" w:hAnsi="Verdana" w:cs="宋体" w:hint="eastAsia"/>
          <w:color w:val="000000"/>
          <w:kern w:val="0"/>
        </w:rPr>
        <w:t>则输出：</w:t>
      </w:r>
      <w:r w:rsidRPr="00A00CC8">
        <w:rPr>
          <w:rFonts w:ascii="Verdana" w:hAnsi="Verdana" w:cs="Verdana"/>
          <w:color w:val="000000"/>
          <w:kern w:val="0"/>
        </w:rPr>
        <w:t>___ 15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运行时若输入：</w:t>
      </w:r>
      <w:r w:rsidRPr="00A00CC8">
        <w:rPr>
          <w:rFonts w:ascii="Verdana" w:hAnsi="Verdana" w:cs="Verdana"/>
          <w:color w:val="000000"/>
          <w:kern w:val="0"/>
        </w:rPr>
        <w:t>300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129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 xml:space="preserve">300 </w:t>
      </w:r>
      <w:r w:rsidRPr="00A00CC8">
        <w:rPr>
          <w:rFonts w:ascii="Verdana" w:hAnsi="Verdana" w:cs="宋体" w:hint="eastAsia"/>
          <w:color w:val="000000"/>
          <w:kern w:val="0"/>
        </w:rPr>
        <w:t>则输出：</w:t>
      </w:r>
      <w:r w:rsidRPr="00A00CC8">
        <w:rPr>
          <w:rFonts w:ascii="Verdana" w:hAnsi="Verdana" w:cs="Verdana"/>
          <w:color w:val="000000"/>
          <w:kern w:val="0"/>
        </w:rPr>
        <w:t>___ 300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(7)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long sum(int a,int b);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long factorial(int n);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main()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n1,n2;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long a;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scanf("%d,%d",&amp;n1,&amp;n2);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a=sum(n1,n2);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printf("a=%1d",a);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long sum(int a,int b)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long c1,c2;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c1=factorial(a);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c2=factorial(b);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return(c1+c2);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long factorial(int n)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long rtn=1;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for(i=1;i&lt;=n;i++)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rtn*=i;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return(rtn);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运行时若输入：</w:t>
      </w: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 xml:space="preserve">3 </w:t>
      </w:r>
      <w:r w:rsidRPr="00A00CC8">
        <w:rPr>
          <w:rFonts w:ascii="Verdana" w:hAnsi="Verdana" w:cs="宋体" w:hint="eastAsia"/>
          <w:color w:val="000000"/>
          <w:kern w:val="0"/>
        </w:rPr>
        <w:t>则输出：</w:t>
      </w:r>
      <w:r w:rsidRPr="00A00CC8">
        <w:rPr>
          <w:rFonts w:ascii="Verdana" w:hAnsi="Verdana" w:cs="Verdana"/>
          <w:color w:val="000000"/>
          <w:kern w:val="0"/>
        </w:rPr>
        <w:t>___ 8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运行时若输入：</w:t>
      </w:r>
      <w:r w:rsidRPr="00A00CC8">
        <w:rPr>
          <w:rFonts w:ascii="Verdana" w:hAnsi="Verdana" w:cs="Verdana"/>
          <w:color w:val="000000"/>
          <w:kern w:val="0"/>
        </w:rPr>
        <w:t xml:space="preserve">0, 5 </w:t>
      </w:r>
      <w:r w:rsidRPr="00A00CC8">
        <w:rPr>
          <w:rFonts w:ascii="Verdana" w:hAnsi="Verdana" w:cs="宋体" w:hint="eastAsia"/>
          <w:color w:val="000000"/>
          <w:kern w:val="0"/>
        </w:rPr>
        <w:t>则输出：</w:t>
      </w:r>
      <w:r w:rsidRPr="00A00CC8">
        <w:rPr>
          <w:rFonts w:ascii="Verdana" w:hAnsi="Verdana" w:cs="Verdana"/>
          <w:color w:val="000000"/>
          <w:kern w:val="0"/>
        </w:rPr>
        <w:t>___ 121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(8)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s();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x,y;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n;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x=1;y=2;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n=s();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printf("x=%d,y=%d,n=%d",x,y,n);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s()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z;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x=3;y=4;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z=x+y;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return(z);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程序运行后输出：</w:t>
      </w:r>
      <w:r w:rsidRPr="00A00CC8">
        <w:rPr>
          <w:rFonts w:ascii="Verdana" w:hAnsi="Verdana" w:cs="Verdana"/>
          <w:color w:val="000000"/>
          <w:kern w:val="0"/>
        </w:rPr>
        <w:t>___ 3,4,7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 xml:space="preserve">(9) </w:t>
      </w:r>
      <w:r w:rsidRPr="00A00CC8">
        <w:rPr>
          <w:rFonts w:ascii="Verdana" w:hAnsi="Verdana" w:cs="宋体" w:hint="eastAsia"/>
          <w:color w:val="000000"/>
          <w:kern w:val="0"/>
        </w:rPr>
        <w:t>以下程序的输出结果是</w:t>
      </w:r>
      <w:r w:rsidRPr="00A00CC8">
        <w:rPr>
          <w:rFonts w:ascii="Verdana" w:hAnsi="Verdana" w:cs="Verdana"/>
          <w:color w:val="000000"/>
          <w:kern w:val="0"/>
        </w:rPr>
        <w:t>a=___,b=___,c=___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 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func(int a,int *p);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a=1,b=2,c;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c=func(a,&amp;b);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b=func(c,&amp;a);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a=func(b,&amp;c);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 xml:space="preserve">printf("a=%d,b=%d,c=%d",a,b,c);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func(int a,int *p)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a++;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*p=a+2;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return(*p+a);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36 16 19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第九章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预处理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  <w:t>A</w:t>
      </w:r>
      <w:r w:rsidRPr="00A00CC8">
        <w:rPr>
          <w:rFonts w:ascii="Verdana" w:hAnsi="Verdana" w:cs="宋体" w:hint="eastAsia"/>
          <w:color w:val="000000"/>
          <w:kern w:val="0"/>
        </w:rPr>
        <w:t>部分（本、专科必做）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一、选择题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以下不正确的叙述是（</w:t>
      </w:r>
      <w:r w:rsidRPr="00A00CC8">
        <w:rPr>
          <w:rFonts w:ascii="Verdana" w:hAnsi="Verdana" w:cs="Verdana"/>
          <w:color w:val="000000"/>
          <w:kern w:val="0"/>
        </w:rPr>
        <w:t>D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  <w:t>A</w:t>
      </w:r>
      <w:r w:rsidRPr="00A00CC8">
        <w:rPr>
          <w:rFonts w:ascii="Verdana" w:hAnsi="Verdana" w:cs="宋体" w:hint="eastAsia"/>
          <w:color w:val="000000"/>
          <w:kern w:val="0"/>
        </w:rPr>
        <w:t>、宏替换不占用运行时间。</w:t>
      </w:r>
      <w:r w:rsidRPr="00A00CC8">
        <w:rPr>
          <w:rFonts w:ascii="Verdana" w:hAnsi="Verdana" w:cs="Verdana"/>
          <w:color w:val="000000"/>
          <w:kern w:val="0"/>
        </w:rPr>
        <w:t xml:space="preserve"> B</w:t>
      </w:r>
      <w:r w:rsidRPr="00A00CC8">
        <w:rPr>
          <w:rFonts w:ascii="Verdana" w:hAnsi="Verdana" w:cs="宋体" w:hint="eastAsia"/>
          <w:color w:val="000000"/>
          <w:kern w:val="0"/>
        </w:rPr>
        <w:t>、宏名无类型。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、宏替换只是字符替换。</w:t>
      </w:r>
      <w:r w:rsidRPr="00A00CC8">
        <w:rPr>
          <w:rFonts w:ascii="Verdana" w:hAnsi="Verdana" w:cs="Verdana"/>
          <w:color w:val="000000"/>
          <w:kern w:val="0"/>
        </w:rPr>
        <w:t xml:space="preserve"> D</w:t>
      </w:r>
      <w:r w:rsidRPr="00A00CC8">
        <w:rPr>
          <w:rFonts w:ascii="Verdana" w:hAnsi="Verdana" w:cs="宋体" w:hint="eastAsia"/>
          <w:color w:val="000000"/>
          <w:kern w:val="0"/>
        </w:rPr>
        <w:t>、宏名必须用大写字母表示。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语言的编译系统对宏命令的处理（</w:t>
      </w:r>
      <w:r w:rsidRPr="00A00CC8">
        <w:rPr>
          <w:rFonts w:ascii="Verdana" w:hAnsi="Verdana" w:cs="Verdana"/>
          <w:color w:val="000000"/>
          <w:kern w:val="0"/>
        </w:rPr>
        <w:t>D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  <w:t>A</w:t>
      </w:r>
      <w:r w:rsidRPr="00A00CC8">
        <w:rPr>
          <w:rFonts w:ascii="Verdana" w:hAnsi="Verdana" w:cs="宋体" w:hint="eastAsia"/>
          <w:color w:val="000000"/>
          <w:kern w:val="0"/>
        </w:rPr>
        <w:t>、在程序运行时进行的。</w:t>
      </w:r>
      <w:r w:rsidRPr="00A00CC8">
        <w:rPr>
          <w:rFonts w:ascii="Verdana" w:hAnsi="Verdana" w:cs="Verdana"/>
          <w:color w:val="000000"/>
          <w:kern w:val="0"/>
        </w:rPr>
        <w:t xml:space="preserve"> B</w:t>
      </w:r>
      <w:r w:rsidRPr="00A00CC8">
        <w:rPr>
          <w:rFonts w:ascii="Verdana" w:hAnsi="Verdana" w:cs="宋体" w:hint="eastAsia"/>
          <w:color w:val="000000"/>
          <w:kern w:val="0"/>
        </w:rPr>
        <w:t>、在程序连接时进行。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、和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程序中的其它语句同时进行编译的。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D</w:t>
      </w:r>
      <w:r w:rsidRPr="00A00CC8">
        <w:rPr>
          <w:rFonts w:ascii="Verdana" w:hAnsi="Verdana" w:cs="宋体" w:hint="eastAsia"/>
          <w:color w:val="000000"/>
          <w:kern w:val="0"/>
        </w:rPr>
        <w:t>、在对源程序中其它语句正式编译之前进行的。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3</w:t>
      </w:r>
      <w:r w:rsidRPr="00A00CC8">
        <w:rPr>
          <w:rFonts w:ascii="Verdana" w:hAnsi="Verdana" w:cs="宋体" w:hint="eastAsia"/>
          <w:color w:val="000000"/>
          <w:kern w:val="0"/>
        </w:rPr>
        <w:t>、以下程序的输出结果是（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15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100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10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150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#define MIN(x,y) (x)&lt;(y)?(x):(y)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I,j,k;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i=10;j=15;k=10*MIN(i,j);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printf(“%d\n”,k);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4</w:t>
      </w:r>
      <w:r w:rsidRPr="00A00CC8">
        <w:rPr>
          <w:rFonts w:ascii="Verdana" w:hAnsi="Verdana" w:cs="宋体" w:hint="eastAsia"/>
          <w:color w:val="000000"/>
          <w:kern w:val="0"/>
        </w:rPr>
        <w:t>、以下叙述中正确的是（</w:t>
      </w:r>
      <w:r w:rsidRPr="00A00CC8">
        <w:rPr>
          <w:rFonts w:ascii="Verdana" w:hAnsi="Verdana" w:cs="Verdana"/>
          <w:color w:val="000000"/>
          <w:kern w:val="0"/>
        </w:rPr>
        <w:t>D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用</w:t>
      </w:r>
      <w:r w:rsidRPr="00A00CC8">
        <w:rPr>
          <w:rFonts w:ascii="Verdana" w:hAnsi="Verdana" w:cs="Verdana"/>
          <w:color w:val="000000"/>
          <w:kern w:val="0"/>
        </w:rPr>
        <w:t>#include</w:t>
      </w:r>
      <w:r w:rsidRPr="00A00CC8">
        <w:rPr>
          <w:rFonts w:ascii="Verdana" w:hAnsi="Verdana" w:cs="宋体" w:hint="eastAsia"/>
          <w:color w:val="000000"/>
          <w:kern w:val="0"/>
        </w:rPr>
        <w:t>包含的文件的后缀必须是</w:t>
      </w:r>
      <w:r w:rsidRPr="00A00CC8">
        <w:rPr>
          <w:rFonts w:ascii="Verdana" w:hAnsi="Verdana" w:cs="Verdana"/>
          <w:color w:val="000000"/>
          <w:kern w:val="0"/>
        </w:rPr>
        <w:t>“.h”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若一些源程序中包含某个头文件；当该文件有错时，只需对该头文件进行修改，包含此头文件的所有源程序不必重新进行编译。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宏命令行可以看作是一行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语句。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预处理是在编译之前进行的。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  <w:t>5</w:t>
      </w:r>
      <w:r w:rsidRPr="00A00CC8">
        <w:rPr>
          <w:rFonts w:ascii="Verdana" w:hAnsi="Verdana" w:cs="宋体" w:hint="eastAsia"/>
          <w:color w:val="000000"/>
          <w:kern w:val="0"/>
        </w:rPr>
        <w:t>、以下叙述中正确的是（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、源程序中所有的行都参加编译。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、宏定义常量与</w:t>
      </w:r>
      <w:r w:rsidRPr="00A00CC8">
        <w:rPr>
          <w:rFonts w:ascii="Verdana" w:hAnsi="Verdana" w:cs="Verdana"/>
          <w:color w:val="000000"/>
          <w:kern w:val="0"/>
        </w:rPr>
        <w:t>const</w:t>
      </w:r>
      <w:r w:rsidRPr="00A00CC8">
        <w:rPr>
          <w:rFonts w:ascii="Verdana" w:hAnsi="Verdana" w:cs="宋体" w:hint="eastAsia"/>
          <w:color w:val="000000"/>
          <w:kern w:val="0"/>
        </w:rPr>
        <w:t>定义常量是一样的。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、宏定义可以嵌套定义，即在宏定义中的字符串可以引用另一个宏定义的标识符。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D</w:t>
      </w:r>
      <w:r w:rsidRPr="00A00CC8">
        <w:rPr>
          <w:rFonts w:ascii="Verdana" w:hAnsi="Verdana" w:cs="宋体" w:hint="eastAsia"/>
          <w:color w:val="000000"/>
          <w:kern w:val="0"/>
        </w:rPr>
        <w:t>、以上都不正确。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二、填空题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以下程序中</w:t>
      </w:r>
      <w:r w:rsidRPr="00A00CC8">
        <w:rPr>
          <w:rFonts w:ascii="Verdana" w:hAnsi="Verdana" w:cs="Verdana"/>
          <w:color w:val="000000"/>
          <w:kern w:val="0"/>
        </w:rPr>
        <w:t xml:space="preserve">for </w:t>
      </w:r>
      <w:r w:rsidRPr="00A00CC8">
        <w:rPr>
          <w:rFonts w:ascii="Verdana" w:hAnsi="Verdana" w:cs="宋体" w:hint="eastAsia"/>
          <w:color w:val="000000"/>
          <w:kern w:val="0"/>
        </w:rPr>
        <w:t>循环执行的次数是</w:t>
      </w:r>
      <w:r w:rsidRPr="00A00CC8">
        <w:rPr>
          <w:rFonts w:ascii="Verdana" w:hAnsi="Verdana" w:cs="Verdana"/>
          <w:color w:val="000000"/>
          <w:kern w:val="0"/>
        </w:rPr>
        <w:t xml:space="preserve"> 6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  <w:t>#define N 2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#define M N+1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#define NUM (M+1)*M/2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for(i=1;i&lt;=NUM;i++);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printf(“%d\n”,i);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、以下程序的输出结果是</w:t>
      </w:r>
      <w:r w:rsidRPr="00A00CC8">
        <w:rPr>
          <w:rFonts w:ascii="Verdana" w:hAnsi="Verdana" w:cs="Verdana"/>
          <w:color w:val="000000"/>
          <w:kern w:val="0"/>
        </w:rPr>
        <w:t xml:space="preserve"> x=93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#define A 3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#define B(a) ((A+1)*a)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x;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x=3*(A+B(7));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printf(“x=%d\n”,x);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B</w:t>
      </w:r>
      <w:r w:rsidRPr="00A00CC8">
        <w:rPr>
          <w:rFonts w:ascii="Verdana" w:hAnsi="Verdana" w:cs="宋体" w:hint="eastAsia"/>
          <w:color w:val="000000"/>
          <w:kern w:val="0"/>
        </w:rPr>
        <w:t>部分（本科必做）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编程：请写出一个宏定义</w:t>
      </w:r>
      <w:r w:rsidRPr="00A00CC8">
        <w:rPr>
          <w:rFonts w:ascii="Verdana" w:hAnsi="Verdana" w:cs="Verdana"/>
          <w:color w:val="000000"/>
          <w:kern w:val="0"/>
        </w:rPr>
        <w:t>MYALPHA</w:t>
      </w: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），用以判断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是否是字母字符，若是，得</w:t>
      </w: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，否则，得</w:t>
      </w:r>
      <w:r w:rsidRPr="00A00CC8">
        <w:rPr>
          <w:rFonts w:ascii="Verdana" w:hAnsi="Verdana" w:cs="Verdana"/>
          <w:color w:val="000000"/>
          <w:kern w:val="0"/>
        </w:rPr>
        <w:t>0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解：</w:t>
      </w:r>
      <w:r w:rsidRPr="00A00CC8">
        <w:rPr>
          <w:rFonts w:ascii="Verdana" w:hAnsi="Verdana" w:cs="Verdana"/>
          <w:color w:val="000000"/>
          <w:kern w:val="0"/>
        </w:rPr>
        <w:t>#define MYALPHA</w:t>
      </w: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 xml:space="preserve"> ((c&gt;=’A’&amp;&amp;c&lt;=’Z’)||( c&gt;=’a’&amp;&amp;c&lt;=’z’)?1:0)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第十章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指针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  <w:t>A</w:t>
      </w:r>
      <w:r w:rsidRPr="00A00CC8">
        <w:rPr>
          <w:rFonts w:ascii="Verdana" w:hAnsi="Verdana" w:cs="宋体" w:hint="eastAsia"/>
          <w:color w:val="000000"/>
          <w:kern w:val="0"/>
        </w:rPr>
        <w:t>部分（本、专科必做）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一、选择题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、若有定义：</w:t>
      </w:r>
      <w:r w:rsidRPr="00A00CC8">
        <w:rPr>
          <w:rFonts w:ascii="Verdana" w:hAnsi="Verdana" w:cs="Verdana"/>
          <w:color w:val="000000"/>
          <w:kern w:val="0"/>
        </w:rPr>
        <w:t>int x,*pb</w:t>
      </w:r>
      <w:r w:rsidRPr="00A00CC8">
        <w:rPr>
          <w:rFonts w:ascii="Verdana" w:hAnsi="Verdana" w:cs="宋体" w:hint="eastAsia"/>
          <w:color w:val="000000"/>
          <w:kern w:val="0"/>
        </w:rPr>
        <w:t>；则以下正确的表达式是（</w:t>
      </w: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pb=&amp;x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pb=x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*pb=&amp;x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*pb=*x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、以下程序的输出结果是（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、因变量无定义输出不定值</w:t>
      </w:r>
      <w:r w:rsidRPr="00A00CC8">
        <w:rPr>
          <w:rFonts w:ascii="Verdana" w:hAnsi="Verdana" w:cs="Verdana"/>
          <w:color w:val="000000"/>
          <w:kern w:val="0"/>
        </w:rPr>
        <w:t xml:space="preserve">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0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-1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1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{printf(“%d\n”,NULL);}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3</w:t>
      </w:r>
      <w:r w:rsidRPr="00A00CC8">
        <w:rPr>
          <w:rFonts w:ascii="Verdana" w:hAnsi="Verdana" w:cs="宋体" w:hint="eastAsia"/>
          <w:color w:val="000000"/>
          <w:kern w:val="0"/>
        </w:rPr>
        <w:t>、以下程序的输出结果是（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5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3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-5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-12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-7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-5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-12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-17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5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-2</w:t>
      </w:r>
      <w:r w:rsidRPr="00A00CC8">
        <w:rPr>
          <w:rFonts w:ascii="Verdana" w:hAnsi="Verdana" w:cs="宋体" w:hint="eastAsia"/>
          <w:color w:val="000000"/>
          <w:kern w:val="0"/>
        </w:rPr>
        <w:t>，</w:t>
      </w:r>
      <w:r w:rsidRPr="00A00CC8">
        <w:rPr>
          <w:rFonts w:ascii="Verdana" w:hAnsi="Verdana" w:cs="Verdana"/>
          <w:color w:val="000000"/>
          <w:kern w:val="0"/>
        </w:rPr>
        <w:t>-7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sub(int x,int y,int *z)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{*z=y-x;}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a,b,c;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sub(10,5,&amp;a); sub(7,a,&amp;b); sub(a,b,&amp;c);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printf(“%d,%d,%d\n”,a,b,c);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4</w:t>
      </w:r>
      <w:r w:rsidRPr="00A00CC8">
        <w:rPr>
          <w:rFonts w:ascii="Verdana" w:hAnsi="Verdana" w:cs="宋体" w:hint="eastAsia"/>
          <w:color w:val="000000"/>
          <w:kern w:val="0"/>
        </w:rPr>
        <w:t>、以下程序的输出结果是（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4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6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8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10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k=2,m=4,n=6;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*pk=&amp;k,*pm=&amp;m,*p;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*(p=&amp;n)=*pk*(*pm);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printf(“%d\n”,n);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5</w:t>
      </w:r>
      <w:r w:rsidRPr="00A00CC8">
        <w:rPr>
          <w:rFonts w:ascii="Verdana" w:hAnsi="Verdana" w:cs="宋体" w:hint="eastAsia"/>
          <w:color w:val="000000"/>
          <w:kern w:val="0"/>
        </w:rPr>
        <w:t>、已知指针</w:t>
      </w:r>
      <w:r w:rsidRPr="00A00CC8">
        <w:rPr>
          <w:rFonts w:ascii="Verdana" w:hAnsi="Verdana" w:cs="Verdana"/>
          <w:color w:val="000000"/>
          <w:kern w:val="0"/>
        </w:rPr>
        <w:t>p</w:t>
      </w:r>
      <w:r w:rsidRPr="00A00CC8">
        <w:rPr>
          <w:rFonts w:ascii="Verdana" w:hAnsi="Verdana" w:cs="宋体" w:hint="eastAsia"/>
          <w:color w:val="000000"/>
          <w:kern w:val="0"/>
        </w:rPr>
        <w:t>的指向（图一）的</w:t>
      </w:r>
      <w:r w:rsidRPr="00A00CC8">
        <w:rPr>
          <w:rFonts w:ascii="Verdana" w:hAnsi="Verdana" w:cs="Verdana"/>
          <w:color w:val="000000"/>
          <w:kern w:val="0"/>
        </w:rPr>
        <w:t>a[1]</w:t>
      </w:r>
      <w:r w:rsidRPr="00A00CC8">
        <w:rPr>
          <w:rFonts w:ascii="Verdana" w:hAnsi="Verdana" w:cs="宋体" w:hint="eastAsia"/>
          <w:color w:val="000000"/>
          <w:kern w:val="0"/>
        </w:rPr>
        <w:t>，则执行语句</w:t>
      </w:r>
      <w:r w:rsidRPr="00A00CC8">
        <w:rPr>
          <w:rFonts w:ascii="Verdana" w:hAnsi="Verdana" w:cs="Verdana"/>
          <w:color w:val="000000"/>
          <w:kern w:val="0"/>
        </w:rPr>
        <w:t>*p++;</w:t>
      </w:r>
      <w:r w:rsidRPr="00A00CC8">
        <w:rPr>
          <w:rFonts w:ascii="Verdana" w:hAnsi="Verdana" w:cs="宋体" w:hint="eastAsia"/>
          <w:color w:val="000000"/>
          <w:kern w:val="0"/>
        </w:rPr>
        <w:t>后，</w:t>
      </w:r>
      <w:r w:rsidRPr="00A00CC8">
        <w:rPr>
          <w:rFonts w:ascii="Verdana" w:hAnsi="Verdana" w:cs="Verdana"/>
          <w:color w:val="000000"/>
          <w:kern w:val="0"/>
        </w:rPr>
        <w:t>*p</w:t>
      </w:r>
      <w:r w:rsidRPr="00A00CC8">
        <w:rPr>
          <w:rFonts w:ascii="Verdana" w:hAnsi="Verdana" w:cs="宋体" w:hint="eastAsia"/>
          <w:color w:val="000000"/>
          <w:kern w:val="0"/>
        </w:rPr>
        <w:t>的值是（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20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30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21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31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a[0] a[1] a[2] a[3] a[4]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10</w:t>
      </w:r>
      <w:r w:rsidRPr="00A00CC8">
        <w:rPr>
          <w:rFonts w:ascii="Verdana" w:hAnsi="Verdana" w:cs="Verdana"/>
          <w:color w:val="000000"/>
          <w:kern w:val="0"/>
        </w:rPr>
        <w:br/>
        <w:t>20</w:t>
      </w:r>
      <w:r w:rsidRPr="00A00CC8">
        <w:rPr>
          <w:rFonts w:ascii="Verdana" w:hAnsi="Verdana" w:cs="Verdana"/>
          <w:color w:val="000000"/>
          <w:kern w:val="0"/>
        </w:rPr>
        <w:br/>
        <w:t>30</w:t>
      </w:r>
      <w:r w:rsidRPr="00A00CC8">
        <w:rPr>
          <w:rFonts w:ascii="Verdana" w:hAnsi="Verdana" w:cs="Verdana"/>
          <w:color w:val="000000"/>
          <w:kern w:val="0"/>
        </w:rPr>
        <w:br/>
        <w:t>40</w:t>
      </w:r>
      <w:r w:rsidRPr="00A00CC8">
        <w:rPr>
          <w:rFonts w:ascii="Verdana" w:hAnsi="Verdana" w:cs="Verdana"/>
          <w:color w:val="000000"/>
          <w:kern w:val="0"/>
        </w:rPr>
        <w:br/>
        <w:t>50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（图一）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6</w:t>
      </w:r>
      <w:r w:rsidRPr="00A00CC8">
        <w:rPr>
          <w:rFonts w:ascii="Verdana" w:hAnsi="Verdana" w:cs="宋体" w:hint="eastAsia"/>
          <w:color w:val="000000"/>
          <w:kern w:val="0"/>
        </w:rPr>
        <w:t>、已知指针</w:t>
      </w:r>
      <w:r w:rsidRPr="00A00CC8">
        <w:rPr>
          <w:rFonts w:ascii="Verdana" w:hAnsi="Verdana" w:cs="Verdana"/>
          <w:color w:val="000000"/>
          <w:kern w:val="0"/>
        </w:rPr>
        <w:t>p</w:t>
      </w:r>
      <w:r w:rsidRPr="00A00CC8">
        <w:rPr>
          <w:rFonts w:ascii="Verdana" w:hAnsi="Verdana" w:cs="宋体" w:hint="eastAsia"/>
          <w:color w:val="000000"/>
          <w:kern w:val="0"/>
        </w:rPr>
        <w:t>的指向（图一）的</w:t>
      </w:r>
      <w:r w:rsidRPr="00A00CC8">
        <w:rPr>
          <w:rFonts w:ascii="Verdana" w:hAnsi="Verdana" w:cs="Verdana"/>
          <w:color w:val="000000"/>
          <w:kern w:val="0"/>
        </w:rPr>
        <w:t>a[1]</w:t>
      </w:r>
      <w:r w:rsidRPr="00A00CC8">
        <w:rPr>
          <w:rFonts w:ascii="Verdana" w:hAnsi="Verdana" w:cs="宋体" w:hint="eastAsia"/>
          <w:color w:val="000000"/>
          <w:kern w:val="0"/>
        </w:rPr>
        <w:t>，则表达式</w:t>
      </w:r>
      <w:r w:rsidRPr="00A00CC8">
        <w:rPr>
          <w:rFonts w:ascii="Verdana" w:hAnsi="Verdana" w:cs="Verdana"/>
          <w:color w:val="000000"/>
          <w:kern w:val="0"/>
        </w:rPr>
        <w:t>*++p</w:t>
      </w:r>
      <w:r w:rsidRPr="00A00CC8">
        <w:rPr>
          <w:rFonts w:ascii="Verdana" w:hAnsi="Verdana" w:cs="宋体" w:hint="eastAsia"/>
          <w:color w:val="000000"/>
          <w:kern w:val="0"/>
        </w:rPr>
        <w:t>的值是（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20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30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21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31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7</w:t>
      </w:r>
      <w:r w:rsidRPr="00A00CC8">
        <w:rPr>
          <w:rFonts w:ascii="Verdana" w:hAnsi="Verdana" w:cs="宋体" w:hint="eastAsia"/>
          <w:color w:val="000000"/>
          <w:kern w:val="0"/>
        </w:rPr>
        <w:t>、已知指针</w:t>
      </w:r>
      <w:r w:rsidRPr="00A00CC8">
        <w:rPr>
          <w:rFonts w:ascii="Verdana" w:hAnsi="Verdana" w:cs="Verdana"/>
          <w:color w:val="000000"/>
          <w:kern w:val="0"/>
        </w:rPr>
        <w:t>p</w:t>
      </w:r>
      <w:r w:rsidRPr="00A00CC8">
        <w:rPr>
          <w:rFonts w:ascii="Verdana" w:hAnsi="Verdana" w:cs="宋体" w:hint="eastAsia"/>
          <w:color w:val="000000"/>
          <w:kern w:val="0"/>
        </w:rPr>
        <w:t>的指向（图一）的</w:t>
      </w:r>
      <w:r w:rsidRPr="00A00CC8">
        <w:rPr>
          <w:rFonts w:ascii="Verdana" w:hAnsi="Verdana" w:cs="Verdana"/>
          <w:color w:val="000000"/>
          <w:kern w:val="0"/>
        </w:rPr>
        <w:t>a[1]</w:t>
      </w:r>
      <w:r w:rsidRPr="00A00CC8">
        <w:rPr>
          <w:rFonts w:ascii="Verdana" w:hAnsi="Verdana" w:cs="宋体" w:hint="eastAsia"/>
          <w:color w:val="000000"/>
          <w:kern w:val="0"/>
        </w:rPr>
        <w:t>，则表达式</w:t>
      </w:r>
      <w:r w:rsidRPr="00A00CC8">
        <w:rPr>
          <w:rFonts w:ascii="Verdana" w:hAnsi="Verdana" w:cs="Verdana"/>
          <w:color w:val="000000"/>
          <w:kern w:val="0"/>
        </w:rPr>
        <w:t>++*p</w:t>
      </w:r>
      <w:r w:rsidRPr="00A00CC8">
        <w:rPr>
          <w:rFonts w:ascii="Verdana" w:hAnsi="Verdana" w:cs="宋体" w:hint="eastAsia"/>
          <w:color w:val="000000"/>
          <w:kern w:val="0"/>
        </w:rPr>
        <w:t>的值是（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20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30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21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31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8</w:t>
      </w:r>
      <w:r w:rsidRPr="00A00CC8">
        <w:rPr>
          <w:rFonts w:ascii="Verdana" w:hAnsi="Verdana" w:cs="宋体" w:hint="eastAsia"/>
          <w:color w:val="000000"/>
          <w:kern w:val="0"/>
        </w:rPr>
        <w:t>、以下程序的输出结果是（</w:t>
      </w:r>
      <w:r w:rsidRPr="00A00CC8">
        <w:rPr>
          <w:rFonts w:ascii="Verdana" w:hAnsi="Verdana" w:cs="Verdana"/>
          <w:color w:val="000000"/>
          <w:kern w:val="0"/>
        </w:rPr>
        <w:t>D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23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24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25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26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prtv(int *x)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{printf(“%d\n”,++*x);}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  <w:r w:rsidRPr="00A00CC8">
        <w:rPr>
          <w:rFonts w:ascii="Verdana" w:hAnsi="Verdana" w:cs="Verdana"/>
          <w:color w:val="000000"/>
          <w:kern w:val="0"/>
        </w:rPr>
        <w:br/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a=25;prtv(&amp;a);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9</w:t>
      </w:r>
      <w:r w:rsidRPr="00A00CC8">
        <w:rPr>
          <w:rFonts w:ascii="Verdana" w:hAnsi="Verdana" w:cs="宋体" w:hint="eastAsia"/>
          <w:color w:val="000000"/>
          <w:kern w:val="0"/>
        </w:rPr>
        <w:t>、以下程序的输出结果是（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、运行出错</w:t>
      </w:r>
      <w:r w:rsidRPr="00A00CC8">
        <w:rPr>
          <w:rFonts w:ascii="Verdana" w:hAnsi="Verdana" w:cs="Verdana"/>
          <w:color w:val="000000"/>
          <w:kern w:val="0"/>
        </w:rPr>
        <w:t xml:space="preserve">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100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的地址</w:t>
      </w:r>
      <w:r w:rsidRPr="00A00CC8">
        <w:rPr>
          <w:rFonts w:ascii="Verdana" w:hAnsi="Verdana" w:cs="Verdana"/>
          <w:color w:val="000000"/>
          <w:kern w:val="0"/>
        </w:rPr>
        <w:t xml:space="preserve">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的地址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**k,*a,b=100;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a=&amp;b;k=&amp;a;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printf(“%d\n”,**k);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10</w:t>
      </w:r>
      <w:r w:rsidRPr="00A00CC8">
        <w:rPr>
          <w:rFonts w:ascii="Verdana" w:hAnsi="Verdana" w:cs="宋体" w:hint="eastAsia"/>
          <w:color w:val="000000"/>
          <w:kern w:val="0"/>
        </w:rPr>
        <w:t>、以下程序运行后</w:t>
      </w:r>
      <w:r w:rsidRPr="00A00CC8">
        <w:rPr>
          <w:rFonts w:ascii="Verdana" w:hAnsi="Verdana" w:cs="Verdana"/>
          <w:color w:val="000000"/>
          <w:kern w:val="0"/>
        </w:rPr>
        <w:t>,</w:t>
      </w:r>
      <w:r w:rsidRPr="00A00CC8">
        <w:rPr>
          <w:rFonts w:ascii="Verdana" w:hAnsi="Verdana" w:cs="宋体" w:hint="eastAsia"/>
          <w:color w:val="000000"/>
          <w:kern w:val="0"/>
        </w:rPr>
        <w:t>输出结果是（</w:t>
      </w:r>
      <w:r w:rsidRPr="00A00CC8">
        <w:rPr>
          <w:rFonts w:ascii="Verdana" w:hAnsi="Verdana" w:cs="Verdana"/>
          <w:color w:val="000000"/>
          <w:kern w:val="0"/>
        </w:rPr>
        <w:t>D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A) 8 B) 7 C) 6 D) 5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#include&lt;stdio,h&gt;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ss(char *s)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char *p=s;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while(*p) p++;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return(p-s);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char *a="abded";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i=ss(a);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printf("%d\n",i);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二、填空题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、若有定义：</w:t>
      </w:r>
      <w:r w:rsidRPr="00A00CC8">
        <w:rPr>
          <w:rFonts w:ascii="Verdana" w:hAnsi="Verdana" w:cs="Verdana"/>
          <w:color w:val="000000"/>
          <w:kern w:val="0"/>
        </w:rPr>
        <w:t>char ch;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）使指针</w:t>
      </w:r>
      <w:r w:rsidRPr="00A00CC8">
        <w:rPr>
          <w:rFonts w:ascii="Verdana" w:hAnsi="Verdana" w:cs="Verdana"/>
          <w:color w:val="000000"/>
          <w:kern w:val="0"/>
        </w:rPr>
        <w:t>p</w:t>
      </w:r>
      <w:r w:rsidRPr="00A00CC8">
        <w:rPr>
          <w:rFonts w:ascii="Verdana" w:hAnsi="Verdana" w:cs="宋体" w:hint="eastAsia"/>
          <w:color w:val="000000"/>
          <w:kern w:val="0"/>
        </w:rPr>
        <w:t>指向变量</w:t>
      </w:r>
      <w:r w:rsidRPr="00A00CC8">
        <w:rPr>
          <w:rFonts w:ascii="Verdana" w:hAnsi="Verdana" w:cs="Verdana"/>
          <w:color w:val="000000"/>
          <w:kern w:val="0"/>
        </w:rPr>
        <w:t>ch</w:t>
      </w:r>
      <w:r w:rsidRPr="00A00CC8">
        <w:rPr>
          <w:rFonts w:ascii="Verdana" w:hAnsi="Verdana" w:cs="宋体" w:hint="eastAsia"/>
          <w:color w:val="000000"/>
          <w:kern w:val="0"/>
        </w:rPr>
        <w:t>的定义语句是</w:t>
      </w:r>
      <w:r w:rsidRPr="00A00CC8">
        <w:rPr>
          <w:rFonts w:ascii="Verdana" w:hAnsi="Verdana" w:cs="Verdana"/>
          <w:color w:val="000000"/>
          <w:kern w:val="0"/>
        </w:rPr>
        <w:t xml:space="preserve"> char *p=&amp;ch;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）若已定义</w:t>
      </w:r>
      <w:r w:rsidRPr="00A00CC8">
        <w:rPr>
          <w:rFonts w:ascii="Verdana" w:hAnsi="Verdana" w:cs="Verdana"/>
          <w:color w:val="000000"/>
          <w:kern w:val="0"/>
        </w:rPr>
        <w:t>char *p;</w:t>
      </w:r>
      <w:r w:rsidRPr="00A00CC8">
        <w:rPr>
          <w:rFonts w:ascii="Verdana" w:hAnsi="Verdana" w:cs="宋体" w:hint="eastAsia"/>
          <w:color w:val="000000"/>
          <w:kern w:val="0"/>
        </w:rPr>
        <w:t>，使指针</w:t>
      </w:r>
      <w:r w:rsidRPr="00A00CC8">
        <w:rPr>
          <w:rFonts w:ascii="Verdana" w:hAnsi="Verdana" w:cs="Verdana"/>
          <w:color w:val="000000"/>
          <w:kern w:val="0"/>
        </w:rPr>
        <w:t>p</w:t>
      </w:r>
      <w:r w:rsidRPr="00A00CC8">
        <w:rPr>
          <w:rFonts w:ascii="Verdana" w:hAnsi="Verdana" w:cs="宋体" w:hint="eastAsia"/>
          <w:color w:val="000000"/>
          <w:kern w:val="0"/>
        </w:rPr>
        <w:t>指向变量</w:t>
      </w:r>
      <w:r w:rsidRPr="00A00CC8">
        <w:rPr>
          <w:rFonts w:ascii="Verdana" w:hAnsi="Verdana" w:cs="Verdana"/>
          <w:color w:val="000000"/>
          <w:kern w:val="0"/>
        </w:rPr>
        <w:t>ch</w:t>
      </w:r>
      <w:r w:rsidRPr="00A00CC8">
        <w:rPr>
          <w:rFonts w:ascii="Verdana" w:hAnsi="Verdana" w:cs="宋体" w:hint="eastAsia"/>
          <w:color w:val="000000"/>
          <w:kern w:val="0"/>
        </w:rPr>
        <w:t>的赋值语句是</w:t>
      </w:r>
      <w:r w:rsidRPr="00A00CC8">
        <w:rPr>
          <w:rFonts w:ascii="Verdana" w:hAnsi="Verdana" w:cs="Verdana"/>
          <w:color w:val="000000"/>
          <w:kern w:val="0"/>
        </w:rPr>
        <w:t xml:space="preserve"> p=&amp;ch;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>3</w:t>
      </w:r>
      <w:r w:rsidRPr="00A00CC8">
        <w:rPr>
          <w:rFonts w:ascii="Verdana" w:hAnsi="Verdana" w:cs="宋体" w:hint="eastAsia"/>
          <w:color w:val="000000"/>
          <w:kern w:val="0"/>
        </w:rPr>
        <w:t>）在（</w:t>
      </w: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）的基础上，通过指针</w:t>
      </w:r>
      <w:r w:rsidRPr="00A00CC8">
        <w:rPr>
          <w:rFonts w:ascii="Verdana" w:hAnsi="Verdana" w:cs="Verdana"/>
          <w:color w:val="000000"/>
          <w:kern w:val="0"/>
        </w:rPr>
        <w:t>p</w:t>
      </w:r>
      <w:r w:rsidRPr="00A00CC8">
        <w:rPr>
          <w:rFonts w:ascii="Verdana" w:hAnsi="Verdana" w:cs="宋体" w:hint="eastAsia"/>
          <w:color w:val="000000"/>
          <w:kern w:val="0"/>
        </w:rPr>
        <w:t>给变量</w:t>
      </w:r>
      <w:r w:rsidRPr="00A00CC8">
        <w:rPr>
          <w:rFonts w:ascii="Verdana" w:hAnsi="Verdana" w:cs="Verdana"/>
          <w:color w:val="000000"/>
          <w:kern w:val="0"/>
        </w:rPr>
        <w:t>ch</w:t>
      </w:r>
      <w:r w:rsidRPr="00A00CC8">
        <w:rPr>
          <w:rFonts w:ascii="Verdana" w:hAnsi="Verdana" w:cs="宋体" w:hint="eastAsia"/>
          <w:color w:val="000000"/>
          <w:kern w:val="0"/>
        </w:rPr>
        <w:t>读入字符的</w:t>
      </w:r>
      <w:r w:rsidRPr="00A00CC8">
        <w:rPr>
          <w:rFonts w:ascii="Verdana" w:hAnsi="Verdana" w:cs="Verdana"/>
          <w:color w:val="000000"/>
          <w:kern w:val="0"/>
        </w:rPr>
        <w:t>scanf</w:t>
      </w:r>
      <w:r w:rsidRPr="00A00CC8">
        <w:rPr>
          <w:rFonts w:ascii="Verdana" w:hAnsi="Verdana" w:cs="宋体" w:hint="eastAsia"/>
          <w:color w:val="000000"/>
          <w:kern w:val="0"/>
        </w:rPr>
        <w:t>调用语句是</w:t>
      </w:r>
      <w:r w:rsidRPr="00A00CC8">
        <w:rPr>
          <w:rFonts w:ascii="Verdana" w:hAnsi="Verdana" w:cs="Verdana"/>
          <w:color w:val="000000"/>
          <w:kern w:val="0"/>
        </w:rPr>
        <w:t xml:space="preserve"> scanf(“%c”,p);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>4</w:t>
      </w:r>
      <w:r w:rsidRPr="00A00CC8">
        <w:rPr>
          <w:rFonts w:ascii="Verdana" w:hAnsi="Verdana" w:cs="宋体" w:hint="eastAsia"/>
          <w:color w:val="000000"/>
          <w:kern w:val="0"/>
        </w:rPr>
        <w:t>）在（</w:t>
      </w: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）的基础上，通过指针</w:t>
      </w:r>
      <w:r w:rsidRPr="00A00CC8">
        <w:rPr>
          <w:rFonts w:ascii="Verdana" w:hAnsi="Verdana" w:cs="Verdana"/>
          <w:color w:val="000000"/>
          <w:kern w:val="0"/>
        </w:rPr>
        <w:t>p</w:t>
      </w:r>
      <w:r w:rsidRPr="00A00CC8">
        <w:rPr>
          <w:rFonts w:ascii="Verdana" w:hAnsi="Verdana" w:cs="宋体" w:hint="eastAsia"/>
          <w:color w:val="000000"/>
          <w:kern w:val="0"/>
        </w:rPr>
        <w:t>给变量</w:t>
      </w:r>
      <w:r w:rsidRPr="00A00CC8">
        <w:rPr>
          <w:rFonts w:ascii="Verdana" w:hAnsi="Verdana" w:cs="Verdana"/>
          <w:color w:val="000000"/>
          <w:kern w:val="0"/>
        </w:rPr>
        <w:t>ch</w:t>
      </w:r>
      <w:r w:rsidRPr="00A00CC8">
        <w:rPr>
          <w:rFonts w:ascii="Verdana" w:hAnsi="Verdana" w:cs="宋体" w:hint="eastAsia"/>
          <w:color w:val="000000"/>
          <w:kern w:val="0"/>
        </w:rPr>
        <w:t>赋字符</w:t>
      </w:r>
      <w:r w:rsidRPr="00A00CC8">
        <w:rPr>
          <w:rFonts w:ascii="Verdana" w:hAnsi="Verdana" w:cs="Verdana"/>
          <w:color w:val="000000"/>
          <w:kern w:val="0"/>
        </w:rPr>
        <w:t>’a’</w:t>
      </w:r>
      <w:r w:rsidRPr="00A00CC8">
        <w:rPr>
          <w:rFonts w:ascii="Verdana" w:hAnsi="Verdana" w:cs="宋体" w:hint="eastAsia"/>
          <w:color w:val="000000"/>
          <w:kern w:val="0"/>
        </w:rPr>
        <w:t>的语句是</w:t>
      </w:r>
      <w:r w:rsidRPr="00A00CC8">
        <w:rPr>
          <w:rFonts w:ascii="Verdana" w:hAnsi="Verdana" w:cs="Verdana"/>
          <w:color w:val="000000"/>
          <w:kern w:val="0"/>
        </w:rPr>
        <w:t xml:space="preserve">*p=’a’;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（</w:t>
      </w:r>
      <w:r w:rsidRPr="00A00CC8">
        <w:rPr>
          <w:rFonts w:ascii="Verdana" w:hAnsi="Verdana" w:cs="Verdana"/>
          <w:color w:val="000000"/>
          <w:kern w:val="0"/>
        </w:rPr>
        <w:t>5</w:t>
      </w:r>
      <w:r w:rsidRPr="00A00CC8">
        <w:rPr>
          <w:rFonts w:ascii="Verdana" w:hAnsi="Verdana" w:cs="宋体" w:hint="eastAsia"/>
          <w:color w:val="000000"/>
          <w:kern w:val="0"/>
        </w:rPr>
        <w:t>）在（</w:t>
      </w: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）的基础上，通过指针</w:t>
      </w:r>
      <w:r w:rsidRPr="00A00CC8">
        <w:rPr>
          <w:rFonts w:ascii="Verdana" w:hAnsi="Verdana" w:cs="Verdana"/>
          <w:color w:val="000000"/>
          <w:kern w:val="0"/>
        </w:rPr>
        <w:t>p</w:t>
      </w:r>
      <w:r w:rsidRPr="00A00CC8">
        <w:rPr>
          <w:rFonts w:ascii="Verdana" w:hAnsi="Verdana" w:cs="宋体" w:hint="eastAsia"/>
          <w:color w:val="000000"/>
          <w:kern w:val="0"/>
        </w:rPr>
        <w:t>用格式输出函数输出</w:t>
      </w:r>
      <w:r w:rsidRPr="00A00CC8">
        <w:rPr>
          <w:rFonts w:ascii="Verdana" w:hAnsi="Verdana" w:cs="Verdana"/>
          <w:color w:val="000000"/>
          <w:kern w:val="0"/>
        </w:rPr>
        <w:t>ch</w:t>
      </w:r>
      <w:r w:rsidRPr="00A00CC8">
        <w:rPr>
          <w:rFonts w:ascii="Verdana" w:hAnsi="Verdana" w:cs="宋体" w:hint="eastAsia"/>
          <w:color w:val="000000"/>
          <w:kern w:val="0"/>
        </w:rPr>
        <w:t>中字符的语句是</w:t>
      </w:r>
      <w:r w:rsidRPr="00A00CC8">
        <w:rPr>
          <w:rFonts w:ascii="Verdana" w:hAnsi="Verdana" w:cs="Verdana"/>
          <w:color w:val="000000"/>
          <w:kern w:val="0"/>
        </w:rPr>
        <w:t xml:space="preserve">printf(“%c”,*p);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、以下程序输出的是</w:t>
      </w:r>
      <w:r w:rsidRPr="00A00CC8">
        <w:rPr>
          <w:rFonts w:ascii="Verdana" w:hAnsi="Verdana" w:cs="Verdana"/>
          <w:color w:val="000000"/>
          <w:kern w:val="0"/>
        </w:rPr>
        <w:t xml:space="preserve"> C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int i=3, j=2;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char *a="</w:t>
      </w:r>
      <w:r w:rsidRPr="00D44F49">
        <w:rPr>
          <w:rFonts w:ascii="Verdana" w:hAnsi="Verdana" w:cs="宋体" w:hint="eastAsia"/>
          <w:color w:val="000000"/>
          <w:kern w:val="0"/>
          <w:lang w:val="pt-BR"/>
        </w:rPr>
        <w:t>ＤＣＢＡ</w:t>
      </w:r>
      <w:r w:rsidRPr="00D44F49">
        <w:rPr>
          <w:rFonts w:ascii="Verdana" w:hAnsi="Verdana" w:cs="Verdana"/>
          <w:color w:val="000000"/>
          <w:kern w:val="0"/>
          <w:lang w:val="pt-BR"/>
        </w:rPr>
        <w:t>";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printf("%c%c\n",a[i],a[j]);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3</w:t>
      </w:r>
      <w:r w:rsidRPr="00A00CC8">
        <w:rPr>
          <w:rFonts w:ascii="Verdana" w:hAnsi="Verdana" w:cs="宋体" w:hint="eastAsia"/>
          <w:color w:val="000000"/>
          <w:kern w:val="0"/>
        </w:rPr>
        <w:t>、以下函数的功能是，把两个整数指针所指的存储单元中的内容进行交换。请填空。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exchange(int *x, int *y)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int 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t=*y; *y= *x ; *x= t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B</w:t>
      </w:r>
      <w:r w:rsidRPr="00A00CC8">
        <w:rPr>
          <w:rFonts w:ascii="Verdana" w:hAnsi="Verdana" w:cs="宋体" w:hint="eastAsia"/>
          <w:color w:val="000000"/>
          <w:kern w:val="0"/>
        </w:rPr>
        <w:t>部分（本科必做）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程序填空：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、下面程序的输出结果是</w:t>
      </w:r>
      <w:r w:rsidRPr="00A00CC8">
        <w:rPr>
          <w:rFonts w:ascii="Verdana" w:hAnsi="Verdana" w:cs="Verdana"/>
          <w:color w:val="000000"/>
          <w:kern w:val="0"/>
        </w:rPr>
        <w:t xml:space="preserve"> A B C D B C D C D D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b[]="</w:t>
      </w:r>
      <w:r w:rsidRPr="00A00CC8">
        <w:rPr>
          <w:rFonts w:ascii="Verdana" w:hAnsi="Verdana" w:cs="宋体" w:hint="eastAsia"/>
          <w:color w:val="000000"/>
          <w:kern w:val="0"/>
        </w:rPr>
        <w:t>ＡＢＣＤ</w:t>
      </w:r>
      <w:r w:rsidRPr="00A00CC8">
        <w:rPr>
          <w:rFonts w:ascii="Verdana" w:hAnsi="Verdana" w:cs="Verdana"/>
          <w:color w:val="000000"/>
          <w:kern w:val="0"/>
        </w:rPr>
        <w:t>";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char *chp;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for(chp=b; *chp: chp+=2) printf("%s",chp);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printf("\n");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下面是一个字符串连接函数，请补充完整。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  <w:t>void mystrcat(char *s1,char *s2)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*p,*q;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for(p=s1; *p ; p++ 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 q=s2 ;*q;q++) *p++=*q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*p=’\0’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第十一章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宋体" w:hint="eastAsia"/>
          <w:color w:val="000000"/>
          <w:kern w:val="0"/>
        </w:rPr>
        <w:t>结构体与共用体</w:t>
      </w:r>
      <w:r w:rsidRPr="00A00CC8">
        <w:rPr>
          <w:rFonts w:ascii="Verdana" w:hAnsi="Verdana" w:cs="Verdana"/>
          <w:color w:val="000000"/>
          <w:kern w:val="0"/>
        </w:rPr>
        <w:t xml:space="preserve"> </w:t>
      </w:r>
      <w:r w:rsidRPr="00A00CC8">
        <w:rPr>
          <w:rFonts w:ascii="Verdana" w:hAnsi="Verdana" w:cs="Verdana"/>
          <w:color w:val="000000"/>
          <w:kern w:val="0"/>
        </w:rPr>
        <w:br/>
        <w:t>A</w:t>
      </w:r>
      <w:r w:rsidRPr="00A00CC8">
        <w:rPr>
          <w:rFonts w:ascii="Verdana" w:hAnsi="Verdana" w:cs="宋体" w:hint="eastAsia"/>
          <w:color w:val="000000"/>
          <w:kern w:val="0"/>
        </w:rPr>
        <w:t>部分（本、专科必做）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一、选择题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、设有如下定义</w:t>
      </w:r>
      <w:r w:rsidRPr="00A00CC8">
        <w:rPr>
          <w:rFonts w:ascii="Verdana" w:hAnsi="Verdana" w:cs="Verdana"/>
          <w:color w:val="000000"/>
          <w:kern w:val="0"/>
        </w:rPr>
        <w:t>: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struct sk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{int a;float b;}data,*p;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若有</w:t>
      </w:r>
      <w:r w:rsidRPr="00A00CC8">
        <w:rPr>
          <w:rFonts w:ascii="Verdana" w:hAnsi="Verdana" w:cs="Verdana"/>
          <w:color w:val="000000"/>
          <w:kern w:val="0"/>
        </w:rPr>
        <w:t>p=&amp;data;</w:t>
      </w:r>
      <w:r w:rsidRPr="00A00CC8">
        <w:rPr>
          <w:rFonts w:ascii="Verdana" w:hAnsi="Verdana" w:cs="宋体" w:hint="eastAsia"/>
          <w:color w:val="000000"/>
          <w:kern w:val="0"/>
        </w:rPr>
        <w:t>，则对</w:t>
      </w:r>
      <w:r w:rsidRPr="00A00CC8">
        <w:rPr>
          <w:rFonts w:ascii="Verdana" w:hAnsi="Verdana" w:cs="Verdana"/>
          <w:color w:val="000000"/>
          <w:kern w:val="0"/>
        </w:rPr>
        <w:t>data</w:t>
      </w:r>
      <w:r w:rsidRPr="00A00CC8">
        <w:rPr>
          <w:rFonts w:ascii="Verdana" w:hAnsi="Verdana" w:cs="宋体" w:hint="eastAsia"/>
          <w:color w:val="000000"/>
          <w:kern w:val="0"/>
        </w:rPr>
        <w:t>中的</w:t>
      </w: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域的正确引用是（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A)(*p).data.a B)(*p).a C)p-&gt;data.a D)p.data.a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2</w:t>
      </w:r>
      <w:r w:rsidRPr="00A00CC8">
        <w:rPr>
          <w:rFonts w:ascii="Verdana" w:hAnsi="Verdana" w:cs="宋体" w:hint="eastAsia"/>
          <w:color w:val="000000"/>
          <w:kern w:val="0"/>
        </w:rPr>
        <w:t>、根据以下定义，能输出字母</w:t>
      </w:r>
      <w:r w:rsidRPr="00A00CC8">
        <w:rPr>
          <w:rFonts w:ascii="Verdana" w:hAnsi="Verdana" w:cs="Verdana"/>
          <w:color w:val="000000"/>
          <w:kern w:val="0"/>
        </w:rPr>
        <w:t>M</w:t>
      </w:r>
      <w:r w:rsidRPr="00A00CC8">
        <w:rPr>
          <w:rFonts w:ascii="Verdana" w:hAnsi="Verdana" w:cs="宋体" w:hint="eastAsia"/>
          <w:color w:val="000000"/>
          <w:kern w:val="0"/>
        </w:rPr>
        <w:t>的语句是（</w:t>
      </w:r>
      <w:r w:rsidRPr="00A00CC8">
        <w:rPr>
          <w:rFonts w:ascii="Verdana" w:hAnsi="Verdana" w:cs="Verdana"/>
          <w:color w:val="000000"/>
          <w:kern w:val="0"/>
        </w:rPr>
        <w:t>D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printf(“%c\n”,class[3].name);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printf(“%c\n”,class[3].name[1]);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printf(“%c\n”,class[2].name[1]);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printf(“%c\n”,class[2].name[0]);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struct person{char name[9];int age;};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struct person class[10]={“John”,17,”Paul”,19,”Mary”,18,”Adam”,16,};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3</w:t>
      </w:r>
      <w:r w:rsidRPr="00A00CC8">
        <w:rPr>
          <w:rFonts w:ascii="Verdana" w:hAnsi="Verdana" w:cs="宋体" w:hint="eastAsia"/>
          <w:color w:val="000000"/>
          <w:kern w:val="0"/>
        </w:rPr>
        <w:t>、以下程序的输出结果是（</w:t>
      </w:r>
      <w:r w:rsidRPr="00A00CC8">
        <w:rPr>
          <w:rFonts w:ascii="Verdana" w:hAnsi="Verdana" w:cs="Verdana"/>
          <w:color w:val="000000"/>
          <w:kern w:val="0"/>
        </w:rPr>
        <w:t>D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0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1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3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6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struct emplx{int x;int y;}enum[2]={1,3,2,7};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printf(“%d\n”,enum[0].y/enum[0].x*enum[1].x);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4</w:t>
      </w:r>
      <w:r w:rsidRPr="00A00CC8">
        <w:rPr>
          <w:rFonts w:ascii="Verdana" w:hAnsi="Verdana" w:cs="宋体" w:hint="eastAsia"/>
          <w:color w:val="000000"/>
          <w:kern w:val="0"/>
        </w:rPr>
        <w:t>、若有以下说明及语句，则值为</w:t>
      </w:r>
      <w:r w:rsidRPr="00A00CC8">
        <w:rPr>
          <w:rFonts w:ascii="Verdana" w:hAnsi="Verdana" w:cs="Verdana"/>
          <w:color w:val="000000"/>
          <w:kern w:val="0"/>
        </w:rPr>
        <w:t>6</w:t>
      </w:r>
      <w:r w:rsidRPr="00A00CC8">
        <w:rPr>
          <w:rFonts w:ascii="Verdana" w:hAnsi="Verdana" w:cs="宋体" w:hint="eastAsia"/>
          <w:color w:val="000000"/>
          <w:kern w:val="0"/>
        </w:rPr>
        <w:t>的表达式是（</w:t>
      </w:r>
      <w:r w:rsidRPr="00A00CC8">
        <w:rPr>
          <w:rFonts w:ascii="Verdana" w:hAnsi="Verdana" w:cs="Verdana"/>
          <w:color w:val="000000"/>
          <w:kern w:val="0"/>
        </w:rPr>
        <w:t>D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p++-&gt;n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p-&gt;n++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(*p).n++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D44F49">
        <w:rPr>
          <w:rFonts w:ascii="Verdana" w:hAnsi="Verdana" w:cs="Verdana"/>
          <w:color w:val="000000"/>
          <w:kern w:val="0"/>
          <w:lang w:val="pt-BR"/>
        </w:rPr>
        <w:t>++p-&gt;n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struct st{int n;struct st *next;};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struct st a[3],*p;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a[0].n=5;a[0].next=&amp;a[1];a[1].n=7;a[1].next=&amp;a[2];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a[2].n=9;a[2].next=’\0’;p=&amp;a[0];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5</w:t>
      </w:r>
      <w:r w:rsidRPr="00A00CC8">
        <w:rPr>
          <w:rFonts w:ascii="Verdana" w:hAnsi="Verdana" w:cs="宋体" w:hint="eastAsia"/>
          <w:color w:val="000000"/>
          <w:kern w:val="0"/>
        </w:rPr>
        <w:t>、已知字符</w:t>
      </w:r>
      <w:r w:rsidRPr="00A00CC8">
        <w:rPr>
          <w:rFonts w:ascii="Verdana" w:hAnsi="Verdana" w:cs="Verdana"/>
          <w:color w:val="000000"/>
          <w:kern w:val="0"/>
        </w:rPr>
        <w:t>0</w:t>
      </w:r>
      <w:r w:rsidRPr="00A00CC8">
        <w:rPr>
          <w:rFonts w:ascii="Verdana" w:hAnsi="Verdana" w:cs="宋体" w:hint="eastAsia"/>
          <w:color w:val="000000"/>
          <w:kern w:val="0"/>
        </w:rPr>
        <w:t>的</w:t>
      </w:r>
      <w:r w:rsidRPr="00A00CC8">
        <w:rPr>
          <w:rFonts w:ascii="Verdana" w:hAnsi="Verdana" w:cs="Verdana"/>
          <w:color w:val="000000"/>
          <w:kern w:val="0"/>
        </w:rPr>
        <w:t>ASCII</w:t>
      </w:r>
      <w:r w:rsidRPr="00A00CC8">
        <w:rPr>
          <w:rFonts w:ascii="Verdana" w:hAnsi="Verdana" w:cs="宋体" w:hint="eastAsia"/>
          <w:color w:val="000000"/>
          <w:kern w:val="0"/>
        </w:rPr>
        <w:t>码的十进制的值是</w:t>
      </w:r>
      <w:r w:rsidRPr="00A00CC8">
        <w:rPr>
          <w:rFonts w:ascii="Verdana" w:hAnsi="Verdana" w:cs="Verdana"/>
          <w:color w:val="000000"/>
          <w:kern w:val="0"/>
        </w:rPr>
        <w:t>48</w:t>
      </w:r>
      <w:r w:rsidRPr="00A00CC8">
        <w:rPr>
          <w:rFonts w:ascii="Verdana" w:hAnsi="Verdana" w:cs="宋体" w:hint="eastAsia"/>
          <w:color w:val="000000"/>
          <w:kern w:val="0"/>
        </w:rPr>
        <w:t>，且数组的第</w:t>
      </w:r>
      <w:r w:rsidRPr="00A00CC8">
        <w:rPr>
          <w:rFonts w:ascii="Verdana" w:hAnsi="Verdana" w:cs="Verdana"/>
          <w:color w:val="000000"/>
          <w:kern w:val="0"/>
        </w:rPr>
        <w:t>0</w:t>
      </w:r>
      <w:r w:rsidRPr="00A00CC8">
        <w:rPr>
          <w:rFonts w:ascii="Verdana" w:hAnsi="Verdana" w:cs="宋体" w:hint="eastAsia"/>
          <w:color w:val="000000"/>
          <w:kern w:val="0"/>
        </w:rPr>
        <w:t>个元素在低位，以下程序的输出结果是（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39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9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38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8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union{int i[2];long k;char c[4];}r,*s=&amp;r;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s-&gt;i[0]=0x39;s-&gt;i[1]=0x38;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printf(“%x\n”,s-&gt;c[0]);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6</w:t>
      </w:r>
      <w:r w:rsidRPr="00A00CC8">
        <w:rPr>
          <w:rFonts w:ascii="Verdana" w:hAnsi="Verdana" w:cs="宋体" w:hint="eastAsia"/>
          <w:color w:val="000000"/>
          <w:kern w:val="0"/>
        </w:rPr>
        <w:t>、以下程序输出的结果是（</w:t>
      </w: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A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32 B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16 C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8 D</w:t>
      </w:r>
      <w:r w:rsidRPr="00A00CC8">
        <w:rPr>
          <w:rFonts w:ascii="Verdana" w:hAnsi="Verdana" w:cs="宋体" w:hint="eastAsia"/>
          <w:color w:val="000000"/>
          <w:kern w:val="0"/>
        </w:rPr>
        <w:t>、</w:t>
      </w:r>
      <w:r w:rsidRPr="00A00CC8">
        <w:rPr>
          <w:rFonts w:ascii="Verdana" w:hAnsi="Verdana" w:cs="Verdana"/>
          <w:color w:val="000000"/>
          <w:kern w:val="0"/>
        </w:rPr>
        <w:t>24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typedef union{long x[2];int y[4];char z[8];}MYTYPE;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MYTYPE them;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printf(“%d\n”,sizeof(them));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7</w:t>
      </w:r>
      <w:r w:rsidRPr="00A00CC8">
        <w:rPr>
          <w:rFonts w:ascii="Verdana" w:hAnsi="Verdana" w:cs="宋体" w:hint="eastAsia"/>
          <w:color w:val="000000"/>
          <w:kern w:val="0"/>
        </w:rPr>
        <w:t>、设有以下语句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typedef struct S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int g; char h;} 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则下面叙述中正确的是（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A) </w:t>
      </w:r>
      <w:r w:rsidRPr="00A00CC8">
        <w:rPr>
          <w:rFonts w:ascii="Verdana" w:hAnsi="Verdana" w:cs="宋体" w:hint="eastAsia"/>
          <w:color w:val="000000"/>
          <w:kern w:val="0"/>
        </w:rPr>
        <w:t>可用</w:t>
      </w:r>
      <w:r w:rsidRPr="00A00CC8">
        <w:rPr>
          <w:rFonts w:ascii="Verdana" w:hAnsi="Verdana" w:cs="Verdana"/>
          <w:color w:val="000000"/>
          <w:kern w:val="0"/>
        </w:rPr>
        <w:t>S</w:t>
      </w:r>
      <w:r w:rsidRPr="00A00CC8">
        <w:rPr>
          <w:rFonts w:ascii="Verdana" w:hAnsi="Verdana" w:cs="宋体" w:hint="eastAsia"/>
          <w:color w:val="000000"/>
          <w:kern w:val="0"/>
        </w:rPr>
        <w:t>定义结构体变量</w:t>
      </w:r>
      <w:r w:rsidRPr="00A00CC8">
        <w:rPr>
          <w:rFonts w:ascii="Verdana" w:hAnsi="Verdana" w:cs="Verdana"/>
          <w:color w:val="000000"/>
          <w:kern w:val="0"/>
        </w:rPr>
        <w:t xml:space="preserve"> B</w:t>
      </w:r>
      <w:r w:rsidRPr="00A00CC8">
        <w:rPr>
          <w:rFonts w:ascii="Verdana" w:hAnsi="Verdana" w:cs="宋体" w:hint="eastAsia"/>
          <w:color w:val="000000"/>
          <w:kern w:val="0"/>
        </w:rPr>
        <w:t>）可以用</w:t>
      </w:r>
      <w:r w:rsidRPr="00A00CC8">
        <w:rPr>
          <w:rFonts w:ascii="Verdana" w:hAnsi="Verdana" w:cs="Verdana"/>
          <w:color w:val="000000"/>
          <w:kern w:val="0"/>
        </w:rPr>
        <w:t>T</w:t>
      </w:r>
      <w:r w:rsidRPr="00A00CC8">
        <w:rPr>
          <w:rFonts w:ascii="Verdana" w:hAnsi="Verdana" w:cs="宋体" w:hint="eastAsia"/>
          <w:color w:val="000000"/>
          <w:kern w:val="0"/>
        </w:rPr>
        <w:t>定义结构体变量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>S</w:t>
      </w:r>
      <w:r w:rsidRPr="00A00CC8">
        <w:rPr>
          <w:rFonts w:ascii="Verdana" w:hAnsi="Verdana" w:cs="宋体" w:hint="eastAsia"/>
          <w:color w:val="000000"/>
          <w:kern w:val="0"/>
        </w:rPr>
        <w:t>是</w:t>
      </w:r>
      <w:r w:rsidRPr="00A00CC8">
        <w:rPr>
          <w:rFonts w:ascii="Verdana" w:hAnsi="Verdana" w:cs="Verdana"/>
          <w:color w:val="000000"/>
          <w:kern w:val="0"/>
        </w:rPr>
        <w:t>struct</w:t>
      </w:r>
      <w:r w:rsidRPr="00A00CC8">
        <w:rPr>
          <w:rFonts w:ascii="Verdana" w:hAnsi="Verdana" w:cs="宋体" w:hint="eastAsia"/>
          <w:color w:val="000000"/>
          <w:kern w:val="0"/>
        </w:rPr>
        <w:t>类型的变量</w:t>
      </w:r>
      <w:r w:rsidRPr="00A00CC8">
        <w:rPr>
          <w:rFonts w:ascii="Verdana" w:hAnsi="Verdana" w:cs="Verdana"/>
          <w:color w:val="000000"/>
          <w:kern w:val="0"/>
        </w:rPr>
        <w:t xml:space="preserve"> D</w:t>
      </w:r>
      <w:r w:rsidRPr="00A00CC8">
        <w:rPr>
          <w:rFonts w:ascii="Verdana" w:hAnsi="Verdana" w:cs="宋体" w:hint="eastAsia"/>
          <w:color w:val="000000"/>
          <w:kern w:val="0"/>
        </w:rPr>
        <w:t>）</w:t>
      </w:r>
      <w:r w:rsidRPr="00A00CC8">
        <w:rPr>
          <w:rFonts w:ascii="Verdana" w:hAnsi="Verdana" w:cs="Verdana"/>
          <w:color w:val="000000"/>
          <w:kern w:val="0"/>
        </w:rPr>
        <w:t>T</w:t>
      </w:r>
      <w:r w:rsidRPr="00A00CC8">
        <w:rPr>
          <w:rFonts w:ascii="Verdana" w:hAnsi="Verdana" w:cs="宋体" w:hint="eastAsia"/>
          <w:color w:val="000000"/>
          <w:kern w:val="0"/>
        </w:rPr>
        <w:t>是</w:t>
      </w:r>
      <w:r w:rsidRPr="00A00CC8">
        <w:rPr>
          <w:rFonts w:ascii="Verdana" w:hAnsi="Verdana" w:cs="Verdana"/>
          <w:color w:val="000000"/>
          <w:kern w:val="0"/>
        </w:rPr>
        <w:t>struct S</w:t>
      </w:r>
      <w:r w:rsidRPr="00A00CC8">
        <w:rPr>
          <w:rFonts w:ascii="Verdana" w:hAnsi="Verdana" w:cs="宋体" w:hint="eastAsia"/>
          <w:color w:val="000000"/>
          <w:kern w:val="0"/>
        </w:rPr>
        <w:t>类型的变量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8</w:t>
      </w:r>
      <w:r w:rsidRPr="00A00CC8">
        <w:rPr>
          <w:rFonts w:ascii="Verdana" w:hAnsi="Verdana" w:cs="宋体" w:hint="eastAsia"/>
          <w:color w:val="000000"/>
          <w:kern w:val="0"/>
        </w:rPr>
        <w:t>、有以下说明和定义语句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struct student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 int age; char num[8];};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struct student stu[3]={{20,"200401"},{21,"200402"},{10\9,"200403"}};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struct student *p=stu;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以下选项中引用结构体变量成员的表达式错误的是（</w:t>
      </w:r>
      <w:r w:rsidRPr="00A00CC8">
        <w:rPr>
          <w:rFonts w:ascii="Verdana" w:hAnsi="Verdana" w:cs="Verdana"/>
          <w:color w:val="000000"/>
          <w:kern w:val="0"/>
        </w:rPr>
        <w:t>D</w:t>
      </w:r>
      <w:r w:rsidRPr="00A00CC8">
        <w:rPr>
          <w:rFonts w:ascii="Verdana" w:hAnsi="Verdana" w:cs="宋体" w:hint="eastAsia"/>
          <w:color w:val="000000"/>
          <w:kern w:val="0"/>
        </w:rPr>
        <w:t>）。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A) (p++)-&gt;num B) p-&gt;num C) (*p).num D) stu[3].age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br/>
      </w:r>
      <w:r w:rsidRPr="00A00CC8">
        <w:rPr>
          <w:rFonts w:ascii="Verdana" w:hAnsi="Verdana" w:cs="宋体" w:hint="eastAsia"/>
          <w:color w:val="000000"/>
          <w:kern w:val="0"/>
        </w:rPr>
        <w:t>二、填空题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1</w:t>
      </w:r>
      <w:r w:rsidRPr="00A00CC8">
        <w:rPr>
          <w:rFonts w:ascii="Verdana" w:hAnsi="Verdana" w:cs="宋体" w:hint="eastAsia"/>
          <w:color w:val="000000"/>
          <w:kern w:val="0"/>
        </w:rPr>
        <w:t>、为了建立结构体（含有两个成员，</w:t>
      </w:r>
      <w:r w:rsidRPr="00A00CC8">
        <w:rPr>
          <w:rFonts w:ascii="Verdana" w:hAnsi="Verdana" w:cs="Verdana"/>
          <w:color w:val="000000"/>
          <w:kern w:val="0"/>
        </w:rPr>
        <w:t>data</w:t>
      </w:r>
      <w:r w:rsidRPr="00A00CC8">
        <w:rPr>
          <w:rFonts w:ascii="Verdana" w:hAnsi="Verdana" w:cs="宋体" w:hint="eastAsia"/>
          <w:color w:val="000000"/>
          <w:kern w:val="0"/>
        </w:rPr>
        <w:t>是数据成员，</w:t>
      </w:r>
      <w:r w:rsidRPr="00A00CC8">
        <w:rPr>
          <w:rFonts w:ascii="Verdana" w:hAnsi="Verdana" w:cs="Verdana"/>
          <w:color w:val="000000"/>
          <w:kern w:val="0"/>
        </w:rPr>
        <w:t>next</w:t>
      </w:r>
      <w:r w:rsidRPr="00A00CC8">
        <w:rPr>
          <w:rFonts w:ascii="Verdana" w:hAnsi="Verdana" w:cs="宋体" w:hint="eastAsia"/>
          <w:color w:val="000000"/>
          <w:kern w:val="0"/>
        </w:rPr>
        <w:t>是指向自身结构体的指针成员），请填空：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Struct link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data;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struct link *next 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2</w:t>
      </w:r>
      <w:r w:rsidRPr="00A00CC8">
        <w:rPr>
          <w:rFonts w:ascii="Verdana" w:hAnsi="Verdana" w:cs="宋体" w:hint="eastAsia"/>
          <w:color w:val="000000"/>
          <w:kern w:val="0"/>
        </w:rPr>
        <w:t>、把类型</w:t>
      </w:r>
      <w:r w:rsidRPr="00A00CC8">
        <w:rPr>
          <w:rFonts w:ascii="Verdana" w:hAnsi="Verdana" w:cs="Verdana"/>
          <w:color w:val="000000"/>
          <w:kern w:val="0"/>
        </w:rPr>
        <w:t>int</w:t>
      </w:r>
      <w:r w:rsidRPr="00A00CC8">
        <w:rPr>
          <w:rFonts w:ascii="Verdana" w:hAnsi="Verdana" w:cs="宋体" w:hint="eastAsia"/>
          <w:color w:val="000000"/>
          <w:kern w:val="0"/>
        </w:rPr>
        <w:t>另取一个类型名称</w:t>
      </w:r>
      <w:r w:rsidRPr="00A00CC8">
        <w:rPr>
          <w:rFonts w:ascii="Verdana" w:hAnsi="Verdana" w:cs="Verdana"/>
          <w:color w:val="000000"/>
          <w:kern w:val="0"/>
        </w:rPr>
        <w:t>INT</w:t>
      </w:r>
      <w:r w:rsidRPr="00A00CC8">
        <w:rPr>
          <w:rFonts w:ascii="Verdana" w:hAnsi="Verdana" w:cs="宋体" w:hint="eastAsia"/>
          <w:color w:val="000000"/>
          <w:kern w:val="0"/>
        </w:rPr>
        <w:t>，则以下应填：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typedef int INT;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3</w:t>
      </w:r>
      <w:r w:rsidRPr="00A00CC8">
        <w:rPr>
          <w:rFonts w:ascii="Verdana" w:hAnsi="Verdana" w:cs="宋体" w:hint="eastAsia"/>
          <w:color w:val="000000"/>
          <w:kern w:val="0"/>
        </w:rPr>
        <w:t>、以下程序的运行结果是</w:t>
      </w:r>
      <w:r w:rsidRPr="00A00CC8">
        <w:rPr>
          <w:rFonts w:ascii="Verdana" w:hAnsi="Verdana" w:cs="Verdana"/>
          <w:color w:val="000000"/>
          <w:kern w:val="0"/>
        </w:rPr>
        <w:t xml:space="preserve">2002Shangxian </w:t>
      </w:r>
      <w:r w:rsidRPr="00A00CC8">
        <w:rPr>
          <w:rFonts w:ascii="Verdana" w:hAnsi="Verdana" w:cs="宋体" w:hint="eastAsia"/>
          <w:color w:val="000000"/>
          <w:kern w:val="0"/>
        </w:rPr>
        <w:t>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 include &lt;string.h&gt;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typedef struct student{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name[10];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long sno;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float score;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}STU;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main( 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 xml:space="preserve">{ 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STU a={“zhangsan”,2001,95},b={“Shangxian”,2002,90},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c={“Anhua”,2003,95},d,*p=&amp;d;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d=a;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if(strcmp(a.name,b.name)&gt;0) d=b;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if(strcmp(c.name,d.name)&gt;0) d=c;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printf(“%ld%s\n”,d.sno,p-&gt;name);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B</w:t>
      </w:r>
      <w:r w:rsidRPr="00A00CC8">
        <w:rPr>
          <w:rFonts w:ascii="Verdana" w:hAnsi="Verdana" w:cs="宋体" w:hint="eastAsia"/>
          <w:color w:val="000000"/>
          <w:kern w:val="0"/>
        </w:rPr>
        <w:t>部分（本科必做）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程序填空：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宋体" w:hint="eastAsia"/>
          <w:color w:val="000000"/>
          <w:kern w:val="0"/>
        </w:rPr>
        <w:t>以下程序的功能是：处理由学号和成绩组成的学生记录，</w:t>
      </w:r>
      <w:r w:rsidRPr="00A00CC8">
        <w:rPr>
          <w:rFonts w:ascii="Verdana" w:hAnsi="Verdana" w:cs="Verdana"/>
          <w:color w:val="000000"/>
          <w:kern w:val="0"/>
        </w:rPr>
        <w:t>N</w:t>
      </w:r>
      <w:r w:rsidRPr="00A00CC8">
        <w:rPr>
          <w:rFonts w:ascii="Verdana" w:hAnsi="Verdana" w:cs="宋体" w:hint="eastAsia"/>
          <w:color w:val="000000"/>
          <w:kern w:val="0"/>
        </w:rPr>
        <w:t>名学生的数据已在主函数中放入结构体数组</w:t>
      </w:r>
      <w:r w:rsidRPr="00A00CC8">
        <w:rPr>
          <w:rFonts w:ascii="Verdana" w:hAnsi="Verdana" w:cs="Verdana"/>
          <w:color w:val="000000"/>
          <w:kern w:val="0"/>
        </w:rPr>
        <w:t>s</w:t>
      </w:r>
      <w:r w:rsidRPr="00A00CC8">
        <w:rPr>
          <w:rFonts w:ascii="Verdana" w:hAnsi="Verdana" w:cs="宋体" w:hint="eastAsia"/>
          <w:color w:val="000000"/>
          <w:kern w:val="0"/>
        </w:rPr>
        <w:t>中，它的功能是：把分数最高的学生数据放在</w:t>
      </w:r>
      <w:r w:rsidRPr="00A00CC8">
        <w:rPr>
          <w:rFonts w:ascii="Verdana" w:hAnsi="Verdana" w:cs="Verdana"/>
          <w:color w:val="000000"/>
          <w:kern w:val="0"/>
        </w:rPr>
        <w:t>b</w:t>
      </w:r>
      <w:r w:rsidRPr="00A00CC8">
        <w:rPr>
          <w:rFonts w:ascii="Verdana" w:hAnsi="Verdana" w:cs="宋体" w:hint="eastAsia"/>
          <w:color w:val="000000"/>
          <w:kern w:val="0"/>
        </w:rPr>
        <w:t>所指的数组中，注意：分数最高的学生可能不只一个，函数返回分数最高学生的人数。请填空。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#include&lt;stdio.h&gt;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#define N 16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typedef struct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char num[10];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s;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}STREC;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int fun(STREC *a,STREC *b)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int i,j=0,max=a[0].s;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for(i=0;i&lt;N;i++)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if(max&lt;a[i].s) max=a[i].s;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for(i=0;i&lt;N;i++)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if( a[i].s==max ) b[j++]=a[i];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return j;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br/>
        <w:t>void main()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STREC s[N]={{“GA005”,85},{“GA003”,76},{“GA002”,69},{“GA004”,85},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{“GA001”,91},{“GA007”,72},{“GA008”,64},{“GA006”,87},{“GA0015”,85},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{“GA0013”,91},{“GA0012”,64},{“GA0014”,91},{“GA0011”,66},{“GA0017”,64},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{“GA0018”,64},{“GA0016”,72},};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STREC h[N];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int i,n;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n=fun(s,h);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printf(“The %d highest score:\n”, n );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for(i=0;i&lt;n;i++)</w:t>
      </w:r>
    </w:p>
    <w:p w:rsidR="00EB1BD8" w:rsidRPr="00D44F49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  <w:lang w:val="pt-BR"/>
        </w:rPr>
      </w:pPr>
      <w:r w:rsidRPr="00D44F49">
        <w:rPr>
          <w:rFonts w:ascii="Verdana" w:hAnsi="Verdana" w:cs="Verdana"/>
          <w:color w:val="000000"/>
          <w:kern w:val="0"/>
          <w:lang w:val="pt-BR"/>
        </w:rPr>
        <w:t>printf(“%s %4d\n”,h[i].num,h[i].s);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printf(“\n”);</w:t>
      </w:r>
    </w:p>
    <w:p w:rsidR="00EB1BD8" w:rsidRPr="00A00CC8" w:rsidRDefault="00EB1BD8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Verdana"/>
          <w:color w:val="000000"/>
          <w:kern w:val="0"/>
        </w:rPr>
      </w:pPr>
      <w:r w:rsidRPr="00A00CC8">
        <w:rPr>
          <w:rFonts w:ascii="Verdana" w:hAnsi="Verdana" w:cs="Verdana"/>
          <w:color w:val="000000"/>
          <w:kern w:val="0"/>
        </w:rPr>
        <w:t>}</w:t>
      </w:r>
    </w:p>
    <w:p w:rsidR="00EB1BD8" w:rsidRPr="00173519" w:rsidRDefault="00EB1BD8">
      <w:pPr>
        <w:rPr>
          <w:rFonts w:cs="Times New Roman"/>
        </w:rPr>
      </w:pPr>
    </w:p>
    <w:sectPr w:rsidR="00EB1BD8" w:rsidRPr="00173519" w:rsidSect="00261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0194"/>
    <w:rsid w:val="000A71A3"/>
    <w:rsid w:val="00111AC5"/>
    <w:rsid w:val="00131752"/>
    <w:rsid w:val="001558AB"/>
    <w:rsid w:val="001642F3"/>
    <w:rsid w:val="00173519"/>
    <w:rsid w:val="0019556C"/>
    <w:rsid w:val="0026107A"/>
    <w:rsid w:val="00376EBE"/>
    <w:rsid w:val="003F2A41"/>
    <w:rsid w:val="004820EF"/>
    <w:rsid w:val="00882CFA"/>
    <w:rsid w:val="009B29EA"/>
    <w:rsid w:val="00A00CC8"/>
    <w:rsid w:val="00A20857"/>
    <w:rsid w:val="00A76D9F"/>
    <w:rsid w:val="00BC3654"/>
    <w:rsid w:val="00CB7B00"/>
    <w:rsid w:val="00D44F49"/>
    <w:rsid w:val="00E7245C"/>
    <w:rsid w:val="00EB1BD8"/>
    <w:rsid w:val="00EF2B5F"/>
    <w:rsid w:val="00F30194"/>
    <w:rsid w:val="00FB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7A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link w:val="Heading1Char"/>
    <w:uiPriority w:val="99"/>
    <w:qFormat/>
    <w:rsid w:val="0017351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17351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18"/>
      <w:szCs w:val="18"/>
    </w:rPr>
  </w:style>
  <w:style w:type="paragraph" w:styleId="Heading3">
    <w:name w:val="heading 3"/>
    <w:basedOn w:val="Normal"/>
    <w:link w:val="Heading3Char"/>
    <w:uiPriority w:val="99"/>
    <w:qFormat/>
    <w:rsid w:val="0017351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</w:rPr>
  </w:style>
  <w:style w:type="paragraph" w:styleId="Heading4">
    <w:name w:val="heading 4"/>
    <w:basedOn w:val="Normal"/>
    <w:link w:val="Heading4Char"/>
    <w:uiPriority w:val="99"/>
    <w:qFormat/>
    <w:rsid w:val="0017351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18"/>
      <w:szCs w:val="18"/>
    </w:rPr>
  </w:style>
  <w:style w:type="paragraph" w:styleId="Heading5">
    <w:name w:val="heading 5"/>
    <w:basedOn w:val="Normal"/>
    <w:link w:val="Heading5Char"/>
    <w:uiPriority w:val="99"/>
    <w:qFormat/>
    <w:rsid w:val="00173519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18"/>
      <w:szCs w:val="18"/>
    </w:rPr>
  </w:style>
  <w:style w:type="paragraph" w:styleId="Heading6">
    <w:name w:val="heading 6"/>
    <w:basedOn w:val="Normal"/>
    <w:link w:val="Heading6Char"/>
    <w:uiPriority w:val="99"/>
    <w:qFormat/>
    <w:rsid w:val="00173519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8"/>
      <w:szCs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73519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73519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73519"/>
    <w:rPr>
      <w:rFonts w:ascii="宋体" w:eastAsia="宋体" w:hAnsi="宋体" w:cs="宋体"/>
      <w:b/>
      <w:bCs/>
      <w:kern w:val="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73519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73519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73519"/>
    <w:rPr>
      <w:rFonts w:ascii="宋体" w:eastAsia="宋体" w:hAnsi="宋体" w:cs="宋体"/>
      <w:b/>
      <w:bCs/>
      <w:kern w:val="0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173519"/>
    <w:rPr>
      <w:color w:val="005EA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rsid w:val="00173519"/>
    <w:rPr>
      <w:color w:val="005EAC"/>
      <w:u w:val="none"/>
      <w:effect w:val="none"/>
    </w:rPr>
  </w:style>
  <w:style w:type="character" w:styleId="HTMLAcronym">
    <w:name w:val="HTML Acronym"/>
    <w:basedOn w:val="DefaultParagraphFont"/>
    <w:uiPriority w:val="99"/>
    <w:semiHidden/>
    <w:rsid w:val="00173519"/>
  </w:style>
  <w:style w:type="character" w:styleId="HTMLCite">
    <w:name w:val="HTML Cite"/>
    <w:basedOn w:val="DefaultParagraphFont"/>
    <w:uiPriority w:val="99"/>
    <w:semiHidden/>
    <w:rsid w:val="00173519"/>
  </w:style>
  <w:style w:type="character" w:styleId="Emphasis">
    <w:name w:val="Emphasis"/>
    <w:basedOn w:val="DefaultParagraphFont"/>
    <w:uiPriority w:val="99"/>
    <w:qFormat/>
    <w:rsid w:val="00173519"/>
  </w:style>
  <w:style w:type="paragraph" w:styleId="HTMLPreformatted">
    <w:name w:val="HTML Preformatted"/>
    <w:basedOn w:val="Normal"/>
    <w:link w:val="HTMLPreformattedChar"/>
    <w:uiPriority w:val="99"/>
    <w:semiHidden/>
    <w:rsid w:val="001735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73519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99"/>
    <w:qFormat/>
    <w:rsid w:val="00173519"/>
    <w:rPr>
      <w:b/>
      <w:bCs/>
    </w:rPr>
  </w:style>
  <w:style w:type="paragraph" w:styleId="NormalWeb">
    <w:name w:val="Normal (Web)"/>
    <w:basedOn w:val="Normal"/>
    <w:uiPriority w:val="99"/>
    <w:semiHidden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eration">
    <w:name w:val="operation"/>
    <w:basedOn w:val="Normal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-self">
    <w:name w:val="p-self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-other">
    <w:name w:val="p-oth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disc">
    <w:name w:val="tip-dis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-share-btn">
    <w:name w:val="v-share-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time">
    <w:name w:val="tip-tim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success">
    <w:name w:val="tip-success"/>
    <w:basedOn w:val="Normal"/>
    <w:uiPriority w:val="99"/>
    <w:rsid w:val="00173519"/>
    <w:pPr>
      <w:widowControl/>
      <w:pBdr>
        <w:top w:val="single" w:sz="6" w:space="0" w:color="E2C822"/>
        <w:left w:val="single" w:sz="6" w:space="0" w:color="E2C822"/>
        <w:bottom w:val="single" w:sz="6" w:space="0" w:color="E2C822"/>
        <w:right w:val="single" w:sz="6" w:space="0" w:color="E2C822"/>
      </w:pBdr>
      <w:shd w:val="clear" w:color="auto" w:fill="FFF9D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pload-time">
    <w:name w:val="upload-tim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es">
    <w:name w:val="note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">
    <w:name w:val="t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">
    <w:name w:val="cont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">
    <w:name w:val="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">
    <w:name w:val="statu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pression">
    <w:name w:val="impressi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title-hover">
    <w:name w:val="photo-title-hov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ext">
    <w:name w:val="centertex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tbox">
    <w:name w:val="altbox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filter">
    <w:name w:val="namefilt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itation">
    <w:name w:val="citati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s-tips">
    <w:name w:val="apps-tip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bmit">
    <w:name w:val="submi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ade">
    <w:name w:val="grad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">
    <w:name w:val="nam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ordbreak">
    <w:name w:val="word_break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-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acts">
    <w:name w:val="iact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aiting">
    <w:name w:val="iaitin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app">
    <w:name w:val="iap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blog">
    <w:name w:val="iblo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ost">
    <w:name w:val="ipos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yj">
    <w:name w:val="imyj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lass">
    <w:name w:val="iclas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friend">
    <w:name w:val="ifrien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gift">
    <w:name w:val="igif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group">
    <w:name w:val="igrou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lub">
    <w:name w:val="iclub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rofile">
    <w:name w:val="iprofi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im">
    <w:name w:val="ii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arket">
    <w:name w:val="imarke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bindphone">
    <w:name w:val="ibindphon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film">
    <w:name w:val="ifil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hoto">
    <w:name w:val="iphot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oll">
    <w:name w:val="ipol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sanguo">
    <w:name w:val="isangu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share">
    <w:name w:val="ishar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status">
    <w:name w:val="istatu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tinyphone">
    <w:name w:val="itinyphon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vip">
    <w:name w:val="iv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addguy">
    <w:name w:val="icon-addgu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star">
    <w:name w:val="ist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viponline">
    <w:name w:val="iviponlin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online">
    <w:name w:val="ionlin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honeyes">
    <w:name w:val="iphoneye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honeno">
    <w:name w:val="iphonen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hat">
    <w:name w:val="icha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vipdraw">
    <w:name w:val="ivipdraw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vippic">
    <w:name w:val="ivipp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vipmusic">
    <w:name w:val="ivipmus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tieba">
    <w:name w:val="itieba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uisc">
    <w:name w:val="imuis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video">
    <w:name w:val="ivide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agevideo">
    <w:name w:val="ipagevide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link">
    <w:name w:val="ilink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nect">
    <w:name w:val="iconnec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age">
    <w:name w:val="ipag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joinclub">
    <w:name w:val="ijoinclub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search">
    <w:name w:val="isearch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usic">
    <w:name w:val="imus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ewmusic">
    <w:name w:val="inewmus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">
    <w:name w:val="ic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-icon">
    <w:name w:val="l-ic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-poll-s1">
    <w:name w:val="l-poll-s1"/>
    <w:basedOn w:val="Normal"/>
    <w:uiPriority w:val="99"/>
    <w:rsid w:val="00173519"/>
    <w:pPr>
      <w:widowControl/>
      <w:spacing w:before="100" w:beforeAutospacing="1" w:after="100" w:afterAutospacing="1" w:line="6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lk-online">
    <w:name w:val="talk-onlin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ipe">
    <w:name w:val="pipe"/>
    <w:basedOn w:val="Normal"/>
    <w:uiPriority w:val="99"/>
    <w:rsid w:val="00173519"/>
    <w:pPr>
      <w:widowControl/>
      <w:spacing w:line="336" w:lineRule="atLeast"/>
      <w:ind w:left="45" w:right="45"/>
      <w:jc w:val="left"/>
    </w:pPr>
    <w:rPr>
      <w:rFonts w:ascii="宋体" w:hAnsi="宋体" w:cs="宋体"/>
      <w:color w:val="AAAAAA"/>
      <w:kern w:val="0"/>
      <w:sz w:val="17"/>
      <w:szCs w:val="17"/>
    </w:rPr>
  </w:style>
  <w:style w:type="paragraph" w:customStyle="1" w:styleId="hyphen">
    <w:name w:val="hyphe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</w:rPr>
  </w:style>
  <w:style w:type="paragraph" w:customStyle="1" w:styleId="status-em">
    <w:name w:val="status-em"/>
    <w:basedOn w:val="Normal"/>
    <w:uiPriority w:val="99"/>
    <w:rsid w:val="00173519"/>
    <w:pPr>
      <w:widowControl/>
      <w:spacing w:line="336" w:lineRule="atLeast"/>
      <w:ind w:left="36" w:right="36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dow">
    <w:name w:val="shadow"/>
    <w:basedOn w:val="Normal"/>
    <w:uiPriority w:val="99"/>
    <w:rsid w:val="00173519"/>
    <w:pPr>
      <w:widowControl/>
      <w:pBdr>
        <w:bottom w:val="single" w:sz="6" w:space="0" w:color="E5E5E5"/>
        <w:right w:val="single" w:sz="6" w:space="0" w:color="E5E5E5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cription">
    <w:name w:val="descripti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time">
    <w:name w:val="tim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clear-both">
    <w:name w:val="clear-both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ide">
    <w:name w:val="hid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show">
    <w:name w:val="show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mall">
    <w:name w:val="smal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Tahoma" w:hAnsi="Tahoma" w:cs="Tahoma"/>
      <w:kern w:val="0"/>
      <w:sz w:val="17"/>
      <w:szCs w:val="17"/>
    </w:rPr>
  </w:style>
  <w:style w:type="paragraph" w:customStyle="1" w:styleId="large">
    <w:name w:val="larg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</w:rPr>
  </w:style>
  <w:style w:type="paragraph" w:customStyle="1" w:styleId="quote">
    <w:name w:val="quote"/>
    <w:basedOn w:val="Normal"/>
    <w:uiPriority w:val="99"/>
    <w:rsid w:val="00173519"/>
    <w:pPr>
      <w:widowControl/>
      <w:spacing w:before="15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-to-hide">
    <w:name w:val="x-to-hide"/>
    <w:basedOn w:val="Normal"/>
    <w:uiPriority w:val="99"/>
    <w:rsid w:val="00173519"/>
    <w:pPr>
      <w:widowControl/>
      <w:spacing w:before="100" w:beforeAutospacing="1" w:after="100" w:afterAutospacing="1" w:line="21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vely-user">
    <w:name w:val="lively-us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FF6600"/>
      <w:kern w:val="0"/>
      <w:sz w:val="24"/>
      <w:szCs w:val="24"/>
    </w:rPr>
  </w:style>
  <w:style w:type="paragraph" w:customStyle="1" w:styleId="input-text">
    <w:name w:val="input-text"/>
    <w:basedOn w:val="Normal"/>
    <w:uiPriority w:val="99"/>
    <w:rsid w:val="00173519"/>
    <w:pPr>
      <w:widowControl/>
      <w:pBdr>
        <w:top w:val="single" w:sz="6" w:space="2" w:color="BDC7D8"/>
        <w:left w:val="single" w:sz="6" w:space="2" w:color="BDC7D8"/>
        <w:bottom w:val="single" w:sz="6" w:space="2" w:color="BDC7D8"/>
        <w:right w:val="single" w:sz="6" w:space="2" w:color="BDC7D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textdisabled">
    <w:name w:val="input-text[disabled]"/>
    <w:basedOn w:val="Normal"/>
    <w:uiPriority w:val="99"/>
    <w:rsid w:val="00173519"/>
    <w:pPr>
      <w:widowControl/>
      <w:shd w:val="clear" w:color="auto" w:fill="D4D0C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checkbox">
    <w:name w:val="input-checkbox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file">
    <w:name w:val="input-file"/>
    <w:basedOn w:val="Normal"/>
    <w:uiPriority w:val="99"/>
    <w:rsid w:val="00173519"/>
    <w:pPr>
      <w:widowControl/>
      <w:pBdr>
        <w:top w:val="single" w:sz="6" w:space="0" w:color="BDC7D8"/>
        <w:left w:val="single" w:sz="6" w:space="0" w:color="BDC7D8"/>
        <w:bottom w:val="single" w:sz="6" w:space="0" w:color="BDC7D8"/>
        <w:right w:val="single" w:sz="6" w:space="0" w:color="BDC7D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button">
    <w:name w:val="input-button"/>
    <w:basedOn w:val="Normal"/>
    <w:uiPriority w:val="99"/>
    <w:rsid w:val="00173519"/>
    <w:pPr>
      <w:widowControl/>
      <w:pBdr>
        <w:top w:val="single" w:sz="6" w:space="2" w:color="B8D4E8"/>
        <w:left w:val="single" w:sz="6" w:space="11" w:color="B8D4E8"/>
        <w:bottom w:val="single" w:sz="6" w:space="2" w:color="124680"/>
        <w:right w:val="single" w:sz="6" w:space="11" w:color="124680"/>
      </w:pBdr>
      <w:shd w:val="clear" w:color="auto" w:fill="005EAC"/>
      <w:spacing w:before="100" w:beforeAutospacing="1" w:after="100" w:afterAutospacing="1" w:line="336" w:lineRule="atLeast"/>
      <w:jc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input-submit">
    <w:name w:val="input-submit"/>
    <w:basedOn w:val="Normal"/>
    <w:uiPriority w:val="99"/>
    <w:rsid w:val="00173519"/>
    <w:pPr>
      <w:widowControl/>
      <w:pBdr>
        <w:top w:val="single" w:sz="6" w:space="2" w:color="B8D4E8"/>
        <w:left w:val="single" w:sz="6" w:space="11" w:color="B8D4E8"/>
        <w:bottom w:val="single" w:sz="6" w:space="2" w:color="124680"/>
        <w:right w:val="single" w:sz="6" w:space="11" w:color="124680"/>
      </w:pBdr>
      <w:shd w:val="clear" w:color="auto" w:fill="005EAC"/>
      <w:spacing w:before="100" w:beforeAutospacing="1" w:after="100" w:afterAutospacing="1" w:line="336" w:lineRule="atLeast"/>
      <w:jc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input-buttondisabled">
    <w:name w:val="input-button[disabled]"/>
    <w:basedOn w:val="Normal"/>
    <w:uiPriority w:val="99"/>
    <w:rsid w:val="00173519"/>
    <w:pPr>
      <w:widowControl/>
      <w:shd w:val="clear" w:color="auto" w:fill="D4D0C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submitdisabled">
    <w:name w:val="input-submit[disabled]"/>
    <w:basedOn w:val="Normal"/>
    <w:uiPriority w:val="99"/>
    <w:rsid w:val="00173519"/>
    <w:pPr>
      <w:widowControl/>
      <w:shd w:val="clear" w:color="auto" w:fill="D4D0C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ssagesdiv">
    <w:name w:val="messages_div"/>
    <w:basedOn w:val="Normal"/>
    <w:uiPriority w:val="99"/>
    <w:rsid w:val="00173519"/>
    <w:pPr>
      <w:widowControl/>
      <w:pBdr>
        <w:top w:val="single" w:sz="6" w:space="8" w:color="F9B967"/>
        <w:left w:val="single" w:sz="6" w:space="8" w:color="F9B967"/>
        <w:bottom w:val="single" w:sz="6" w:space="8" w:color="F9B967"/>
        <w:right w:val="single" w:sz="6" w:space="8" w:color="F9B967"/>
      </w:pBdr>
      <w:shd w:val="clear" w:color="auto" w:fill="FFFBC1"/>
      <w:spacing w:before="150" w:after="150" w:line="300" w:lineRule="atLeast"/>
      <w:ind w:left="150" w:right="150"/>
      <w:jc w:val="center"/>
    </w:pPr>
    <w:rPr>
      <w:rFonts w:ascii="宋体" w:hAnsi="宋体" w:cs="宋体"/>
      <w:kern w:val="0"/>
    </w:rPr>
  </w:style>
  <w:style w:type="paragraph" w:customStyle="1" w:styleId="errorsdiv">
    <w:name w:val="errors_div"/>
    <w:basedOn w:val="Normal"/>
    <w:uiPriority w:val="99"/>
    <w:rsid w:val="00173519"/>
    <w:pPr>
      <w:widowControl/>
      <w:pBdr>
        <w:top w:val="single" w:sz="6" w:space="8" w:color="DD3C10"/>
        <w:left w:val="single" w:sz="6" w:space="8" w:color="DD3C10"/>
        <w:bottom w:val="single" w:sz="6" w:space="8" w:color="DD3C10"/>
        <w:right w:val="single" w:sz="6" w:space="8" w:color="DD3C10"/>
      </w:pBdr>
      <w:shd w:val="clear" w:color="auto" w:fill="FFEBE8"/>
      <w:spacing w:before="150" w:after="150" w:line="300" w:lineRule="atLeast"/>
      <w:ind w:left="150" w:right="1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errorpage">
    <w:name w:val="errorpage"/>
    <w:basedOn w:val="Normal"/>
    <w:uiPriority w:val="99"/>
    <w:rsid w:val="00173519"/>
    <w:pPr>
      <w:widowControl/>
      <w:spacing w:before="100" w:beforeAutospacing="1" w:after="150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ng-img">
    <w:name w:val="png-im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earfix">
    <w:name w:val="clearfix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">
    <w:name w:val="fee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">
    <w:name w:val="comm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-width-rule">
    <w:name w:val="min-width-rule"/>
    <w:basedOn w:val="Normal"/>
    <w:uiPriority w:val="99"/>
    <w:rsid w:val="00173519"/>
    <w:pPr>
      <w:widowControl/>
      <w:spacing w:before="100" w:beforeAutospacing="1" w:line="336" w:lineRule="atLeast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dialogtips">
    <w:name w:val="dialogtips"/>
    <w:basedOn w:val="Normal"/>
    <w:uiPriority w:val="99"/>
    <w:rsid w:val="00173519"/>
    <w:pPr>
      <w:widowControl/>
      <w:shd w:val="clear" w:color="auto" w:fill="FEFFC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send">
    <w:name w:val="share_send"/>
    <w:basedOn w:val="Normal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post">
    <w:name w:val="share_post"/>
    <w:basedOn w:val="Normal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preview">
    <w:name w:val="share-preview"/>
    <w:basedOn w:val="Normal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fields">
    <w:name w:val="share_field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ttachmentstage">
    <w:name w:val="attachment_stage"/>
    <w:basedOn w:val="Normal"/>
    <w:uiPriority w:val="99"/>
    <w:rsid w:val="00173519"/>
    <w:pPr>
      <w:widowControl/>
      <w:pBdr>
        <w:top w:val="single" w:sz="6" w:space="0" w:color="CCCCCC"/>
        <w:bottom w:val="single" w:sz="6" w:space="0" w:color="CCCCCC"/>
      </w:pBdr>
      <w:shd w:val="clear" w:color="auto" w:fill="F0F0F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ttachmentstagearea">
    <w:name w:val="attachment_stage_area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title">
    <w:name w:val="share-title"/>
    <w:basedOn w:val="Normal"/>
    <w:uiPriority w:val="99"/>
    <w:rsid w:val="00173519"/>
    <w:pPr>
      <w:widowControl/>
      <w:wordWrap w:val="0"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color w:val="555555"/>
      <w:kern w:val="0"/>
      <w:sz w:val="24"/>
      <w:szCs w:val="24"/>
    </w:rPr>
  </w:style>
  <w:style w:type="paragraph" w:customStyle="1" w:styleId="music-summary">
    <w:name w:val="music-summary"/>
    <w:basedOn w:val="Normal"/>
    <w:uiPriority w:val="99"/>
    <w:rsid w:val="00173519"/>
    <w:pPr>
      <w:widowControl/>
      <w:spacing w:before="7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thumb">
    <w:name w:val="share_thumb"/>
    <w:basedOn w:val="Normal"/>
    <w:uiPriority w:val="99"/>
    <w:rsid w:val="0017351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description">
    <w:name w:val="share-descripti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08080"/>
      <w:kern w:val="0"/>
      <w:sz w:val="24"/>
      <w:szCs w:val="24"/>
    </w:rPr>
  </w:style>
  <w:style w:type="paragraph" w:customStyle="1" w:styleId="sharebuttons">
    <w:name w:val="share_button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share-success">
    <w:name w:val="share-succes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success-tip">
    <w:name w:val="share-success-t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center"/>
      <w:textAlignment w:val="center"/>
    </w:pPr>
    <w:rPr>
      <w:rFonts w:ascii="宋体" w:hAnsi="宋体" w:cs="宋体"/>
      <w:kern w:val="0"/>
    </w:rPr>
  </w:style>
  <w:style w:type="paragraph" w:customStyle="1" w:styleId="share-success-more">
    <w:name w:val="share-success-more"/>
    <w:basedOn w:val="Normal"/>
    <w:uiPriority w:val="99"/>
    <w:rsid w:val="00173519"/>
    <w:pPr>
      <w:widowControl/>
      <w:pBdr>
        <w:left w:val="single" w:sz="6" w:space="0" w:color="CEE1EE"/>
      </w:pBdr>
      <w:spacing w:before="100" w:beforeAutospacing="1" w:after="100" w:afterAutospacing="1" w:line="336" w:lineRule="atLeast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tokenizer">
    <w:name w:val="tokenizer"/>
    <w:basedOn w:val="Normal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tokenizerlocked">
    <w:name w:val="tokenizer_locked"/>
    <w:basedOn w:val="Normal"/>
    <w:uiPriority w:val="99"/>
    <w:rsid w:val="00173519"/>
    <w:pPr>
      <w:widowControl/>
      <w:shd w:val="clear" w:color="auto" w:fill="F4F4F4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input">
    <w:name w:val="tokenizer_inpu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inputshadow">
    <w:name w:val="tokenizer_input_shadow"/>
    <w:basedOn w:val="Normal"/>
    <w:uiPriority w:val="99"/>
    <w:rsid w:val="00173519"/>
    <w:pPr>
      <w:widowControl/>
      <w:pBdr>
        <w:top w:val="single" w:sz="2" w:space="2" w:color="000000"/>
        <w:left w:val="single" w:sz="2" w:space="4" w:color="000000"/>
        <w:bottom w:val="single" w:sz="2" w:space="2" w:color="000000"/>
        <w:right w:val="single" w:sz="2" w:space="4" w:color="000000"/>
      </w:pBdr>
      <w:spacing w:before="15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s-success-box">
    <w:name w:val="s-success-box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</w:rPr>
  </w:style>
  <w:style w:type="paragraph" w:customStyle="1" w:styleId="s-icon">
    <w:name w:val="s-ic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center"/>
      <w:textAlignment w:val="center"/>
    </w:pPr>
    <w:rPr>
      <w:rFonts w:ascii="宋体" w:hAnsi="宋体" w:cs="宋体"/>
      <w:kern w:val="0"/>
    </w:rPr>
  </w:style>
  <w:style w:type="paragraph" w:customStyle="1" w:styleId="s-success-more">
    <w:name w:val="s-success-more"/>
    <w:basedOn w:val="Normal"/>
    <w:uiPriority w:val="99"/>
    <w:rsid w:val="00173519"/>
    <w:pPr>
      <w:widowControl/>
      <w:pBdr>
        <w:left w:val="single" w:sz="6" w:space="0" w:color="CEE1EE"/>
      </w:pBdr>
      <w:spacing w:before="100" w:beforeAutospacing="1" w:after="100" w:afterAutospacing="1" w:line="336" w:lineRule="atLeast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s-message">
    <w:name w:val="s-messag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message-mod">
    <w:name w:val="s-message-mod"/>
    <w:basedOn w:val="Normal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info-box">
    <w:name w:val="s-info-box"/>
    <w:basedOn w:val="Normal"/>
    <w:uiPriority w:val="99"/>
    <w:rsid w:val="00173519"/>
    <w:pPr>
      <w:widowControl/>
      <w:pBdr>
        <w:top w:val="single" w:sz="6" w:space="8" w:color="E8E8E8"/>
        <w:left w:val="single" w:sz="6" w:space="8" w:color="E8E8E8"/>
        <w:bottom w:val="single" w:sz="6" w:space="8" w:color="E8E8E8"/>
        <w:right w:val="single" w:sz="6" w:space="8" w:color="E8E8E8"/>
      </w:pBdr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thumb">
    <w:name w:val="s-thumb"/>
    <w:basedOn w:val="Normal"/>
    <w:uiPriority w:val="99"/>
    <w:rsid w:val="00173519"/>
    <w:pPr>
      <w:widowControl/>
      <w:pBdr>
        <w:top w:val="single" w:sz="6" w:space="2" w:color="9BAFBE"/>
        <w:left w:val="single" w:sz="6" w:space="2" w:color="9BAFBE"/>
        <w:bottom w:val="single" w:sz="6" w:space="2" w:color="9BAFBE"/>
        <w:right w:val="single" w:sz="6" w:space="2" w:color="9BAFBE"/>
      </w:pBdr>
      <w:shd w:val="clear" w:color="auto" w:fill="FFFFFF"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description">
    <w:name w:val="s-description"/>
    <w:basedOn w:val="Normal"/>
    <w:uiPriority w:val="99"/>
    <w:rsid w:val="00173519"/>
    <w:pPr>
      <w:widowControl/>
      <w:spacing w:before="100" w:beforeAutospacing="1" w:after="100" w:afterAutospacing="1" w:line="27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font-gray">
    <w:name w:val="s-font-gra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-mini-group">
    <w:name w:val="s-mini-group"/>
    <w:basedOn w:val="Normal"/>
    <w:uiPriority w:val="99"/>
    <w:rsid w:val="00173519"/>
    <w:pPr>
      <w:widowControl/>
      <w:spacing w:after="225" w:line="336" w:lineRule="atLeast"/>
      <w:ind w:lef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">
    <w:name w:val="icon_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">
    <w:name w:val="icon_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3">
    <w:name w:val="icon_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4">
    <w:name w:val="icon_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5">
    <w:name w:val="icon_5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6">
    <w:name w:val="icon_6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7">
    <w:name w:val="icon_7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8">
    <w:name w:val="icon_8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9">
    <w:name w:val="icon_9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0">
    <w:name w:val="icon_10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1">
    <w:name w:val="icon_1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2">
    <w:name w:val="icon_1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3">
    <w:name w:val="icon_1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4">
    <w:name w:val="icon_1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5">
    <w:name w:val="icon_15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6">
    <w:name w:val="icon_16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7">
    <w:name w:val="icon_17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8">
    <w:name w:val="icon_18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9">
    <w:name w:val="icon_19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0">
    <w:name w:val="icon_20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1">
    <w:name w:val="icon_2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2">
    <w:name w:val="icon_2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3">
    <w:name w:val="icon_2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4">
    <w:name w:val="icon_2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sort">
    <w:name w:val="s-sort"/>
    <w:basedOn w:val="Normal"/>
    <w:uiPriority w:val="99"/>
    <w:rsid w:val="00173519"/>
    <w:pPr>
      <w:widowControl/>
      <w:pBdr>
        <w:top w:val="single" w:sz="6" w:space="2" w:color="83ACC6"/>
        <w:left w:val="single" w:sz="6" w:space="0" w:color="83ACC6"/>
        <w:bottom w:val="single" w:sz="6" w:space="2" w:color="83ACC6"/>
        <w:right w:val="single" w:sz="6" w:space="0" w:color="83ACC6"/>
      </w:pBdr>
      <w:shd w:val="clear" w:color="auto" w:fill="FFFFFF"/>
      <w:spacing w:before="100" w:beforeAutospacing="1" w:after="100" w:afterAutospacing="1" w:line="315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popupwrap">
    <w:name w:val="popupwrap"/>
    <w:basedOn w:val="Normal"/>
    <w:uiPriority w:val="99"/>
    <w:rsid w:val="00173519"/>
    <w:pPr>
      <w:widowControl/>
      <w:pBdr>
        <w:top w:val="single" w:sz="6" w:space="8" w:color="FFFFFF"/>
        <w:left w:val="single" w:sz="6" w:space="8" w:color="FFFFFF"/>
        <w:bottom w:val="single" w:sz="6" w:space="8" w:color="666666"/>
        <w:right w:val="single" w:sz="6" w:space="8" w:color="666666"/>
      </w:pBdr>
      <w:shd w:val="clear" w:color="auto" w:fill="D8DFEA"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popup">
    <w:name w:val="popup"/>
    <w:basedOn w:val="Normal"/>
    <w:uiPriority w:val="99"/>
    <w:rsid w:val="00173519"/>
    <w:pPr>
      <w:widowControl/>
      <w:pBdr>
        <w:top w:val="single" w:sz="6" w:space="8" w:color="005EAC"/>
        <w:left w:val="single" w:sz="6" w:space="8" w:color="005EAC"/>
        <w:bottom w:val="single" w:sz="6" w:space="8" w:color="005EAC"/>
        <w:right w:val="single" w:sz="6" w:space="8" w:color="005EAC"/>
      </w:pBdr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eta-bar">
    <w:name w:val="beta-b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idden-area">
    <w:name w:val="hidden-area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dashnotic">
    <w:name w:val="dashnotic"/>
    <w:basedOn w:val="Normal"/>
    <w:uiPriority w:val="99"/>
    <w:rsid w:val="00173519"/>
    <w:pPr>
      <w:widowControl/>
      <w:pBdr>
        <w:bottom w:val="single" w:sz="6" w:space="8" w:color="CCCCCC"/>
      </w:pBdr>
      <w:shd w:val="clear" w:color="auto" w:fill="FEFFCF"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bar">
    <w:name w:val="menu-b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igation-wrapper">
    <w:name w:val="navigation-wrapper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igation">
    <w:name w:val="navigation"/>
    <w:basedOn w:val="Normal"/>
    <w:uiPriority w:val="99"/>
    <w:rsid w:val="00173519"/>
    <w:pPr>
      <w:widowControl/>
      <w:shd w:val="clear" w:color="auto" w:fill="005EAC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shadow">
    <w:name w:val="nav-shadow"/>
    <w:basedOn w:val="Normal"/>
    <w:uiPriority w:val="99"/>
    <w:rsid w:val="00173519"/>
    <w:pPr>
      <w:widowControl/>
      <w:pBdr>
        <w:bottom w:val="single" w:sz="6" w:space="0" w:color="254888"/>
      </w:pBdr>
      <w:spacing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dropmenu-holder">
    <w:name w:val="dropmenu-holder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arch-result">
    <w:name w:val="search-result"/>
    <w:basedOn w:val="Normal"/>
    <w:uiPriority w:val="99"/>
    <w:rsid w:val="00173519"/>
    <w:pPr>
      <w:widowControl/>
      <w:pBdr>
        <w:left w:val="single" w:sz="6" w:space="0" w:color="83ACC6"/>
        <w:bottom w:val="single" w:sz="6" w:space="0" w:color="83ACC6"/>
        <w:right w:val="single" w:sz="6" w:space="0" w:color="83ACC6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tionfrdlist">
    <w:name w:val="mentionfrdlist"/>
    <w:basedOn w:val="Normal"/>
    <w:uiPriority w:val="99"/>
    <w:rsid w:val="00173519"/>
    <w:pPr>
      <w:widowControl/>
      <w:pBdr>
        <w:top w:val="single" w:sz="6" w:space="0" w:color="83ACC6"/>
        <w:left w:val="single" w:sz="6" w:space="0" w:color="83ACC6"/>
        <w:bottom w:val="single" w:sz="6" w:space="0" w:color="83ACC6"/>
        <w:right w:val="single" w:sz="6" w:space="0" w:color="83ACC6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ull-page">
    <w:name w:val="full-page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dropdown">
    <w:name w:val="menu-dropdown"/>
    <w:basedOn w:val="Normal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dropdown-border">
    <w:name w:val="menu-dropdown-border"/>
    <w:basedOn w:val="Normal"/>
    <w:uiPriority w:val="99"/>
    <w:rsid w:val="00173519"/>
    <w:pPr>
      <w:widowControl/>
      <w:pBdr>
        <w:top w:val="single" w:sz="6" w:space="0" w:color="005EAC"/>
        <w:left w:val="single" w:sz="6" w:space="0" w:color="005EAC"/>
        <w:bottom w:val="single" w:sz="6" w:space="0" w:color="005EAC"/>
        <w:right w:val="single" w:sz="6" w:space="0" w:color="005EAC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btn-1">
    <w:name w:val="imgbtn-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admin-menu">
    <w:name w:val="admin-menu"/>
    <w:basedOn w:val="Normal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">
    <w:name w:val="chattip"/>
    <w:basedOn w:val="Normal"/>
    <w:uiPriority w:val="99"/>
    <w:rsid w:val="00173519"/>
    <w:pPr>
      <w:widowControl/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ortholder">
    <w:name w:val="sortholder"/>
    <w:basedOn w:val="Normal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ay-text">
    <w:name w:val="gray-tex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CCCCCC"/>
      <w:kern w:val="0"/>
      <w:sz w:val="24"/>
      <w:szCs w:val="24"/>
    </w:rPr>
  </w:style>
  <w:style w:type="paragraph" w:customStyle="1" w:styleId="webpager-button">
    <w:name w:val="webpager-button"/>
    <w:basedOn w:val="Normal"/>
    <w:uiPriority w:val="99"/>
    <w:rsid w:val="00173519"/>
    <w:pPr>
      <w:widowControl/>
      <w:spacing w:before="30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fy-app">
    <w:name w:val="notify-ap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Arial" w:hAnsi="Arial" w:cs="Arial"/>
      <w:kern w:val="0"/>
      <w:sz w:val="24"/>
      <w:szCs w:val="24"/>
    </w:rPr>
  </w:style>
  <w:style w:type="paragraph" w:customStyle="1" w:styleId="pager-top">
    <w:name w:val="pager-top"/>
    <w:basedOn w:val="Normal"/>
    <w:uiPriority w:val="99"/>
    <w:rsid w:val="00173519"/>
    <w:pPr>
      <w:widowControl/>
      <w:pBdr>
        <w:bottom w:val="single" w:sz="6" w:space="0" w:color="E3EEF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-bottom">
    <w:name w:val="pager-bottom"/>
    <w:basedOn w:val="Normal"/>
    <w:uiPriority w:val="99"/>
    <w:rsid w:val="00173519"/>
    <w:pPr>
      <w:widowControl/>
      <w:pBdr>
        <w:top w:val="single" w:sz="6" w:space="0" w:color="E3EEF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pro">
    <w:name w:val="pagerpro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select-pager">
    <w:name w:val="fselect-pager"/>
    <w:basedOn w:val="Normal"/>
    <w:uiPriority w:val="99"/>
    <w:rsid w:val="00173519"/>
    <w:pPr>
      <w:widowControl/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mid">
    <w:name w:val="textmi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extleft">
    <w:name w:val="textlef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-holder">
    <w:name w:val="notice-holder"/>
    <w:basedOn w:val="Normal"/>
    <w:uiPriority w:val="99"/>
    <w:rsid w:val="00173519"/>
    <w:pPr>
      <w:widowControl/>
      <w:pBdr>
        <w:bottom w:val="single" w:sz="12" w:space="0" w:color="E1E1E1"/>
        <w:right w:val="single" w:sz="12" w:space="0" w:color="E1E1E1"/>
      </w:pBdr>
      <w:spacing w:before="100" w:beforeAutospacing="1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">
    <w:name w:val="notice"/>
    <w:basedOn w:val="Normal"/>
    <w:uiPriority w:val="99"/>
    <w:rsid w:val="00173519"/>
    <w:pPr>
      <w:widowControl/>
      <w:pBdr>
        <w:top w:val="single" w:sz="6" w:space="8" w:color="CFCFCF"/>
        <w:left w:val="single" w:sz="6" w:space="8" w:color="CFCFCF"/>
        <w:bottom w:val="single" w:sz="6" w:space="8" w:color="CFCFCF"/>
        <w:right w:val="single" w:sz="6" w:space="8" w:color="CFCFCF"/>
      </w:pBdr>
      <w:shd w:val="clear" w:color="auto" w:fill="FEFFC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p-level">
    <w:name w:val="vip-level"/>
    <w:basedOn w:val="Normal"/>
    <w:uiPriority w:val="99"/>
    <w:rsid w:val="00173519"/>
    <w:pPr>
      <w:widowControl/>
      <w:spacing w:before="100" w:beforeAutospacing="1" w:after="100" w:afterAutospacing="1" w:line="210" w:lineRule="atLeast"/>
      <w:jc w:val="left"/>
      <w:textAlignment w:val="bottom"/>
    </w:pPr>
    <w:rPr>
      <w:rFonts w:ascii="宋体" w:hAnsi="宋体" w:cs="宋体"/>
      <w:b/>
      <w:bCs/>
      <w:color w:val="000000"/>
      <w:kern w:val="0"/>
      <w:sz w:val="15"/>
      <w:szCs w:val="15"/>
    </w:rPr>
  </w:style>
  <w:style w:type="paragraph" w:customStyle="1" w:styleId="all-error">
    <w:name w:val="all-error"/>
    <w:basedOn w:val="Normal"/>
    <w:uiPriority w:val="99"/>
    <w:rsid w:val="00173519"/>
    <w:pPr>
      <w:widowControl/>
      <w:spacing w:before="450" w:after="4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patible">
    <w:name w:val="compatib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-normal">
    <w:name w:val="font-norma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ints">
    <w:name w:val="hints"/>
    <w:basedOn w:val="Normal"/>
    <w:uiPriority w:val="99"/>
    <w:rsid w:val="00173519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DEDA6"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guide-top">
    <w:name w:val="guide-top"/>
    <w:basedOn w:val="Normal"/>
    <w:uiPriority w:val="99"/>
    <w:rsid w:val="00173519"/>
    <w:pPr>
      <w:widowControl/>
      <w:pBdr>
        <w:bottom w:val="single" w:sz="6" w:space="0" w:color="AEC3DE"/>
      </w:pBdr>
      <w:shd w:val="clear" w:color="auto" w:fill="EAF2F9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ropdown">
    <w:name w:val="dropdown"/>
    <w:basedOn w:val="Normal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eblist">
    <w:name w:val="weblis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-share-tips">
    <w:name w:val="v-share-tips"/>
    <w:basedOn w:val="Normal"/>
    <w:uiPriority w:val="99"/>
    <w:rsid w:val="00173519"/>
    <w:pPr>
      <w:widowControl/>
      <w:pBdr>
        <w:top w:val="single" w:sz="6" w:space="0" w:color="F2DC5C"/>
        <w:left w:val="single" w:sz="6" w:space="0" w:color="F2DC5C"/>
        <w:bottom w:val="single" w:sz="6" w:space="0" w:color="F2DC5C"/>
        <w:right w:val="single" w:sz="6" w:space="0" w:color="F2DC5C"/>
      </w:pBdr>
      <w:shd w:val="clear" w:color="auto" w:fill="FFFEE9"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no-interact">
    <w:name w:val="no-interac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motion-icon">
    <w:name w:val="emotion-ic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rofile-card">
    <w:name w:val="profile-card"/>
    <w:basedOn w:val="Normal"/>
    <w:uiPriority w:val="99"/>
    <w:rsid w:val="00173519"/>
    <w:pPr>
      <w:widowControl/>
      <w:wordWrap w:val="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-1">
    <w:name w:val="level-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-2">
    <w:name w:val="level-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-3">
    <w:name w:val="level-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-4">
    <w:name w:val="level-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hot-1">
    <w:name w:val="levelhot-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hot-2">
    <w:name w:val="levelhot-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hot-3">
    <w:name w:val="levelhot-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hot-4">
    <w:name w:val="levelhot-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tion-guide-tip">
    <w:name w:val="mention-guide-t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555555"/>
      <w:kern w:val="0"/>
      <w:sz w:val="24"/>
      <w:szCs w:val="24"/>
    </w:rPr>
  </w:style>
  <w:style w:type="paragraph" w:customStyle="1" w:styleId="back-to">
    <w:name w:val="back-t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">
    <w:name w:val="m-edito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-emo-holder">
    <w:name w:val="m-editor-emo-holder"/>
    <w:basedOn w:val="Normal"/>
    <w:uiPriority w:val="99"/>
    <w:rsid w:val="00173519"/>
    <w:pPr>
      <w:widowControl/>
      <w:pBdr>
        <w:top w:val="single" w:sz="6" w:space="8" w:color="8496BA"/>
        <w:left w:val="single" w:sz="6" w:space="8" w:color="8496BA"/>
        <w:bottom w:val="single" w:sz="6" w:space="8" w:color="8496BA"/>
        <w:right w:val="single" w:sz="6" w:space="8" w:color="8496BA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-color-palette">
    <w:name w:val="m-editor-color-palette"/>
    <w:basedOn w:val="Normal"/>
    <w:uiPriority w:val="99"/>
    <w:rsid w:val="00173519"/>
    <w:pPr>
      <w:widowControl/>
      <w:pBdr>
        <w:top w:val="single" w:sz="6" w:space="4" w:color="B8D4E8"/>
        <w:left w:val="single" w:sz="6" w:space="4" w:color="B8D4E8"/>
        <w:bottom w:val="single" w:sz="6" w:space="4" w:color="B8D4E8"/>
        <w:right w:val="single" w:sz="6" w:space="4" w:color="B8D4E8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d">
    <w:name w:val="red"/>
    <w:basedOn w:val="Normal"/>
    <w:uiPriority w:val="99"/>
    <w:rsid w:val="00173519"/>
    <w:pPr>
      <w:widowControl/>
      <w:shd w:val="clear" w:color="auto" w:fill="FF000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ellow">
    <w:name w:val="yellow"/>
    <w:basedOn w:val="Normal"/>
    <w:uiPriority w:val="99"/>
    <w:rsid w:val="00173519"/>
    <w:pPr>
      <w:widowControl/>
      <w:shd w:val="clear" w:color="auto" w:fill="FFB90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rown">
    <w:name w:val="brown"/>
    <w:basedOn w:val="Normal"/>
    <w:uiPriority w:val="99"/>
    <w:rsid w:val="00173519"/>
    <w:pPr>
      <w:widowControl/>
      <w:shd w:val="clear" w:color="auto" w:fill="930004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ue">
    <w:name w:val="blue"/>
    <w:basedOn w:val="Normal"/>
    <w:uiPriority w:val="99"/>
    <w:rsid w:val="00173519"/>
    <w:pPr>
      <w:widowControl/>
      <w:shd w:val="clear" w:color="auto" w:fill="00A5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een">
    <w:name w:val="green"/>
    <w:basedOn w:val="Normal"/>
    <w:uiPriority w:val="99"/>
    <w:rsid w:val="00173519"/>
    <w:pPr>
      <w:widowControl/>
      <w:shd w:val="clear" w:color="auto" w:fill="11BB22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urple">
    <w:name w:val="purple"/>
    <w:basedOn w:val="Normal"/>
    <w:uiPriority w:val="99"/>
    <w:rsid w:val="00173519"/>
    <w:pPr>
      <w:widowControl/>
      <w:shd w:val="clear" w:color="auto" w:fill="9500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ink">
    <w:name w:val="pink"/>
    <w:basedOn w:val="Normal"/>
    <w:uiPriority w:val="99"/>
    <w:rsid w:val="00173519"/>
    <w:pPr>
      <w:widowControl/>
      <w:shd w:val="clear" w:color="auto" w:fill="FF00C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hisper">
    <w:name w:val="whisper"/>
    <w:basedOn w:val="Normal"/>
    <w:uiPriority w:val="99"/>
    <w:rsid w:val="0017351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ajaxmsgerror">
    <w:name w:val="ajax_msgerror"/>
    <w:basedOn w:val="Normal"/>
    <w:uiPriority w:val="99"/>
    <w:rsid w:val="00173519"/>
    <w:pPr>
      <w:widowControl/>
      <w:pBdr>
        <w:top w:val="single" w:sz="6" w:space="8" w:color="DD3C10"/>
        <w:left w:val="single" w:sz="6" w:space="8" w:color="DD3C10"/>
        <w:bottom w:val="single" w:sz="6" w:space="8" w:color="DD3C10"/>
        <w:right w:val="single" w:sz="6" w:space="8" w:color="DD3C10"/>
      </w:pBdr>
      <w:shd w:val="clear" w:color="auto" w:fill="FFEBE8"/>
      <w:spacing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icon25">
    <w:name w:val="icon_25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-titletabs">
    <w:name w:val="page-titletab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tle-simple">
    <w:name w:val="title-simp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ngleright">
    <w:name w:val="angleright"/>
    <w:basedOn w:val="Normal"/>
    <w:uiPriority w:val="99"/>
    <w:rsid w:val="00173519"/>
    <w:pPr>
      <w:widowControl/>
      <w:spacing w:line="336" w:lineRule="atLeast"/>
      <w:ind w:left="150"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oup-operate">
    <w:name w:val="group-operate"/>
    <w:basedOn w:val="Normal"/>
    <w:uiPriority w:val="99"/>
    <w:rsid w:val="00173519"/>
    <w:pPr>
      <w:widowControl/>
      <w:pBdr>
        <w:top w:val="single" w:sz="6" w:space="4" w:color="DDDDDD"/>
      </w:pBdr>
      <w:shd w:val="clear" w:color="auto" w:fill="F7F7F7"/>
      <w:spacing w:before="100" w:beforeAutospacing="1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ay-btn">
    <w:name w:val="gray-btn"/>
    <w:basedOn w:val="Normal"/>
    <w:uiPriority w:val="99"/>
    <w:rsid w:val="00173519"/>
    <w:pPr>
      <w:widowControl/>
      <w:pBdr>
        <w:top w:val="single" w:sz="6" w:space="0" w:color="8B8B8B"/>
        <w:left w:val="single" w:sz="6" w:space="8" w:color="8B8B8B"/>
        <w:bottom w:val="single" w:sz="6" w:space="0" w:color="8B8B8B"/>
        <w:right w:val="single" w:sz="6" w:space="8" w:color="8B8B8B"/>
      </w:pBdr>
      <w:spacing w:before="100" w:beforeAutospacing="1" w:after="100" w:afterAutospacing="1" w:line="315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sabled-btn">
    <w:name w:val="disabled-btn"/>
    <w:basedOn w:val="Normal"/>
    <w:uiPriority w:val="99"/>
    <w:rsid w:val="00173519"/>
    <w:pPr>
      <w:widowControl/>
      <w:pBdr>
        <w:top w:val="single" w:sz="6" w:space="0" w:color="8B8B8B"/>
        <w:left w:val="single" w:sz="6" w:space="8" w:color="8B8B8B"/>
        <w:bottom w:val="single" w:sz="6" w:space="0" w:color="8B8B8B"/>
        <w:right w:val="single" w:sz="6" w:space="8" w:color="8B8B8B"/>
      </w:pBdr>
      <w:spacing w:before="100" w:beforeAutospacing="1" w:after="100" w:afterAutospacing="1" w:line="315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-manage-group">
    <w:name w:val="i-manage-group"/>
    <w:basedOn w:val="Normal"/>
    <w:uiPriority w:val="99"/>
    <w:rsid w:val="00173519"/>
    <w:pPr>
      <w:widowControl/>
      <w:pBdr>
        <w:bottom w:val="single" w:sz="6" w:space="11" w:color="DDDDDD"/>
      </w:pBdr>
      <w:spacing w:before="100" w:beforeAutospacing="1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-888">
    <w:name w:val="f-888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f-aaa">
    <w:name w:val="f-aaa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f-red">
    <w:name w:val="f-re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E83928"/>
      <w:kern w:val="0"/>
      <w:sz w:val="24"/>
      <w:szCs w:val="24"/>
    </w:rPr>
  </w:style>
  <w:style w:type="paragraph" w:customStyle="1" w:styleId="t-blacks">
    <w:name w:val="t-blacks"/>
    <w:basedOn w:val="Normal"/>
    <w:uiPriority w:val="99"/>
    <w:rsid w:val="00173519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t-grays">
    <w:name w:val="t-grays"/>
    <w:basedOn w:val="Normal"/>
    <w:uiPriority w:val="99"/>
    <w:rsid w:val="00173519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color w:val="888888"/>
      <w:kern w:val="0"/>
      <w:sz w:val="18"/>
      <w:szCs w:val="18"/>
    </w:rPr>
  </w:style>
  <w:style w:type="paragraph" w:customStyle="1" w:styleId="group-nav-tabs">
    <w:name w:val="group-nav-tabs"/>
    <w:basedOn w:val="Normal"/>
    <w:uiPriority w:val="99"/>
    <w:rsid w:val="00173519"/>
    <w:pPr>
      <w:widowControl/>
      <w:pBdr>
        <w:bottom w:val="single" w:sz="6" w:space="0" w:color="CEE1EE"/>
      </w:pBdr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fail">
    <w:name w:val="tip-fail"/>
    <w:basedOn w:val="Normal"/>
    <w:uiPriority w:val="99"/>
    <w:rsid w:val="00173519"/>
    <w:pPr>
      <w:widowControl/>
      <w:pBdr>
        <w:top w:val="single" w:sz="6" w:space="0" w:color="E83928"/>
        <w:left w:val="single" w:sz="6" w:space="0" w:color="E83928"/>
        <w:bottom w:val="single" w:sz="6" w:space="0" w:color="E83928"/>
        <w:right w:val="single" w:sz="6" w:space="0" w:color="E83928"/>
      </w:pBdr>
      <w:shd w:val="clear" w:color="auto" w:fill="FFE3D6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oup-side-item">
    <w:name w:val="group-side-item"/>
    <w:basedOn w:val="Normal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-nav">
    <w:name w:val="pager-nav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min-list">
    <w:name w:val="admin-list"/>
    <w:basedOn w:val="Normal"/>
    <w:uiPriority w:val="99"/>
    <w:rsid w:val="00173519"/>
    <w:pPr>
      <w:widowControl/>
      <w:shd w:val="clear" w:color="auto" w:fill="F7F7F7"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ber-list">
    <w:name w:val="member-lis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spacing w:val="-60"/>
      <w:kern w:val="0"/>
      <w:sz w:val="24"/>
      <w:szCs w:val="24"/>
    </w:rPr>
  </w:style>
  <w:style w:type="paragraph" w:customStyle="1" w:styleId="person-detail">
    <w:name w:val="person-detai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l-members">
    <w:name w:val="all-members"/>
    <w:basedOn w:val="Normal"/>
    <w:uiPriority w:val="99"/>
    <w:rsid w:val="00173519"/>
    <w:pPr>
      <w:widowControl/>
      <w:pBdr>
        <w:bottom w:val="single" w:sz="6" w:space="4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ber-show">
    <w:name w:val="member-show"/>
    <w:basedOn w:val="Normal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s">
    <w:name w:val="blogs"/>
    <w:basedOn w:val="Normal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s">
    <w:name w:val="photos"/>
    <w:basedOn w:val="Normal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">
    <w:name w:val="share"/>
    <w:basedOn w:val="Normal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quest">
    <w:name w:val="request"/>
    <w:basedOn w:val="Normal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ft-show">
    <w:name w:val="left-show"/>
    <w:basedOn w:val="Normal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ber-show-list">
    <w:name w:val="member-show-list"/>
    <w:basedOn w:val="Normal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bum-edit">
    <w:name w:val="album-edit"/>
    <w:basedOn w:val="Normal"/>
    <w:uiPriority w:val="99"/>
    <w:rsid w:val="00173519"/>
    <w:pPr>
      <w:widowControl/>
      <w:pBdr>
        <w:top w:val="single" w:sz="6" w:space="0" w:color="DDDDDD"/>
        <w:bottom w:val="single" w:sz="6" w:space="0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ber-nav">
    <w:name w:val="member-nav"/>
    <w:basedOn w:val="Normal"/>
    <w:uiPriority w:val="99"/>
    <w:rsid w:val="00173519"/>
    <w:pPr>
      <w:widowControl/>
      <w:pBdr>
        <w:top w:val="single" w:sz="6" w:space="8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invite">
    <w:name w:val="icon-invit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icon-quit">
    <w:name w:val="icon-qui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icon-set">
    <w:name w:val="icon-se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icon-manage">
    <w:name w:val="icon-manag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start-chat">
    <w:name w:val="start-chat"/>
    <w:basedOn w:val="Normal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in-set">
    <w:name w:val="win-se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in-album">
    <w:name w:val="win-albu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-center">
    <w:name w:val="t-center"/>
    <w:basedOn w:val="Normal"/>
    <w:uiPriority w:val="99"/>
    <w:rsid w:val="00173519"/>
    <w:pPr>
      <w:widowControl/>
      <w:spacing w:before="225" w:after="225" w:line="336" w:lineRule="atLeast"/>
      <w:jc w:val="center"/>
    </w:pPr>
    <w:rPr>
      <w:rFonts w:ascii="宋体" w:hAnsi="宋体" w:cs="宋体"/>
      <w:kern w:val="0"/>
    </w:rPr>
  </w:style>
  <w:style w:type="paragraph" w:customStyle="1" w:styleId="quit">
    <w:name w:val="qui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-bold">
    <w:name w:val="f-bol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group-publish">
    <w:name w:val="group-publish"/>
    <w:basedOn w:val="Normal"/>
    <w:uiPriority w:val="99"/>
    <w:rsid w:val="00173519"/>
    <w:pPr>
      <w:widowControl/>
      <w:pBdr>
        <w:top w:val="single" w:sz="6" w:space="4" w:color="D7E6F1"/>
      </w:pBdr>
      <w:shd w:val="clear" w:color="auto" w:fill="F0F5F8"/>
      <w:spacing w:before="7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actions">
    <w:name w:val="share-action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il-tip">
    <w:name w:val="mail-tip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225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chat-nav">
    <w:name w:val="chat-nav"/>
    <w:basedOn w:val="Normal"/>
    <w:uiPriority w:val="99"/>
    <w:rsid w:val="00173519"/>
    <w:pPr>
      <w:widowControl/>
      <w:pBdr>
        <w:top w:val="single" w:sz="6" w:space="6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te-nav">
    <w:name w:val="date-nav"/>
    <w:basedOn w:val="Normal"/>
    <w:uiPriority w:val="99"/>
    <w:rsid w:val="00173519"/>
    <w:pPr>
      <w:widowControl/>
      <w:pBdr>
        <w:top w:val="single" w:sz="6" w:space="6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re-feed">
    <w:name w:val="more-fee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feed-module">
    <w:name w:val="feed-modu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unction-nav">
    <w:name w:val="function-nav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-pager">
    <w:name w:val="blog-pager"/>
    <w:basedOn w:val="Normal"/>
    <w:uiPriority w:val="99"/>
    <w:rsid w:val="00173519"/>
    <w:pPr>
      <w:widowControl/>
      <w:pBdr>
        <w:bottom w:val="single" w:sz="6" w:space="4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re">
    <w:name w:val="pr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xt">
    <w:name w:val="next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-10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ycomment">
    <w:name w:val="mycomment"/>
    <w:basedOn w:val="Normal"/>
    <w:uiPriority w:val="99"/>
    <w:rsid w:val="00173519"/>
    <w:pPr>
      <w:widowControl/>
      <w:shd w:val="clear" w:color="auto" w:fill="EBF3F7"/>
      <w:spacing w:before="100" w:beforeAutospacing="1" w:after="4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label">
    <w:name w:val="tokenizer_labe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newsfeed-reply-emotions">
    <w:name w:val="newsfeed-reply-emotions"/>
    <w:basedOn w:val="Normal"/>
    <w:uiPriority w:val="99"/>
    <w:rsid w:val="00173519"/>
    <w:pPr>
      <w:widowControl/>
      <w:pBdr>
        <w:top w:val="single" w:sz="6" w:space="2" w:color="CEE1EE"/>
        <w:left w:val="single" w:sz="6" w:space="2" w:color="CEE1EE"/>
        <w:bottom w:val="single" w:sz="6" w:space="0" w:color="CEE1EE"/>
        <w:right w:val="single" w:sz="6" w:space="0" w:color="CEE1EE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rror">
    <w:name w:val="erro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lendar">
    <w:name w:val="calendar"/>
    <w:basedOn w:val="Normal"/>
    <w:uiPriority w:val="99"/>
    <w:rsid w:val="00173519"/>
    <w:pPr>
      <w:widowControl/>
      <w:pBdr>
        <w:top w:val="single" w:sz="6" w:space="0" w:color="BAD5E6"/>
        <w:left w:val="single" w:sz="6" w:space="0" w:color="BAD5E6"/>
        <w:bottom w:val="single" w:sz="6" w:space="0" w:color="BAD5E6"/>
        <w:right w:val="single" w:sz="6" w:space="0" w:color="BAD5E6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eta">
    <w:name w:val="beta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qun-reg-right">
    <w:name w:val="qun-reg-right"/>
    <w:basedOn w:val="Normal"/>
    <w:uiPriority w:val="99"/>
    <w:rsid w:val="00173519"/>
    <w:pPr>
      <w:widowControl/>
      <w:spacing w:line="336" w:lineRule="atLeast"/>
      <w:ind w:left="150"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qun-reg-left">
    <w:name w:val="qun-reg-lef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-tip-down">
    <w:name w:val="g-tip-down"/>
    <w:basedOn w:val="Normal"/>
    <w:uiPriority w:val="99"/>
    <w:rsid w:val="00173519"/>
    <w:pPr>
      <w:widowControl/>
      <w:pBdr>
        <w:top w:val="single" w:sz="6" w:space="8" w:color="E2C934"/>
        <w:left w:val="single" w:sz="6" w:space="8" w:color="E2C934"/>
        <w:bottom w:val="single" w:sz="6" w:space="8" w:color="E2C934"/>
        <w:right w:val="single" w:sz="6" w:space="8" w:color="E2C934"/>
      </w:pBdr>
      <w:shd w:val="clear" w:color="auto" w:fill="FFF9D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-tip-right">
    <w:name w:val="g-tip-right"/>
    <w:basedOn w:val="Normal"/>
    <w:uiPriority w:val="99"/>
    <w:rsid w:val="00173519"/>
    <w:pPr>
      <w:widowControl/>
      <w:pBdr>
        <w:top w:val="single" w:sz="6" w:space="8" w:color="E2C934"/>
        <w:left w:val="single" w:sz="6" w:space="8" w:color="E2C934"/>
        <w:bottom w:val="single" w:sz="6" w:space="8" w:color="E2C934"/>
        <w:right w:val="single" w:sz="6" w:space="8" w:color="E2C934"/>
      </w:pBdr>
      <w:shd w:val="clear" w:color="auto" w:fill="FFF9D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-tip-left">
    <w:name w:val="g-tip-left"/>
    <w:basedOn w:val="Normal"/>
    <w:uiPriority w:val="99"/>
    <w:rsid w:val="00173519"/>
    <w:pPr>
      <w:widowControl/>
      <w:pBdr>
        <w:top w:val="single" w:sz="6" w:space="8" w:color="E2C934"/>
        <w:left w:val="single" w:sz="6" w:space="8" w:color="E2C934"/>
        <w:bottom w:val="single" w:sz="6" w:space="8" w:color="E2C934"/>
        <w:right w:val="single" w:sz="6" w:space="8" w:color="E2C934"/>
      </w:pBdr>
      <w:shd w:val="clear" w:color="auto" w:fill="FFF9D7"/>
      <w:spacing w:before="100" w:beforeAutospacing="1" w:after="100" w:afterAutospacing="1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tro-head">
    <w:name w:val="intro-head"/>
    <w:basedOn w:val="Normal"/>
    <w:uiPriority w:val="99"/>
    <w:rsid w:val="00173519"/>
    <w:pPr>
      <w:widowControl/>
      <w:shd w:val="clear" w:color="auto" w:fill="ECEFF5"/>
      <w:spacing w:after="5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ance">
    <w:name w:val="advance"/>
    <w:basedOn w:val="Normal"/>
    <w:uiPriority w:val="99"/>
    <w:rsid w:val="00173519"/>
    <w:pPr>
      <w:widowControl/>
      <w:spacing w:before="30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up-wrapper">
    <w:name w:val="popup-wrapper"/>
    <w:basedOn w:val="Normal"/>
    <w:uiPriority w:val="99"/>
    <w:rsid w:val="00173519"/>
    <w:pPr>
      <w:widowControl/>
      <w:pBdr>
        <w:top w:val="single" w:sz="48" w:space="0" w:color="D8DFEA"/>
        <w:left w:val="single" w:sz="48" w:space="0" w:color="D8DFEA"/>
        <w:bottom w:val="single" w:sz="48" w:space="0" w:color="D8DFEA"/>
        <w:right w:val="single" w:sz="48" w:space="0" w:color="D8DFEA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up-content">
    <w:name w:val="popup-content"/>
    <w:basedOn w:val="Normal"/>
    <w:uiPriority w:val="99"/>
    <w:rsid w:val="00173519"/>
    <w:pPr>
      <w:widowControl/>
      <w:pBdr>
        <w:top w:val="single" w:sz="6" w:space="5" w:color="005EAC"/>
        <w:left w:val="single" w:sz="6" w:space="5" w:color="005EAC"/>
        <w:bottom w:val="single" w:sz="6" w:space="5" w:color="005EAC"/>
        <w:right w:val="single" w:sz="6" w:space="5" w:color="005EAC"/>
      </w:pBdr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dule-popupcity">
    <w:name w:val="module-popupcity"/>
    <w:basedOn w:val="Normal"/>
    <w:uiPriority w:val="99"/>
    <w:rsid w:val="00173519"/>
    <w:pPr>
      <w:widowControl/>
      <w:pBdr>
        <w:top w:val="single" w:sz="6" w:space="2" w:color="C3C3C3"/>
        <w:left w:val="single" w:sz="6" w:space="6" w:color="C3C3C3"/>
        <w:bottom w:val="single" w:sz="6" w:space="2" w:color="C3C3C3"/>
        <w:right w:val="single" w:sz="6" w:space="6" w:color="C3C3C3"/>
      </w:pBdr>
      <w:shd w:val="clear" w:color="auto" w:fill="FFFFFF"/>
      <w:spacing w:before="75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dule-qulist">
    <w:name w:val="module-qulist"/>
    <w:basedOn w:val="Normal"/>
    <w:uiPriority w:val="99"/>
    <w:rsid w:val="00173519"/>
    <w:pPr>
      <w:widowControl/>
      <w:pBdr>
        <w:top w:val="single" w:sz="6" w:space="2" w:color="C3C3C3"/>
        <w:left w:val="single" w:sz="6" w:space="6" w:color="C3C3C3"/>
        <w:bottom w:val="single" w:sz="6" w:space="2" w:color="C3C3C3"/>
        <w:right w:val="single" w:sz="6" w:space="6" w:color="C3C3C3"/>
      </w:pBdr>
      <w:shd w:val="clear" w:color="auto" w:fill="FFFFFF"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dule-schoollist">
    <w:name w:val="module-schoollist"/>
    <w:basedOn w:val="Normal"/>
    <w:uiPriority w:val="99"/>
    <w:rsid w:val="00173519"/>
    <w:pPr>
      <w:widowControl/>
      <w:pBdr>
        <w:top w:val="single" w:sz="6" w:space="4" w:color="C3C3C3"/>
        <w:left w:val="single" w:sz="6" w:space="4" w:color="C3C3C3"/>
        <w:bottom w:val="single" w:sz="6" w:space="4" w:color="C3C3C3"/>
        <w:right w:val="single" w:sz="6" w:space="4" w:color="C3C3C3"/>
      </w:pBdr>
      <w:shd w:val="clear" w:color="auto" w:fill="FFFFFF"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-feed">
    <w:name w:val="a-feed"/>
    <w:basedOn w:val="Normal"/>
    <w:uiPriority w:val="99"/>
    <w:rsid w:val="00173519"/>
    <w:pPr>
      <w:widowControl/>
      <w:pBdr>
        <w:bottom w:val="single" w:sz="6" w:space="4" w:color="E3EEF8"/>
      </w:pBdr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-cmtbox">
    <w:name w:val="min-cmtbox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cmt-body">
    <w:name w:val="mincmt-bod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cmtitem">
    <w:name w:val="statuscmtitem"/>
    <w:basedOn w:val="Normal"/>
    <w:uiPriority w:val="99"/>
    <w:rsid w:val="00173519"/>
    <w:pPr>
      <w:widowControl/>
      <w:pBdr>
        <w:bottom w:val="single" w:sz="6" w:space="5" w:color="E6EFF7"/>
      </w:pBdr>
      <w:shd w:val="clear" w:color="auto" w:fill="F3FAFF"/>
      <w:spacing w:before="100" w:beforeAutospacing="1" w:after="100" w:afterAutospacing="1" w:line="288" w:lineRule="atLeast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mincmt-diggers">
    <w:name w:val="mincmt-diggers"/>
    <w:basedOn w:val="Normal"/>
    <w:uiPriority w:val="99"/>
    <w:rsid w:val="00173519"/>
    <w:pPr>
      <w:widowControl/>
      <w:shd w:val="clear" w:color="auto" w:fill="F3FAFF"/>
      <w:spacing w:before="100" w:beforeAutospacing="1" w:after="3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mt-adding">
    <w:name w:val="cmt-adding"/>
    <w:basedOn w:val="Normal"/>
    <w:uiPriority w:val="99"/>
    <w:rsid w:val="00173519"/>
    <w:pPr>
      <w:widowControl/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-list">
    <w:name w:val="blog-list"/>
    <w:basedOn w:val="Normal"/>
    <w:uiPriority w:val="99"/>
    <w:rsid w:val="00173519"/>
    <w:pPr>
      <w:widowControl/>
      <w:pBdr>
        <w:top w:val="single" w:sz="6" w:space="0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-blog">
    <w:name w:val="list-blog"/>
    <w:basedOn w:val="Normal"/>
    <w:uiPriority w:val="99"/>
    <w:rsid w:val="00173519"/>
    <w:pPr>
      <w:widowControl/>
      <w:pBdr>
        <w:bottom w:val="single" w:sz="6" w:space="0" w:color="EEEE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rginleft">
    <w:name w:val="marginleft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9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ditarticle">
    <w:name w:val="editarticle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color w:val="3B5998"/>
      <w:kern w:val="0"/>
      <w:sz w:val="24"/>
      <w:szCs w:val="24"/>
    </w:rPr>
  </w:style>
  <w:style w:type="paragraph" w:customStyle="1" w:styleId="blog-home">
    <w:name w:val="blog-hom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-article">
    <w:name w:val="stat-article"/>
    <w:basedOn w:val="Normal"/>
    <w:uiPriority w:val="99"/>
    <w:rsid w:val="00173519"/>
    <w:pPr>
      <w:widowControl/>
      <w:spacing w:before="100" w:beforeAutospacing="1" w:after="225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a-nav">
    <w:name w:val="a-nav"/>
    <w:basedOn w:val="Normal"/>
    <w:uiPriority w:val="99"/>
    <w:rsid w:val="00173519"/>
    <w:pPr>
      <w:widowControl/>
      <w:pBdr>
        <w:bottom w:val="single" w:sz="6" w:space="4" w:color="DDDDDD"/>
      </w:pBdr>
      <w:spacing w:before="75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-sidebar">
    <w:name w:val="blog-sideb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-article">
    <w:name w:val="text-article"/>
    <w:basedOn w:val="Normal"/>
    <w:uiPriority w:val="99"/>
    <w:rsid w:val="00173519"/>
    <w:pPr>
      <w:widowControl/>
      <w:shd w:val="clear" w:color="auto" w:fill="FFFFFF"/>
      <w:spacing w:before="120" w:after="120"/>
      <w:ind w:left="120" w:right="120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paragraph" w:customStyle="1" w:styleId="photo-home">
    <w:name w:val="photo-home"/>
    <w:basedOn w:val="Normal"/>
    <w:uiPriority w:val="99"/>
    <w:rsid w:val="00173519"/>
    <w:pPr>
      <w:widowControl/>
      <w:pBdr>
        <w:top w:val="single" w:sz="6" w:space="0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bum-list">
    <w:name w:val="album-list"/>
    <w:basedOn w:val="Normal"/>
    <w:uiPriority w:val="99"/>
    <w:rsid w:val="00173519"/>
    <w:pPr>
      <w:widowControl/>
      <w:pBdr>
        <w:bottom w:val="single" w:sz="6" w:space="11" w:color="DDDDDD"/>
      </w:pBdr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list">
    <w:name w:val="photo-list"/>
    <w:basedOn w:val="Normal"/>
    <w:uiPriority w:val="99"/>
    <w:rsid w:val="00173519"/>
    <w:pPr>
      <w:widowControl/>
      <w:pBdr>
        <w:bottom w:val="single" w:sz="6" w:space="11" w:color="DDDDDD"/>
      </w:pBdr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-arrow">
    <w:name w:val="com-arrow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inalbum">
    <w:name w:val="commentinalbum"/>
    <w:basedOn w:val="Normal"/>
    <w:uiPriority w:val="99"/>
    <w:rsid w:val="00173519"/>
    <w:pPr>
      <w:widowControl/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tail">
    <w:name w:val="detai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none-photo">
    <w:name w:val="none-photo"/>
    <w:basedOn w:val="Normal"/>
    <w:uiPriority w:val="99"/>
    <w:rsid w:val="00173519"/>
    <w:pPr>
      <w:widowControl/>
      <w:spacing w:before="150" w:line="336" w:lineRule="atLeast"/>
      <w:ind w:left="360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j-share-list">
    <w:name w:val="j-share-list"/>
    <w:basedOn w:val="Normal"/>
    <w:uiPriority w:val="99"/>
    <w:rsid w:val="00173519"/>
    <w:pPr>
      <w:widowControl/>
      <w:pBdr>
        <w:bottom w:val="single" w:sz="6" w:space="0" w:color="EEEE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toolbar">
    <w:name w:val="share-toolbar"/>
    <w:basedOn w:val="Normal"/>
    <w:uiPriority w:val="99"/>
    <w:rsid w:val="00173519"/>
    <w:pPr>
      <w:widowControl/>
      <w:pBdr>
        <w:top w:val="single" w:sz="6" w:space="4" w:color="DDDDDD"/>
      </w:pBdr>
      <w:shd w:val="clear" w:color="auto" w:fill="F7F7F7"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itembox">
    <w:name w:val="share-itembox"/>
    <w:basedOn w:val="Normal"/>
    <w:uiPriority w:val="99"/>
    <w:rsid w:val="00173519"/>
    <w:pPr>
      <w:widowControl/>
      <w:pBdr>
        <w:top w:val="single" w:sz="6" w:space="8" w:color="EEEE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owner">
    <w:name w:val="share-owner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body">
    <w:name w:val="share-bod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content">
    <w:name w:val="share-cont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rger-font">
    <w:name w:val="larger-fo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</w:rPr>
  </w:style>
  <w:style w:type="paragraph" w:customStyle="1" w:styleId="share-footer">
    <w:name w:val="share-foot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talk">
    <w:name w:val="usertalk"/>
    <w:basedOn w:val="Normal"/>
    <w:uiPriority w:val="99"/>
    <w:rsid w:val="00173519"/>
    <w:pPr>
      <w:widowControl/>
      <w:spacing w:before="120" w:line="336" w:lineRule="atLeast"/>
      <w:ind w:lef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stcomment">
    <w:name w:val="postcomm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rminal">
    <w:name w:val="terminal"/>
    <w:basedOn w:val="Normal"/>
    <w:uiPriority w:val="99"/>
    <w:rsid w:val="00173519"/>
    <w:pPr>
      <w:widowControl/>
      <w:pBdr>
        <w:top w:val="single" w:sz="6" w:space="8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rminal-video">
    <w:name w:val="terminal-video"/>
    <w:basedOn w:val="Normal"/>
    <w:uiPriority w:val="99"/>
    <w:rsid w:val="00173519"/>
    <w:pPr>
      <w:widowControl/>
      <w:shd w:val="clear" w:color="auto" w:fill="F7F7F7"/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dit">
    <w:name w:val="edi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operations">
    <w:name w:val="share-operations"/>
    <w:basedOn w:val="Normal"/>
    <w:uiPriority w:val="99"/>
    <w:rsid w:val="00173519"/>
    <w:pPr>
      <w:widowControl/>
      <w:spacing w:before="22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-share-info">
    <w:name w:val="new-share-inf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boxcont">
    <w:name w:val="boxcont"/>
    <w:basedOn w:val="Normal"/>
    <w:uiPriority w:val="99"/>
    <w:rsid w:val="00173519"/>
    <w:pPr>
      <w:widowControl/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sidebar">
    <w:name w:val="share-sideb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rminal-music">
    <w:name w:val="terminal-music"/>
    <w:basedOn w:val="Normal"/>
    <w:uiPriority w:val="99"/>
    <w:rsid w:val="00173519"/>
    <w:pPr>
      <w:widowControl/>
      <w:pBdr>
        <w:bottom w:val="single" w:sz="6" w:space="0" w:color="DDDDDD"/>
      </w:pBdr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usice-source">
    <w:name w:val="musice-source"/>
    <w:basedOn w:val="Normal"/>
    <w:uiPriority w:val="99"/>
    <w:rsid w:val="00173519"/>
    <w:pPr>
      <w:widowControl/>
      <w:spacing w:before="15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nt-gift">
    <w:name w:val="sent-gift"/>
    <w:basedOn w:val="Normal"/>
    <w:uiPriority w:val="99"/>
    <w:rsid w:val="00173519"/>
    <w:pPr>
      <w:widowControl/>
      <w:shd w:val="clear" w:color="auto" w:fill="F0F5F8"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mobilenuminput">
    <w:name w:val="sw_mobile_num_inpu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center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swbuttonimg">
    <w:name w:val="sw_button_img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adbtn">
    <w:name w:val="ad_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bg">
    <w:name w:val="btn_b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bg1">
    <w:name w:val="btn_bg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bggray">
    <w:name w:val="btn_bg_gray"/>
    <w:basedOn w:val="Normal"/>
    <w:uiPriority w:val="99"/>
    <w:rsid w:val="00173519"/>
    <w:pPr>
      <w:widowControl/>
      <w:shd w:val="clear" w:color="auto" w:fill="00000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joinbtn">
    <w:name w:val="ad_join_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buybtn">
    <w:name w:val="ad_buy_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downloadbtn">
    <w:name w:val="ad_download_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sharebtn">
    <w:name w:val="ad_share_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likebtn">
    <w:name w:val="ad_like_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operatearea">
    <w:name w:val="sw_operate_area"/>
    <w:basedOn w:val="Normal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block">
    <w:name w:val="sw_block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votetitle">
    <w:name w:val="sw_vote_title"/>
    <w:basedOn w:val="Normal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swvoteicon">
    <w:name w:val="sw_vote_ic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swvotetitletext">
    <w:name w:val="sw_vote_title_tex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swvoteitem">
    <w:name w:val="sw_vote_item"/>
    <w:basedOn w:val="Normal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votep">
    <w:name w:val="sw_vote_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voteitemtextholder">
    <w:name w:val="sw_vote_itemtext_hold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votemore">
    <w:name w:val="sw_vote_more"/>
    <w:basedOn w:val="Normal"/>
    <w:uiPriority w:val="99"/>
    <w:rsid w:val="00173519"/>
    <w:pPr>
      <w:widowControl/>
      <w:shd w:val="clear" w:color="auto" w:fill="005EAC"/>
      <w:spacing w:before="100" w:beforeAutospacing="1" w:after="100" w:afterAutospacing="1" w:line="336" w:lineRule="atLeast"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swvoteless">
    <w:name w:val="sw_vote_less"/>
    <w:basedOn w:val="Normal"/>
    <w:uiPriority w:val="99"/>
    <w:rsid w:val="00173519"/>
    <w:pPr>
      <w:widowControl/>
      <w:shd w:val="clear" w:color="auto" w:fill="CEE1EE"/>
      <w:spacing w:before="100" w:beforeAutospacing="1" w:after="100" w:afterAutospacing="1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swvoteinfo">
    <w:name w:val="sw_vote_info"/>
    <w:basedOn w:val="Normal"/>
    <w:uiPriority w:val="99"/>
    <w:rsid w:val="00173519"/>
    <w:pPr>
      <w:widowControl/>
      <w:spacing w:before="180" w:after="180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wbuttonarea">
    <w:name w:val="sw_button_area"/>
    <w:basedOn w:val="Normal"/>
    <w:uiPriority w:val="99"/>
    <w:rsid w:val="00173519"/>
    <w:pPr>
      <w:widowControl/>
      <w:spacing w:before="18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-refresh-button">
    <w:name w:val="sw-refresh-button"/>
    <w:basedOn w:val="Normal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-x-button">
    <w:name w:val="sw-x-button"/>
    <w:basedOn w:val="Normal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selfhelp">
    <w:name w:val="selfhel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lf-big">
    <w:name w:val="self-big"/>
    <w:basedOn w:val="Normal"/>
    <w:uiPriority w:val="99"/>
    <w:rsid w:val="00173519"/>
    <w:pPr>
      <w:widowControl/>
      <w:pBdr>
        <w:bottom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lf-text">
    <w:name w:val="self-text"/>
    <w:basedOn w:val="Normal"/>
    <w:uiPriority w:val="99"/>
    <w:rsid w:val="00173519"/>
    <w:pPr>
      <w:widowControl/>
      <w:pBdr>
        <w:bottom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-link-ad">
    <w:name w:val="text-link-a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loadmask">
    <w:name w:val="loadmask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spendwb">
    <w:name w:val="suspendwb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admask-small">
    <w:name w:val="loadmask-smal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spendwb-small">
    <w:name w:val="suspendwb-smal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idead">
    <w:name w:val="hidead"/>
    <w:basedOn w:val="Normal"/>
    <w:uiPriority w:val="99"/>
    <w:rsid w:val="00173519"/>
    <w:pPr>
      <w:widowControl/>
      <w:shd w:val="clear" w:color="auto" w:fill="EEF5FB"/>
      <w:spacing w:before="100" w:beforeAutospacing="1" w:after="100" w:afterAutospacing="1" w:line="180" w:lineRule="atLeast"/>
      <w:jc w:val="left"/>
    </w:pPr>
    <w:rPr>
      <w:rFonts w:ascii="宋体" w:hAnsi="宋体" w:cs="宋体"/>
      <w:color w:val="779CB7"/>
      <w:kern w:val="0"/>
      <w:sz w:val="24"/>
      <w:szCs w:val="24"/>
    </w:rPr>
  </w:style>
  <w:style w:type="paragraph" w:customStyle="1" w:styleId="share-ads">
    <w:name w:val="share-ads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idget-ad-for-56">
    <w:name w:val="widget-ad-for-56"/>
    <w:basedOn w:val="Normal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con">
    <w:name w:val="advert-c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spicholder">
    <w:name w:val="adspichold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s-wrap">
    <w:name w:val="ads-wrap"/>
    <w:basedOn w:val="Normal"/>
    <w:uiPriority w:val="99"/>
    <w:rsid w:val="00173519"/>
    <w:pPr>
      <w:widowControl/>
      <w:wordWrap w:val="0"/>
      <w:spacing w:before="45" w:line="336" w:lineRule="atLeast"/>
      <w:ind w:left="12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s-description">
    <w:name w:val="ads-description"/>
    <w:basedOn w:val="Normal"/>
    <w:uiPriority w:val="99"/>
    <w:rsid w:val="00173519"/>
    <w:pPr>
      <w:widowControl/>
      <w:spacing w:before="75" w:after="100" w:afterAutospacing="1" w:line="27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-con">
    <w:name w:val="vote-c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ans-avatar-opt">
    <w:name w:val="fans-avatar-opt"/>
    <w:basedOn w:val="Normal"/>
    <w:uiPriority w:val="99"/>
    <w:rsid w:val="00173519"/>
    <w:pPr>
      <w:widowControl/>
      <w:spacing w:before="30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-info">
    <w:name w:val="vote-info"/>
    <w:basedOn w:val="Normal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contrainer">
    <w:name w:val="ad-contrainer"/>
    <w:basedOn w:val="Normal"/>
    <w:uiPriority w:val="99"/>
    <w:rsid w:val="00173519"/>
    <w:pPr>
      <w:widowControl/>
      <w:pBdr>
        <w:bottom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show-box">
    <w:name w:val="ad-show-box"/>
    <w:basedOn w:val="Normal"/>
    <w:uiPriority w:val="99"/>
    <w:rsid w:val="00173519"/>
    <w:pPr>
      <w:widowControl/>
      <w:spacing w:before="100" w:before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close">
    <w:name w:val="ad-clos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ank-slogan">
    <w:name w:val="thank-sloga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ad-standard-65">
    <w:name w:val="ad-standard-65"/>
    <w:basedOn w:val="Normal"/>
    <w:uiPriority w:val="99"/>
    <w:rsid w:val="00173519"/>
    <w:pPr>
      <w:widowControl/>
      <w:spacing w:before="100" w:before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ead">
    <w:name w:val="phea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-poll">
    <w:name w:val="l-pol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join">
    <w:name w:val="ujoi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line">
    <w:name w:val="headlin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autosug-content">
    <w:name w:val="m-autosug-cont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autosug-hover">
    <w:name w:val="m-autosug-hov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enericdialogpopup">
    <w:name w:val="generic_dialog_popu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xtualarrow">
    <w:name w:val="contextual_arrow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xtualarrowrev">
    <w:name w:val="contextual_arrow_rev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xtualdialogcontent">
    <w:name w:val="contextual_dialog_cont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buttons">
    <w:name w:val="dialog_button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bs">
    <w:name w:val="tab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ggletabs">
    <w:name w:val="toggle_tab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tle-share">
    <w:name w:val="title-shar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popup-figure">
    <w:name w:val="share-popup-figur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abs-title">
    <w:name w:val="share-abs-tit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">
    <w:name w:val="toke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bstop">
    <w:name w:val="tab_sto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stretcher">
    <w:name w:val="tokenizer_stretch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title">
    <w:name w:val="s-tit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vatar">
    <w:name w:val="avat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g">
    <w:name w:val="ms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main">
    <w:name w:val="nav-mai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other">
    <w:name w:val="nav-oth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">
    <w:name w:val="menu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title">
    <w:name w:val="menu-tit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-edit">
    <w:name w:val="info-edi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tion-tip">
    <w:name w:val="mention-t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holder">
    <w:name w:val="menu-hold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item">
    <w:name w:val="menu-ite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parator">
    <w:name w:val="separato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actions">
    <w:name w:val="app-action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arch-menu">
    <w:name w:val="search-menu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tionmenu">
    <w:name w:val="optionmenu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ow">
    <w:name w:val="stow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note">
    <w:name w:val="chatnot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-content">
    <w:name w:val="chattip-cont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-for">
    <w:name w:val="chattip-fo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nercon">
    <w:name w:val="innerc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c">
    <w:name w:val="des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tion">
    <w:name w:val="acti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bg">
    <w:name w:val="topb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bg">
    <w:name w:val="bottomb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ycon-set-pop">
    <w:name w:val="tycon-set-po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n-hide">
    <w:name w:val="share-n-hid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tipshadow">
    <w:name w:val="toptipshadow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tipcontent">
    <w:name w:val="toptipcont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angle">
    <w:name w:val="footang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angle">
    <w:name w:val="headang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220">
    <w:name w:val="w220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input">
    <w:name w:val="status_inpu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e-head">
    <w:name w:val="state-hea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e-checkbox">
    <w:name w:val="state-checkbox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ank-bar">
    <w:name w:val="blank-b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oing">
    <w:name w:val="doin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s">
    <w:name w:val="user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play">
    <w:name w:val="video-pla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er">
    <w:name w:val="play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-operations">
    <w:name w:val="v-operation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arrow">
    <w:name w:val="tip-arrow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vip-tip">
    <w:name w:val="notvip-t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dowed">
    <w:name w:val="shadowe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sit-time">
    <w:name w:val="visit-tim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add">
    <w:name w:val="icon-ad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profile">
    <w:name w:val="icon-profi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gossip">
    <w:name w:val="icon-goss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wpi">
    <w:name w:val="icon-wpi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gift">
    <w:name w:val="icon-gif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">
    <w:name w:val="new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d-list">
    <w:name w:val="frd-lis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content">
    <w:name w:val="tip-cont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ck-home">
    <w:name w:val="back-hom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ck-top">
    <w:name w:val="back-to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-admin-wrapper">
    <w:name w:val="page-admin-wrapp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-action">
    <w:name w:val="m-editor-acti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-submit">
    <w:name w:val="m-editor-submi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mo-header">
    <w:name w:val="emo-head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mo-list">
    <w:name w:val="emo-lis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loat-left">
    <w:name w:val="float-lef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vip">
    <w:name w:val="btn_v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tle-name">
    <w:name w:val="title-nam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turn-index">
    <w:name w:val="return-index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-first">
    <w:name w:val="not-firs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ck">
    <w:name w:val="back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ype">
    <w:name w:val="typ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">
    <w:name w:val="me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cret">
    <w:name w:val="secre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il">
    <w:name w:val="mai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vite">
    <w:name w:val="invit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ave-cancel">
    <w:name w:val="save-cance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-save">
    <w:name w:val="btn-sav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-cancel">
    <w:name w:val="btn-cance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">
    <w:name w:val="clos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header">
    <w:name w:val="side-item-head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img">
    <w:name w:val="video-im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scretion">
    <w:name w:val="discreti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rule">
    <w:name w:val="tip-ru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tabs">
    <w:name w:val="nav-tab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tro">
    <w:name w:val="intr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">
    <w:name w:val="to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">
    <w:name w:val="botto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">
    <w:name w:val="tex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">
    <w:name w:val="de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lect-input">
    <w:name w:val="select-inpu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-list">
    <w:name w:val="friend-lis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">
    <w:name w:val="inf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er1">
    <w:name w:val="Head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ing">
    <w:name w:val="sharin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">
    <w:name w:val="phot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ic">
    <w:name w:val="top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lp">
    <w:name w:val="hel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bg">
    <w:name w:val="tip-b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re-chat">
    <w:name w:val="pre-cha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xt-chat">
    <w:name w:val="next-cha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erating">
    <w:name w:val="operatin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-avatar">
    <w:name w:val="user-avat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form">
    <w:name w:val="replyfor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nth">
    <w:name w:val="month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y">
    <w:name w:val="da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te">
    <w:name w:val="dat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ow-area">
    <w:name w:val="show-area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">
    <w:name w:val="im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eps">
    <w:name w:val="step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">
    <w:name w:val="figur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media">
    <w:name w:val="blogmedia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-group">
    <w:name w:val="user-grou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tails">
    <w:name w:val="detail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cation">
    <w:name w:val="locati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-interact-pic">
    <w:name w:val="no-interact-p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milar-feed">
    <w:name w:val="similar-fee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iginal-stauts">
    <w:name w:val="original-staut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test-news">
    <w:name w:val="latest-new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header">
    <w:name w:val="feed-head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headline">
    <w:name w:val="feed-headlin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loading">
    <w:name w:val="feed-loadin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more-feed">
    <w:name w:val="nomore-fee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nreads-count">
    <w:name w:val="unreads-cou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tools">
    <w:name w:val="feed-tool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tegory-filterhover">
    <w:name w:val="category-filter_hov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load-feed">
    <w:name w:val="reload-fee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setting">
    <w:name w:val="feed-settin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list">
    <w:name w:val="feed-lis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re">
    <w:name w:val="mor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friendpic">
    <w:name w:val="minfriendp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body">
    <w:name w:val="replybod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-nav">
    <w:name w:val="reply-nav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-count">
    <w:name w:val="status-cou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ulllistfoot">
    <w:name w:val="full_listfoo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bum-home">
    <w:name w:val="album-hom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ight">
    <w:name w:val="righ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td">
    <w:name w:val="photot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holder">
    <w:name w:val="photo-hold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des">
    <w:name w:val="photo-de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-content">
    <w:name w:val="des-cont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-comment">
    <w:name w:val="user-comm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x-photomain">
    <w:name w:val="box-photomai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allery">
    <w:name w:val="galler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udio">
    <w:name w:val="audi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e">
    <w:name w:val="not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pic">
    <w:name w:val="video-p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boxshare">
    <w:name w:val="combox_shar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mtbody">
    <w:name w:val="cmtbod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pic">
    <w:name w:val="share-p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source">
    <w:name w:val="share-sourc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">
    <w:name w:val="side-ite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body">
    <w:name w:val="side-item-bod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ns">
    <w:name w:val="fan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nsapp">
    <w:name w:val="fansap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app">
    <w:name w:val="infoap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er1">
    <w:name w:val="Foot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">
    <w:name w:val="pla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voteitemtext">
    <w:name w:val="sw_vote_itemtex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r">
    <w:name w:val="r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r">
    <w:name w:val="ad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ill">
    <w:name w:val="wil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xt">
    <w:name w:val="tx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dr">
    <w:name w:val="add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bg">
    <w:name w:val="maskb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view">
    <w:name w:val="maskview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spendbg">
    <w:name w:val="suspendb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spendview">
    <w:name w:val="suspendview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uomi-ad-header">
    <w:name w:val="nuomi-ad-head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asbg">
    <w:name w:val="hasb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x">
    <w:name w:val="box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l">
    <w:name w:val="t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r">
    <w:name w:val="t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">
    <w:name w:val="b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r">
    <w:name w:val="b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title">
    <w:name w:val="advert-tit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ore">
    <w:name w:val="advert-mor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userpic">
    <w:name w:val="voteuserp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ns-avatar">
    <w:name w:val="fans-avat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txt">
    <w:name w:val="votetx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scribe">
    <w:name w:val="discrib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content">
    <w:name w:val="ad-cont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-btn">
    <w:name w:val="close-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-reason">
    <w:name w:val="close-reas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confirm-btn">
    <w:name w:val="ad-confirm-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cancel-btn">
    <w:name w:val="ad-cancel-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anks">
    <w:name w:val="thank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content">
    <w:name w:val="dialog_cont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body">
    <w:name w:val="dialog_bod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padding">
    <w:name w:val="no_paddin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popup">
    <w:name w:val="share_popu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summary">
    <w:name w:val="dialog_summar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ading">
    <w:name w:val="loadin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selected">
    <w:name w:val="token_selecte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text">
    <w:name w:val="s-tex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bboxyellow">
    <w:name w:val="msbbox_yellow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uide-message">
    <w:name w:val="guide-messag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x">
    <w:name w:val="fix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xed">
    <w:name w:val="fixe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own">
    <w:name w:val="dow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p">
    <w:name w:val="u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lete">
    <w:name w:val="delet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dify">
    <w:name w:val="modif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rst">
    <w:name w:val="firs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lker">
    <w:name w:val="talk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lking">
    <w:name w:val="talkin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om">
    <w:name w:val="fro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ow-relations">
    <w:name w:val="show-relation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s-tip">
    <w:name w:val="names-t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uthor">
    <w:name w:val="autho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mestamp">
    <w:name w:val="timestam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ic">
    <w:name w:val="p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area">
    <w:name w:val="info_area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oice-word">
    <w:name w:val="choice-wor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oice-bg">
    <w:name w:val="choice-b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pic">
    <w:name w:val="votep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t">
    <w:name w:val="r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st">
    <w:name w:val="las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nner">
    <w:name w:val="bann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loat-right">
    <w:name w:val="float-righ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ico">
    <w:name w:val="imic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ico">
    <w:name w:val="statusic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container">
    <w:name w:val="noticecontain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boxshadow">
    <w:name w:val="noticebox_shadow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box">
    <w:name w:val="noticebox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name">
    <w:name w:val="friendnam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text">
    <w:name w:val="contenttex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n2rr">
    <w:name w:val="xn2r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bar">
    <w:name w:val="ad-b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info">
    <w:name w:val="userinf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sk">
    <w:name w:val="task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rrow">
    <w:name w:val="arrow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tract-icon">
    <w:name w:val="retract-ic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ption1">
    <w:name w:val="Caption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tem">
    <w:name w:val="ite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rop-menu-btn">
    <w:name w:val="drop-menu-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mo-tab-switch">
    <w:name w:val="emo-tab-switch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il-link">
    <w:name w:val="mail-link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-area">
    <w:name w:val="mem-area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nk-b">
    <w:name w:val="link-b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nk-s">
    <w:name w:val="link-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eck-all">
    <w:name w:val="check-al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eck-part">
    <w:name w:val="check-par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re-m">
    <w:name w:val="pre-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xt-m">
    <w:name w:val="next-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gend">
    <w:name w:val="legen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">
    <w:name w:val="st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1">
    <w:name w:val="star-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2">
    <w:name w:val="star-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3">
    <w:name w:val="star-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4">
    <w:name w:val="star-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5">
    <w:name w:val="star-5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item">
    <w:name w:val="photo-ite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comment">
    <w:name w:val="pagecomm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">
    <w:name w:val="vide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iting">
    <w:name w:val="aitin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ded-friends">
    <w:name w:val="added-friend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tegory-filter">
    <w:name w:val="category-filt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content">
    <w:name w:val="replycont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cmtcount">
    <w:name w:val="mincmtcou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all">
    <w:name w:val="replyal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hisper-label">
    <w:name w:val="whisper-labe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bum-sidebar">
    <w:name w:val="album-sideb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sition">
    <w:name w:val="positi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nail">
    <w:name w:val="thumbnai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-exif">
    <w:name w:val="content-exif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urna">
    <w:name w:val="turna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urnb">
    <w:name w:val="turnb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">
    <w:name w:val="thumb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om-sponsor">
    <w:name w:val="from-sponso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space">
    <w:name w:val="btnspac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ql">
    <w:name w:val="q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qr">
    <w:name w:val="q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ke-ad">
    <w:name w:val="like-a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area">
    <w:name w:val="ad-area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unt">
    <w:name w:val="cou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ck">
    <w:name w:val="lock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pichold">
    <w:name w:val="headpichold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dfriendaction">
    <w:name w:val="addfriend_actio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btn">
    <w:name w:val="input-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s">
    <w:name w:val="name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tle">
    <w:name w:val="tit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ngtitle">
    <w:name w:val="long_titl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ner-under">
    <w:name w:val="inner-und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btn">
    <w:name w:val="closebt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nglebottom">
    <w:name w:val="anglebotto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notice">
    <w:name w:val="closenotic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pic">
    <w:name w:val="headpi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content">
    <w:name w:val="noticeconte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bel">
    <w:name w:val="labe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-tip">
    <w:name w:val="name-t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combine">
    <w:name w:val="video-combin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wdthisc">
    <w:name w:val="fwdthisc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nk">
    <w:name w:val="link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link">
    <w:name w:val="advert-link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oin-vip">
    <w:name w:val="join-v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okup-class">
    <w:name w:val="lookup-clas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-name">
    <w:name w:val="a-nam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text">
    <w:name w:val="inputtex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ay">
    <w:name w:val="gra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text">
    <w:name w:val="replytex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tionbox">
    <w:name w:val="actionbox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imize">
    <w:name w:val="minimiz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box">
    <w:name w:val="video-box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login">
    <w:name w:val="poplogi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pyright">
    <w:name w:val="copyrigh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aoes">
    <w:name w:val="haoe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is-page">
    <w:name w:val="this-pag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login-info">
    <w:name w:val="poplogin-inf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-login-box">
    <w:name w:val="pop-login-box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-menu">
    <w:name w:val="account-menu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s">
    <w:name w:val="account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apps-body">
    <w:name w:val="menu-apps-bod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y-fav-apps">
    <w:name w:val="my-fav-app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item">
    <w:name w:val="app-item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item-empty">
    <w:name w:val="app-item-empt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name">
    <w:name w:val="app-nam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ther-apps">
    <w:name w:val="other-app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apps-side">
    <w:name w:val="menu-apps-sid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autoselector">
    <w:name w:val="friendautoselecto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-info">
    <w:name w:val="account-info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s-list-wrapper">
    <w:name w:val="accounts-list-wrapp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s-list">
    <w:name w:val="accounts-lis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-login">
    <w:name w:val="account-logi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itch-tip">
    <w:name w:val="switch-t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rror-msg">
    <w:name w:val="error-msg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s-pager">
    <w:name w:val="accounts-pag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xtool">
    <w:name w:val="bxtoo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area">
    <w:name w:val="textarea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ggs">
    <w:name w:val="digg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ggers">
    <w:name w:val="digger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ublisher">
    <w:name w:val="publish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s">
    <w:name w:val="comment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re-comments">
    <w:name w:val="more-comment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nder">
    <w:name w:val="und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ot">
    <w:name w:val="do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itch">
    <w:name w:val="switch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tions">
    <w:name w:val="option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s">
    <w:name w:val="mask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holder">
    <w:name w:val="app-hold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ce-tip">
    <w:name w:val="place-tip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olbar">
    <w:name w:val="toolba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-ctrl">
    <w:name w:val="page-ctrl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">
    <w:name w:val="accou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erifycode">
    <w:name w:val="verifycod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erifycode-image">
    <w:name w:val="verifycode-image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-count">
    <w:name w:val="text-count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">
    <w:name w:val="reply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s">
    <w:name w:val="friends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ain">
    <w:name w:val="advert-main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lector">
    <w:name w:val="selecto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-page">
    <w:name w:val="no-page"/>
    <w:basedOn w:val="Normal"/>
    <w:uiPriority w:val="99"/>
    <w:rsid w:val="00173519"/>
    <w:pPr>
      <w:widowControl/>
      <w:spacing w:before="100" w:beforeAutospacing="1" w:after="100" w:afterAutospacing="1" w:line="48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border">
    <w:name w:val="noborder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abel1">
    <w:name w:val="label1"/>
    <w:basedOn w:val="DefaultParagraphFont"/>
    <w:uiPriority w:val="99"/>
    <w:rsid w:val="00173519"/>
    <w:rPr>
      <w:b/>
      <w:bCs/>
      <w:color w:val="666666"/>
    </w:rPr>
  </w:style>
  <w:style w:type="character" w:customStyle="1" w:styleId="sorticon">
    <w:name w:val="sorticon"/>
    <w:basedOn w:val="DefaultParagraphFont"/>
    <w:uiPriority w:val="99"/>
    <w:rsid w:val="00173519"/>
  </w:style>
  <w:style w:type="character" w:customStyle="1" w:styleId="title1">
    <w:name w:val="title1"/>
    <w:basedOn w:val="DefaultParagraphFont"/>
    <w:uiPriority w:val="99"/>
    <w:rsid w:val="00173519"/>
  </w:style>
  <w:style w:type="character" w:customStyle="1" w:styleId="tip1">
    <w:name w:val="tip1"/>
    <w:basedOn w:val="DefaultParagraphFont"/>
    <w:uiPriority w:val="99"/>
    <w:rsid w:val="00173519"/>
  </w:style>
  <w:style w:type="character" w:customStyle="1" w:styleId="stat">
    <w:name w:val="stat"/>
    <w:basedOn w:val="DefaultParagraphFont"/>
    <w:uiPriority w:val="99"/>
    <w:rsid w:val="00173519"/>
  </w:style>
  <w:style w:type="character" w:customStyle="1" w:styleId="wrong">
    <w:name w:val="wrong"/>
    <w:basedOn w:val="DefaultParagraphFont"/>
    <w:uiPriority w:val="99"/>
    <w:rsid w:val="00173519"/>
  </w:style>
  <w:style w:type="character" w:customStyle="1" w:styleId="new-blog">
    <w:name w:val="new-blog"/>
    <w:basedOn w:val="DefaultParagraphFont"/>
    <w:uiPriority w:val="99"/>
    <w:rsid w:val="00173519"/>
  </w:style>
  <w:style w:type="character" w:customStyle="1" w:styleId="group">
    <w:name w:val="group"/>
    <w:basedOn w:val="DefaultParagraphFont"/>
    <w:uiPriority w:val="99"/>
    <w:rsid w:val="00173519"/>
  </w:style>
  <w:style w:type="character" w:customStyle="1" w:styleId="new">
    <w:name w:val="new"/>
    <w:basedOn w:val="DefaultParagraphFont"/>
    <w:uiPriority w:val="99"/>
    <w:rsid w:val="00173519"/>
  </w:style>
  <w:style w:type="character" w:customStyle="1" w:styleId="time1">
    <w:name w:val="time1"/>
    <w:basedOn w:val="DefaultParagraphFont"/>
    <w:uiPriority w:val="99"/>
    <w:rsid w:val="00173519"/>
    <w:rPr>
      <w:color w:val="888888"/>
    </w:rPr>
  </w:style>
  <w:style w:type="character" w:customStyle="1" w:styleId="m-editor-photo">
    <w:name w:val="m-editor-photo"/>
    <w:basedOn w:val="DefaultParagraphFont"/>
    <w:uiPriority w:val="99"/>
    <w:rsid w:val="00173519"/>
  </w:style>
  <w:style w:type="character" w:customStyle="1" w:styleId="file-name">
    <w:name w:val="file-name"/>
    <w:basedOn w:val="DefaultParagraphFont"/>
    <w:uiPriority w:val="99"/>
    <w:rsid w:val="00173519"/>
  </w:style>
  <w:style w:type="character" w:customStyle="1" w:styleId="input">
    <w:name w:val="input"/>
    <w:basedOn w:val="DefaultParagraphFont"/>
    <w:uiPriority w:val="99"/>
    <w:rsid w:val="00173519"/>
  </w:style>
  <w:style w:type="character" w:customStyle="1" w:styleId="duration">
    <w:name w:val="duration"/>
    <w:basedOn w:val="DefaultParagraphFont"/>
    <w:uiPriority w:val="99"/>
    <w:rsid w:val="00173519"/>
  </w:style>
  <w:style w:type="character" w:customStyle="1" w:styleId="x">
    <w:name w:val="x"/>
    <w:basedOn w:val="DefaultParagraphFont"/>
    <w:uiPriority w:val="99"/>
    <w:rsid w:val="00173519"/>
  </w:style>
  <w:style w:type="character" w:customStyle="1" w:styleId="xhover">
    <w:name w:val="x_hover"/>
    <w:basedOn w:val="DefaultParagraphFont"/>
    <w:uiPriority w:val="99"/>
    <w:rsid w:val="00173519"/>
  </w:style>
  <w:style w:type="character" w:customStyle="1" w:styleId="text1">
    <w:name w:val="text1"/>
    <w:basedOn w:val="DefaultParagraphFont"/>
    <w:uiPriority w:val="99"/>
    <w:rsid w:val="00173519"/>
  </w:style>
  <w:style w:type="character" w:customStyle="1" w:styleId="chars-count">
    <w:name w:val="chars-count"/>
    <w:basedOn w:val="DefaultParagraphFont"/>
    <w:uiPriority w:val="99"/>
    <w:rsid w:val="00173519"/>
  </w:style>
  <w:style w:type="character" w:customStyle="1" w:styleId="seperator">
    <w:name w:val="seperator"/>
    <w:basedOn w:val="DefaultParagraphFont"/>
    <w:uiPriority w:val="99"/>
    <w:rsid w:val="00173519"/>
  </w:style>
  <w:style w:type="character" w:customStyle="1" w:styleId="photo-info">
    <w:name w:val="photo-info"/>
    <w:basedOn w:val="DefaultParagraphFont"/>
    <w:uiPriority w:val="99"/>
    <w:rsid w:val="00173519"/>
  </w:style>
  <w:style w:type="character" w:customStyle="1" w:styleId="holder">
    <w:name w:val="holder"/>
    <w:basedOn w:val="DefaultParagraphFont"/>
    <w:uiPriority w:val="99"/>
    <w:rsid w:val="00173519"/>
  </w:style>
  <w:style w:type="character" w:customStyle="1" w:styleId="msg-count">
    <w:name w:val="msg-count"/>
    <w:basedOn w:val="DefaultParagraphFont"/>
    <w:uiPriority w:val="99"/>
    <w:rsid w:val="00173519"/>
  </w:style>
  <w:style w:type="character" w:customStyle="1" w:styleId="count1">
    <w:name w:val="count1"/>
    <w:basedOn w:val="DefaultParagraphFont"/>
    <w:uiPriority w:val="99"/>
    <w:rsid w:val="00173519"/>
  </w:style>
  <w:style w:type="paragraph" w:customStyle="1" w:styleId="phead1">
    <w:name w:val="phead1"/>
    <w:basedOn w:val="Normal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-poll1">
    <w:name w:val="l-poll1"/>
    <w:basedOn w:val="Normal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join1">
    <w:name w:val="ujoin1"/>
    <w:basedOn w:val="Normal"/>
    <w:uiPriority w:val="99"/>
    <w:rsid w:val="00173519"/>
    <w:pPr>
      <w:widowControl/>
      <w:pBdr>
        <w:bottom w:val="single" w:sz="6" w:space="0" w:color="D8DFEA"/>
      </w:pBdr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rrorsdiv1">
    <w:name w:val="errors_div1"/>
    <w:basedOn w:val="Normal"/>
    <w:uiPriority w:val="99"/>
    <w:rsid w:val="00173519"/>
    <w:pPr>
      <w:widowControl/>
      <w:spacing w:before="150" w:after="150" w:line="300" w:lineRule="atLeast"/>
      <w:ind w:left="150" w:right="1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headline1">
    <w:name w:val="headlin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autosug-content1">
    <w:name w:val="m-autosug-content1"/>
    <w:basedOn w:val="Normal"/>
    <w:uiPriority w:val="99"/>
    <w:rsid w:val="00173519"/>
    <w:pPr>
      <w:widowControl/>
      <w:pBdr>
        <w:top w:val="single" w:sz="6" w:space="0" w:color="BDC7D8"/>
        <w:left w:val="single" w:sz="6" w:space="0" w:color="BDC7D8"/>
        <w:bottom w:val="single" w:sz="6" w:space="0" w:color="BDC7D8"/>
        <w:right w:val="single" w:sz="6" w:space="0" w:color="BDC7D8"/>
      </w:pBdr>
      <w:shd w:val="clear" w:color="auto" w:fill="FFFFFF"/>
      <w:spacing w:before="100" w:beforeAutospacing="1" w:after="100" w:afterAutospacing="1" w:line="312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autosug-hover1">
    <w:name w:val="m-autosug-hover1"/>
    <w:basedOn w:val="Normal"/>
    <w:uiPriority w:val="99"/>
    <w:rsid w:val="00173519"/>
    <w:pPr>
      <w:widowControl/>
      <w:shd w:val="clear" w:color="auto" w:fill="3B5998"/>
      <w:spacing w:before="100" w:beforeAutospacing="1" w:after="100" w:afterAutospacing="1" w:line="336" w:lineRule="atLeast"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dialogcontent1">
    <w:name w:val="dialog_content1"/>
    <w:basedOn w:val="Normal"/>
    <w:uiPriority w:val="99"/>
    <w:rsid w:val="00173519"/>
    <w:pPr>
      <w:widowControl/>
      <w:pBdr>
        <w:top w:val="single" w:sz="2" w:space="0" w:color="005EAC"/>
        <w:left w:val="single" w:sz="6" w:space="0" w:color="005EAC"/>
        <w:bottom w:val="single" w:sz="6" w:space="0" w:color="005EAC"/>
        <w:right w:val="single" w:sz="6" w:space="0" w:color="005EAC"/>
      </w:pBdr>
      <w:shd w:val="clear" w:color="auto" w:fill="FFFFFF"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body1">
    <w:name w:val="dialog_body1"/>
    <w:basedOn w:val="Normal"/>
    <w:uiPriority w:val="99"/>
    <w:rsid w:val="00173519"/>
    <w:pPr>
      <w:widowControl/>
      <w:pBdr>
        <w:bottom w:val="single" w:sz="6" w:space="8" w:color="CEE1EE"/>
      </w:pBdr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padding1">
    <w:name w:val="no_padding1"/>
    <w:basedOn w:val="Normal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popup1">
    <w:name w:val="share_popup1"/>
    <w:basedOn w:val="Normal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summary1">
    <w:name w:val="dialog_summary1"/>
    <w:basedOn w:val="Normal"/>
    <w:uiPriority w:val="99"/>
    <w:rsid w:val="00173519"/>
    <w:pPr>
      <w:widowControl/>
      <w:pBdr>
        <w:bottom w:val="single" w:sz="6" w:space="6" w:color="CCCCCC"/>
      </w:pBdr>
      <w:shd w:val="clear" w:color="auto" w:fill="F2F2F2"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ext1">
    <w:name w:val="centertext1"/>
    <w:basedOn w:val="Normal"/>
    <w:uiPriority w:val="99"/>
    <w:rsid w:val="00173519"/>
    <w:pPr>
      <w:widowControl/>
      <w:spacing w:before="450" w:after="450" w:line="300" w:lineRule="atLeast"/>
      <w:ind w:left="450" w:right="4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gray1">
    <w:name w:val="gray1"/>
    <w:basedOn w:val="Normal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color w:val="B4B4B4"/>
      <w:kern w:val="0"/>
      <w:sz w:val="24"/>
      <w:szCs w:val="24"/>
    </w:rPr>
  </w:style>
  <w:style w:type="paragraph" w:customStyle="1" w:styleId="dialogbuttons1">
    <w:name w:val="dialog_buttons1"/>
    <w:basedOn w:val="Normal"/>
    <w:uiPriority w:val="99"/>
    <w:rsid w:val="00173519"/>
    <w:pPr>
      <w:widowControl/>
      <w:shd w:val="clear" w:color="auto" w:fill="F0F5F8"/>
      <w:spacing w:before="100" w:beforeAutospacing="1" w:after="120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loading1">
    <w:name w:val="loading1"/>
    <w:basedOn w:val="Normal"/>
    <w:uiPriority w:val="99"/>
    <w:rsid w:val="00173519"/>
    <w:pPr>
      <w:widowControl/>
      <w:shd w:val="clear" w:color="auto" w:fill="F7F7F7"/>
      <w:spacing w:before="100" w:beforeAutospacing="1" w:after="120" w:line="336" w:lineRule="atLeast"/>
      <w:jc w:val="left"/>
    </w:pPr>
    <w:rPr>
      <w:rFonts w:ascii="宋体" w:hAnsi="宋体" w:cs="宋体"/>
      <w:b/>
      <w:bCs/>
      <w:kern w:val="0"/>
    </w:rPr>
  </w:style>
  <w:style w:type="paragraph" w:customStyle="1" w:styleId="genericdialogpopup1">
    <w:name w:val="generic_dialog_popup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xtualarrow1">
    <w:name w:val="contextual_arrow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xtualarrowrev1">
    <w:name w:val="contextual_arrow_rev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xtualdialogcontent1">
    <w:name w:val="contextual_dialog_content1"/>
    <w:basedOn w:val="Normal"/>
    <w:uiPriority w:val="99"/>
    <w:rsid w:val="00173519"/>
    <w:pPr>
      <w:widowControl/>
      <w:pBdr>
        <w:top w:val="single" w:sz="6" w:space="6" w:color="B7B7B7"/>
        <w:left w:val="single" w:sz="6" w:space="8" w:color="B7B7B7"/>
        <w:bottom w:val="single" w:sz="12" w:space="8" w:color="005EAC"/>
        <w:right w:val="single" w:sz="6" w:space="8" w:color="B7B7B7"/>
      </w:pBdr>
      <w:shd w:val="clear" w:color="auto" w:fill="F0F0F0"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buttons2">
    <w:name w:val="dialog_buttons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content2">
    <w:name w:val="dialog_content2"/>
    <w:basedOn w:val="Normal"/>
    <w:uiPriority w:val="99"/>
    <w:rsid w:val="00173519"/>
    <w:pPr>
      <w:widowControl/>
      <w:shd w:val="clear" w:color="auto" w:fill="FFFFFF"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body2">
    <w:name w:val="dialog_body2"/>
    <w:basedOn w:val="Normal"/>
    <w:uiPriority w:val="99"/>
    <w:rsid w:val="00173519"/>
    <w:pPr>
      <w:widowControl/>
      <w:pBdr>
        <w:bottom w:val="single" w:sz="6" w:space="8" w:color="CEE1EE"/>
      </w:pBdr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bs1">
    <w:name w:val="tabs1"/>
    <w:basedOn w:val="Normal"/>
    <w:uiPriority w:val="99"/>
    <w:rsid w:val="00173519"/>
    <w:pPr>
      <w:widowControl/>
      <w:pBdr>
        <w:bottom w:val="single" w:sz="6" w:space="0" w:color="898989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ggletabs1">
    <w:name w:val="toggle_tabs1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login1">
    <w:name w:val="poplogin1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tle-share1">
    <w:name w:val="title-shar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</w:rPr>
  </w:style>
  <w:style w:type="paragraph" w:customStyle="1" w:styleId="share-popup-figure1">
    <w:name w:val="share-popup-figure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abs-title1">
    <w:name w:val="share-abs-titl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tokenizerinput1">
    <w:name w:val="tokenizer_input1"/>
    <w:basedOn w:val="Normal"/>
    <w:uiPriority w:val="99"/>
    <w:rsid w:val="00173519"/>
    <w:pPr>
      <w:widowControl/>
      <w:spacing w:before="15" w:after="100" w:afterAutospacing="1" w:line="336" w:lineRule="atLeast"/>
      <w:ind w:right="4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1">
    <w:name w:val="token1"/>
    <w:basedOn w:val="Normal"/>
    <w:uiPriority w:val="99"/>
    <w:rsid w:val="00173519"/>
    <w:pPr>
      <w:widowControl/>
      <w:spacing w:before="15" w:after="100" w:afterAutospacing="1" w:line="336" w:lineRule="atLeast"/>
      <w:ind w:right="4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bstop1">
    <w:name w:val="tab_stop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stretcher1">
    <w:name w:val="tokenizer_stretch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inputshadow1">
    <w:name w:val="tokenizer_input_shadow1"/>
    <w:basedOn w:val="Normal"/>
    <w:uiPriority w:val="99"/>
    <w:rsid w:val="00173519"/>
    <w:pPr>
      <w:widowControl/>
      <w:pBdr>
        <w:top w:val="single" w:sz="2" w:space="2" w:color="000000"/>
        <w:left w:val="single" w:sz="2" w:space="4" w:color="000000"/>
        <w:bottom w:val="single" w:sz="2" w:space="2" w:color="000000"/>
        <w:right w:val="single" w:sz="2" w:space="4" w:color="000000"/>
      </w:pBdr>
      <w:spacing w:before="15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token2">
    <w:name w:val="token2"/>
    <w:basedOn w:val="Normal"/>
    <w:uiPriority w:val="99"/>
    <w:rsid w:val="00173519"/>
    <w:pPr>
      <w:widowControl/>
      <w:spacing w:before="45" w:after="100" w:afterAutospacing="1" w:line="336" w:lineRule="atLeast"/>
      <w:ind w:right="45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token3">
    <w:name w:val="token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4">
    <w:name w:val="token4"/>
    <w:basedOn w:val="Normal"/>
    <w:uiPriority w:val="99"/>
    <w:rsid w:val="00173519"/>
    <w:pPr>
      <w:widowControl/>
      <w:spacing w:before="45" w:after="100" w:afterAutospacing="1" w:line="336" w:lineRule="atLeast"/>
      <w:ind w:right="45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tokenselected1">
    <w:name w:val="token_selected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tokenselected2">
    <w:name w:val="token_selected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FFFFFF"/>
      <w:kern w:val="0"/>
      <w:sz w:val="24"/>
      <w:szCs w:val="24"/>
    </w:rPr>
  </w:style>
  <w:style w:type="character" w:customStyle="1" w:styleId="x1">
    <w:name w:val="x1"/>
    <w:basedOn w:val="DefaultParagraphFont"/>
    <w:uiPriority w:val="99"/>
    <w:rsid w:val="00173519"/>
  </w:style>
  <w:style w:type="character" w:customStyle="1" w:styleId="xhover1">
    <w:name w:val="x_hover1"/>
    <w:basedOn w:val="DefaultParagraphFont"/>
    <w:uiPriority w:val="99"/>
    <w:rsid w:val="00173519"/>
  </w:style>
  <w:style w:type="character" w:customStyle="1" w:styleId="x2">
    <w:name w:val="x2"/>
    <w:basedOn w:val="DefaultParagraphFont"/>
    <w:uiPriority w:val="99"/>
    <w:rsid w:val="00173519"/>
    <w:rPr>
      <w:u w:val="none"/>
      <w:effect w:val="none"/>
    </w:rPr>
  </w:style>
  <w:style w:type="character" w:customStyle="1" w:styleId="xhover2">
    <w:name w:val="x_hover2"/>
    <w:basedOn w:val="DefaultParagraphFont"/>
    <w:uiPriority w:val="99"/>
    <w:rsid w:val="00173519"/>
    <w:rPr>
      <w:u w:val="none"/>
      <w:effect w:val="none"/>
    </w:rPr>
  </w:style>
  <w:style w:type="paragraph" w:customStyle="1" w:styleId="s-text1">
    <w:name w:val="s-text1"/>
    <w:basedOn w:val="Normal"/>
    <w:uiPriority w:val="99"/>
    <w:rsid w:val="00173519"/>
    <w:pPr>
      <w:widowControl/>
      <w:pBdr>
        <w:top w:val="single" w:sz="6" w:space="2" w:color="A0BEDC"/>
        <w:left w:val="single" w:sz="6" w:space="2" w:color="A0BEDC"/>
        <w:bottom w:val="single" w:sz="6" w:space="2" w:color="A0BEDC"/>
        <w:right w:val="single" w:sz="6" w:space="2" w:color="A0BEDC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title1">
    <w:name w:val="s-titl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color w:val="555555"/>
      <w:kern w:val="0"/>
      <w:sz w:val="24"/>
      <w:szCs w:val="24"/>
    </w:rPr>
  </w:style>
  <w:style w:type="paragraph" w:customStyle="1" w:styleId="avatar1">
    <w:name w:val="avatar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g1">
    <w:name w:val="msg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tbox1">
    <w:name w:val="altbox1"/>
    <w:basedOn w:val="Normal"/>
    <w:uiPriority w:val="99"/>
    <w:rsid w:val="00173519"/>
    <w:pPr>
      <w:widowControl/>
      <w:pBdr>
        <w:bottom w:val="single" w:sz="6" w:space="2" w:color="E0E0E0"/>
      </w:pBdr>
      <w:spacing w:before="100" w:beforeAutospacing="1" w:after="225" w:line="336" w:lineRule="atLeast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namefilter1">
    <w:name w:val="namefilter1"/>
    <w:basedOn w:val="Normal"/>
    <w:uiPriority w:val="99"/>
    <w:rsid w:val="00173519"/>
    <w:pPr>
      <w:widowControl/>
      <w:spacing w:before="100" w:beforeAutospacing="1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text1">
    <w:name w:val="inputtext1"/>
    <w:basedOn w:val="Normal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lector1">
    <w:name w:val="selector1"/>
    <w:basedOn w:val="Normal"/>
    <w:uiPriority w:val="99"/>
    <w:rsid w:val="00173519"/>
    <w:pPr>
      <w:widowControl/>
      <w:spacing w:before="100" w:beforeAutospacing="1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bboxyellow1">
    <w:name w:val="msbbox_yellow1"/>
    <w:basedOn w:val="Normal"/>
    <w:uiPriority w:val="99"/>
    <w:rsid w:val="00173519"/>
    <w:pPr>
      <w:widowControl/>
      <w:pBdr>
        <w:top w:val="single" w:sz="6" w:space="11" w:color="E2C822"/>
        <w:left w:val="single" w:sz="6" w:space="11" w:color="E2C822"/>
        <w:bottom w:val="single" w:sz="6" w:space="11" w:color="E2C822"/>
        <w:right w:val="single" w:sz="6" w:space="11" w:color="E2C822"/>
      </w:pBdr>
      <w:shd w:val="clear" w:color="auto" w:fill="FFF9D7"/>
      <w:spacing w:before="150" w:after="150" w:line="336" w:lineRule="atLeast"/>
      <w:ind w:left="150" w:right="1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operation1">
    <w:name w:val="operation1"/>
    <w:basedOn w:val="Normal"/>
    <w:uiPriority w:val="99"/>
    <w:rsid w:val="00173519"/>
    <w:pPr>
      <w:widowControl/>
      <w:pBdr>
        <w:top w:val="single" w:sz="6" w:space="8" w:color="CEE1EE"/>
      </w:pBdr>
      <w:spacing w:before="75" w:after="75" w:line="336" w:lineRule="atLeast"/>
      <w:jc w:val="righ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clearfix1">
    <w:name w:val="clearfix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een1">
    <w:name w:val="green1"/>
    <w:basedOn w:val="Normal"/>
    <w:uiPriority w:val="99"/>
    <w:rsid w:val="00173519"/>
    <w:pPr>
      <w:widowControl/>
      <w:shd w:val="clear" w:color="auto" w:fill="11BB22"/>
      <w:spacing w:before="100" w:beforeAutospacing="1" w:after="100" w:afterAutospacing="1" w:line="336" w:lineRule="atLeast"/>
      <w:jc w:val="left"/>
    </w:pPr>
    <w:rPr>
      <w:rFonts w:ascii="宋体" w:hAnsi="宋体" w:cs="宋体"/>
      <w:color w:val="008000"/>
      <w:kern w:val="0"/>
      <w:sz w:val="24"/>
      <w:szCs w:val="24"/>
    </w:rPr>
  </w:style>
  <w:style w:type="paragraph" w:customStyle="1" w:styleId="copyright1">
    <w:name w:val="copyright1"/>
    <w:basedOn w:val="Normal"/>
    <w:uiPriority w:val="99"/>
    <w:rsid w:val="00173519"/>
    <w:pPr>
      <w:widowControl/>
      <w:pBdr>
        <w:top w:val="single" w:sz="6" w:space="4" w:color="CEE1EE"/>
      </w:pBdr>
      <w:spacing w:before="150" w:after="150" w:line="336" w:lineRule="atLeast"/>
      <w:jc w:val="left"/>
    </w:pPr>
    <w:rPr>
      <w:rFonts w:ascii="宋体" w:hAnsi="宋体" w:cs="宋体"/>
      <w:color w:val="888888"/>
      <w:kern w:val="0"/>
      <w:sz w:val="18"/>
      <w:szCs w:val="18"/>
    </w:rPr>
  </w:style>
  <w:style w:type="paragraph" w:customStyle="1" w:styleId="pipe1">
    <w:name w:val="pipe1"/>
    <w:basedOn w:val="Normal"/>
    <w:uiPriority w:val="99"/>
    <w:rsid w:val="00173519"/>
    <w:pPr>
      <w:widowControl/>
      <w:spacing w:line="336" w:lineRule="atLeast"/>
      <w:ind w:left="45" w:right="45"/>
      <w:jc w:val="left"/>
    </w:pPr>
    <w:rPr>
      <w:rFonts w:ascii="宋体" w:hAnsi="宋体" w:cs="宋体"/>
      <w:color w:val="AAAAAA"/>
      <w:kern w:val="0"/>
      <w:sz w:val="17"/>
      <w:szCs w:val="17"/>
    </w:rPr>
  </w:style>
  <w:style w:type="paragraph" w:customStyle="1" w:styleId="haoes1">
    <w:name w:val="haoes1"/>
    <w:basedOn w:val="Normal"/>
    <w:uiPriority w:val="99"/>
    <w:rsid w:val="00173519"/>
    <w:pPr>
      <w:widowControl/>
      <w:shd w:val="clear" w:color="auto" w:fill="F7F7F7"/>
      <w:spacing w:before="225" w:after="100" w:afterAutospacing="1" w:line="336" w:lineRule="atLeast"/>
      <w:jc w:val="left"/>
    </w:pPr>
    <w:rPr>
      <w:rFonts w:ascii="Tahoma" w:hAnsi="Tahoma" w:cs="Tahoma"/>
      <w:color w:val="888888"/>
      <w:kern w:val="0"/>
      <w:sz w:val="17"/>
      <w:szCs w:val="17"/>
    </w:rPr>
  </w:style>
  <w:style w:type="paragraph" w:customStyle="1" w:styleId="dot1">
    <w:name w:val="dot1"/>
    <w:basedOn w:val="Normal"/>
    <w:uiPriority w:val="99"/>
    <w:rsid w:val="00173519"/>
    <w:pPr>
      <w:widowControl/>
      <w:spacing w:line="336" w:lineRule="atLeast"/>
      <w:ind w:left="120" w:right="120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nav-main1">
    <w:name w:val="nav-main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9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other1">
    <w:name w:val="nav-oth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1">
    <w:name w:val="menu1"/>
    <w:basedOn w:val="Normal"/>
    <w:uiPriority w:val="99"/>
    <w:rsid w:val="00173519"/>
    <w:pPr>
      <w:widowControl/>
      <w:spacing w:line="5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st1">
    <w:name w:val="last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2">
    <w:name w:val="menu2"/>
    <w:basedOn w:val="Normal"/>
    <w:uiPriority w:val="99"/>
    <w:rsid w:val="00173519"/>
    <w:pPr>
      <w:widowControl/>
      <w:spacing w:before="100" w:beforeAutospacing="1" w:after="100" w:afterAutospacing="1" w:line="525" w:lineRule="atLeast"/>
      <w:ind w:right="1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title1">
    <w:name w:val="menu-titl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</w:rPr>
  </w:style>
  <w:style w:type="paragraph" w:customStyle="1" w:styleId="info-edit1">
    <w:name w:val="info-edit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-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unt2">
    <w:name w:val="count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color w:val="FFFFFF"/>
      <w:kern w:val="0"/>
    </w:rPr>
  </w:style>
  <w:style w:type="paragraph" w:customStyle="1" w:styleId="separator1">
    <w:name w:val="separator1"/>
    <w:basedOn w:val="Normal"/>
    <w:uiPriority w:val="99"/>
    <w:rsid w:val="00173519"/>
    <w:pPr>
      <w:widowControl/>
      <w:pBdr>
        <w:left w:val="single" w:sz="6" w:space="0" w:color="084679"/>
      </w:pBdr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tion-tip1">
    <w:name w:val="mention-tip1"/>
    <w:basedOn w:val="Normal"/>
    <w:uiPriority w:val="99"/>
    <w:rsid w:val="00173519"/>
    <w:pPr>
      <w:widowControl/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search-result1">
    <w:name w:val="search-result1"/>
    <w:basedOn w:val="Normal"/>
    <w:uiPriority w:val="99"/>
    <w:rsid w:val="0017351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menu-holder1">
    <w:name w:val="menu-hold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item1">
    <w:name w:val="menu-item1"/>
    <w:basedOn w:val="Normal"/>
    <w:uiPriority w:val="99"/>
    <w:rsid w:val="00173519"/>
    <w:pPr>
      <w:widowControl/>
      <w:pBdr>
        <w:left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item2">
    <w:name w:val="menu-item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a">
    <w:name w:val="icon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separator2">
    <w:name w:val="separator2"/>
    <w:basedOn w:val="Normal"/>
    <w:uiPriority w:val="99"/>
    <w:rsid w:val="00173519"/>
    <w:pPr>
      <w:widowControl/>
      <w:shd w:val="clear" w:color="auto" w:fill="CEE1EE"/>
      <w:spacing w:line="336" w:lineRule="atLeast"/>
      <w:ind w:left="150"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actions1">
    <w:name w:val="app-actions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arch-menu1">
    <w:name w:val="search-menu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tionmenu1">
    <w:name w:val="optionmenu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nner1">
    <w:name w:val="banner1"/>
    <w:basedOn w:val="Normal"/>
    <w:uiPriority w:val="99"/>
    <w:rsid w:val="00173519"/>
    <w:pPr>
      <w:widowControl/>
      <w:pBdr>
        <w:top w:val="single" w:sz="6" w:space="1" w:color="819FCE"/>
        <w:left w:val="single" w:sz="6" w:space="1" w:color="819FCE"/>
        <w:bottom w:val="single" w:sz="6" w:space="1" w:color="819FCE"/>
        <w:right w:val="single" w:sz="6" w:space="1" w:color="819FCE"/>
      </w:pBdr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loat-left1">
    <w:name w:val="float-lef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loat-right1">
    <w:name w:val="float-righ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ow1">
    <w:name w:val="stow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p-self1">
    <w:name w:val="p-self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-other1">
    <w:name w:val="p-oth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note1">
    <w:name w:val="chatnote1"/>
    <w:basedOn w:val="Normal"/>
    <w:uiPriority w:val="99"/>
    <w:rsid w:val="00173519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ico1">
    <w:name w:val="imico1"/>
    <w:basedOn w:val="Normal"/>
    <w:uiPriority w:val="99"/>
    <w:rsid w:val="00173519"/>
    <w:pPr>
      <w:widowControl/>
      <w:spacing w:before="60" w:line="336" w:lineRule="atLeast"/>
      <w:ind w:left="45" w:right="4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1">
    <w:name w:val="chattip1"/>
    <w:basedOn w:val="Normal"/>
    <w:uiPriority w:val="99"/>
    <w:rsid w:val="00173519"/>
    <w:pPr>
      <w:widowControl/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-content1">
    <w:name w:val="chattip-content1"/>
    <w:basedOn w:val="Normal"/>
    <w:uiPriority w:val="99"/>
    <w:rsid w:val="00173519"/>
    <w:pPr>
      <w:widowControl/>
      <w:shd w:val="clear" w:color="auto" w:fill="2B2B2B"/>
      <w:spacing w:before="100" w:beforeAutospacing="1" w:after="100" w:afterAutospacing="1" w:line="336" w:lineRule="atLeast"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chattip-for1">
    <w:name w:val="chattip-for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2">
    <w:name w:val="chattip2"/>
    <w:basedOn w:val="Normal"/>
    <w:uiPriority w:val="99"/>
    <w:rsid w:val="00173519"/>
    <w:pPr>
      <w:widowControl/>
      <w:spacing w:after="100" w:afterAutospacing="1" w:line="24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-for2">
    <w:name w:val="chattip-for2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orticon1">
    <w:name w:val="sorticon1"/>
    <w:basedOn w:val="DefaultParagraphFont"/>
    <w:uiPriority w:val="99"/>
    <w:rsid w:val="00173519"/>
    <w:rPr>
      <w:bdr w:val="single" w:sz="6" w:space="0" w:color="BDC7D8" w:frame="1"/>
      <w:shd w:val="clear" w:color="auto" w:fill="auto"/>
    </w:rPr>
  </w:style>
  <w:style w:type="paragraph" w:customStyle="1" w:styleId="input-text1">
    <w:name w:val="input-text1"/>
    <w:basedOn w:val="Normal"/>
    <w:uiPriority w:val="99"/>
    <w:rsid w:val="00173519"/>
    <w:pPr>
      <w:widowControl/>
      <w:pBdr>
        <w:top w:val="single" w:sz="6" w:space="2" w:color="BDC7D8"/>
        <w:left w:val="single" w:sz="6" w:space="2" w:color="BDC7D8"/>
        <w:bottom w:val="single" w:sz="6" w:space="2" w:color="BDC7D8"/>
        <w:right w:val="single" w:sz="6" w:space="2" w:color="BDC7D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ico1">
    <w:name w:val="statusico1"/>
    <w:basedOn w:val="Normal"/>
    <w:uiPriority w:val="99"/>
    <w:rsid w:val="00173519"/>
    <w:pPr>
      <w:widowControl/>
      <w:pBdr>
        <w:right w:val="single" w:sz="6" w:space="0" w:color="B5B5B5"/>
      </w:pBdr>
      <w:spacing w:before="15" w:after="15" w:line="336" w:lineRule="atLeast"/>
      <w:ind w:left="30" w:right="3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container1">
    <w:name w:val="noticecontainer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-1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nglebottom1">
    <w:name w:val="anglebottom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boxshadow1">
    <w:name w:val="noticebox_shadow1"/>
    <w:basedOn w:val="Normal"/>
    <w:uiPriority w:val="99"/>
    <w:rsid w:val="00173519"/>
    <w:pPr>
      <w:widowControl/>
      <w:pBdr>
        <w:top w:val="single" w:sz="18" w:space="0" w:color="7F7F7F"/>
        <w:left w:val="single" w:sz="18" w:space="0" w:color="7F7F7F"/>
        <w:bottom w:val="single" w:sz="18" w:space="0" w:color="7F7F7F"/>
        <w:right w:val="single" w:sz="18" w:space="0" w:color="7F7F7F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box1">
    <w:name w:val="noticebox1"/>
    <w:basedOn w:val="Normal"/>
    <w:uiPriority w:val="99"/>
    <w:rsid w:val="00173519"/>
    <w:pPr>
      <w:widowControl/>
      <w:pBdr>
        <w:top w:val="single" w:sz="6" w:space="4" w:color="676767"/>
        <w:left w:val="single" w:sz="6" w:space="4" w:color="676767"/>
        <w:bottom w:val="single" w:sz="6" w:space="4" w:color="676767"/>
        <w:right w:val="single" w:sz="6" w:space="4" w:color="676767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notice1">
    <w:name w:val="closenotice1"/>
    <w:basedOn w:val="Normal"/>
    <w:uiPriority w:val="99"/>
    <w:rsid w:val="00173519"/>
    <w:pPr>
      <w:widowControl/>
      <w:spacing w:before="100" w:beforeAutospacing="1" w:after="100" w:afterAutospacing="1" w:line="336" w:lineRule="atLeast"/>
      <w:ind w:firstLine="2238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pic1">
    <w:name w:val="headpic1"/>
    <w:basedOn w:val="Normal"/>
    <w:uiPriority w:val="99"/>
    <w:rsid w:val="00173519"/>
    <w:pPr>
      <w:widowControl/>
      <w:shd w:val="clear" w:color="auto" w:fill="CCCCCC"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content1">
    <w:name w:val="noticecontent1"/>
    <w:basedOn w:val="Normal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name1">
    <w:name w:val="friendname1"/>
    <w:basedOn w:val="Normal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text1">
    <w:name w:val="contenttext1"/>
    <w:basedOn w:val="Normal"/>
    <w:uiPriority w:val="99"/>
    <w:rsid w:val="001735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text1">
    <w:name w:val="replytex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tionbox1">
    <w:name w:val="actionbox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input-button1">
    <w:name w:val="input-button1"/>
    <w:basedOn w:val="Normal"/>
    <w:uiPriority w:val="99"/>
    <w:rsid w:val="00173519"/>
    <w:pPr>
      <w:widowControl/>
      <w:pBdr>
        <w:top w:val="single" w:sz="6" w:space="2" w:color="B8D4E8"/>
        <w:left w:val="single" w:sz="6" w:space="11" w:color="B8D4E8"/>
        <w:bottom w:val="single" w:sz="6" w:space="2" w:color="124680"/>
        <w:right w:val="single" w:sz="6" w:space="11" w:color="124680"/>
      </w:pBdr>
      <w:shd w:val="clear" w:color="auto" w:fill="005EAC"/>
      <w:spacing w:before="45" w:after="100" w:afterAutospacing="1" w:line="336" w:lineRule="atLeast"/>
      <w:jc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input-text2">
    <w:name w:val="input-text2"/>
    <w:basedOn w:val="Normal"/>
    <w:uiPriority w:val="99"/>
    <w:rsid w:val="00173519"/>
    <w:pPr>
      <w:widowControl/>
      <w:pBdr>
        <w:top w:val="single" w:sz="6" w:space="2" w:color="666666"/>
        <w:left w:val="single" w:sz="6" w:space="2" w:color="666666"/>
        <w:bottom w:val="single" w:sz="6" w:space="2" w:color="CCCCCC"/>
        <w:right w:val="single" w:sz="6" w:space="2" w:color="CCCCCC"/>
      </w:pBdr>
      <w:spacing w:before="60" w:after="60" w:line="336" w:lineRule="atLeast"/>
      <w:ind w:left="60"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nercon1">
    <w:name w:val="innercon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c1">
    <w:name w:val="desc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tion1">
    <w:name w:val="action1"/>
    <w:basedOn w:val="Normal"/>
    <w:uiPriority w:val="99"/>
    <w:rsid w:val="00173519"/>
    <w:pPr>
      <w:widowControl/>
      <w:spacing w:before="75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topbg1">
    <w:name w:val="topbg1"/>
    <w:basedOn w:val="Normal"/>
    <w:uiPriority w:val="99"/>
    <w:rsid w:val="001735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bottombg1">
    <w:name w:val="bottombg1"/>
    <w:basedOn w:val="Normal"/>
    <w:uiPriority w:val="99"/>
    <w:rsid w:val="001735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this-page1">
    <w:name w:val="this-pag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poplogin2">
    <w:name w:val="poplogin2"/>
    <w:basedOn w:val="Normal"/>
    <w:uiPriority w:val="99"/>
    <w:rsid w:val="00173519"/>
    <w:pPr>
      <w:widowControl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login-info1">
    <w:name w:val="poplogin-info1"/>
    <w:basedOn w:val="Normal"/>
    <w:uiPriority w:val="99"/>
    <w:rsid w:val="00173519"/>
    <w:pPr>
      <w:widowControl/>
      <w:pBdr>
        <w:bottom w:val="single" w:sz="6" w:space="8" w:color="000000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-login-box1">
    <w:name w:val="pop-login-box1"/>
    <w:basedOn w:val="Normal"/>
    <w:uiPriority w:val="99"/>
    <w:rsid w:val="00173519"/>
    <w:pPr>
      <w:widowControl/>
      <w:spacing w:before="300" w:after="30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bs2">
    <w:name w:val="tabs2"/>
    <w:basedOn w:val="Normal"/>
    <w:uiPriority w:val="99"/>
    <w:rsid w:val="00173519"/>
    <w:pPr>
      <w:widowControl/>
      <w:shd w:val="clear" w:color="auto" w:fill="F2F2F2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buttons3">
    <w:name w:val="dialog_buttons3"/>
    <w:basedOn w:val="Normal"/>
    <w:uiPriority w:val="99"/>
    <w:rsid w:val="00173519"/>
    <w:pPr>
      <w:widowControl/>
      <w:pBdr>
        <w:top w:val="single" w:sz="6" w:space="0" w:color="CCCCCC"/>
      </w:pBdr>
      <w:shd w:val="clear" w:color="auto" w:fill="F0F5F8"/>
      <w:spacing w:before="100" w:beforeAutospacing="1" w:after="120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ycon-set-pop1">
    <w:name w:val="tycon-set-pop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ggletabs2">
    <w:name w:val="toggle_tabs2"/>
    <w:basedOn w:val="Normal"/>
    <w:uiPriority w:val="99"/>
    <w:rsid w:val="00173519"/>
    <w:pPr>
      <w:widowControl/>
      <w:spacing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ck1">
    <w:name w:val="lock1"/>
    <w:basedOn w:val="Normal"/>
    <w:uiPriority w:val="99"/>
    <w:rsid w:val="00173519"/>
    <w:pPr>
      <w:widowControl/>
      <w:spacing w:before="100" w:beforeAutospacing="1" w:after="100" w:afterAutospacing="1" w:line="432" w:lineRule="atLeast"/>
      <w:ind w:lef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n-hide1">
    <w:name w:val="share-n-hide1"/>
    <w:basedOn w:val="Normal"/>
    <w:uiPriority w:val="99"/>
    <w:rsid w:val="00173519"/>
    <w:pPr>
      <w:widowControl/>
      <w:spacing w:before="75" w:after="75" w:line="336" w:lineRule="atLeast"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tipshadow1">
    <w:name w:val="toptipshadow1"/>
    <w:basedOn w:val="Normal"/>
    <w:uiPriority w:val="99"/>
    <w:rsid w:val="00173519"/>
    <w:pPr>
      <w:widowControl/>
      <w:pBdr>
        <w:right w:val="single" w:sz="6" w:space="0" w:color="D9D9D9"/>
      </w:pBdr>
      <w:spacing w:before="100" w:beforeAutospacing="1" w:after="100" w:afterAutospacing="1" w:line="336" w:lineRule="atLeast"/>
      <w:ind w:right="-1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tipcontent1">
    <w:name w:val="toptipcontent1"/>
    <w:basedOn w:val="Normal"/>
    <w:uiPriority w:val="99"/>
    <w:rsid w:val="00173519"/>
    <w:pPr>
      <w:widowControl/>
      <w:pBdr>
        <w:top w:val="single" w:sz="6" w:space="4" w:color="3777BC"/>
        <w:left w:val="single" w:sz="6" w:space="4" w:color="3777BC"/>
        <w:bottom w:val="single" w:sz="6" w:space="4" w:color="3777BC"/>
        <w:right w:val="single" w:sz="6" w:space="4" w:color="3777BC"/>
      </w:pBdr>
      <w:shd w:val="clear" w:color="auto" w:fill="F0F9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angle1">
    <w:name w:val="footangle1"/>
    <w:basedOn w:val="Normal"/>
    <w:uiPriority w:val="99"/>
    <w:rsid w:val="00173519"/>
    <w:pPr>
      <w:widowControl/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angle1">
    <w:name w:val="headangle1"/>
    <w:basedOn w:val="Normal"/>
    <w:uiPriority w:val="99"/>
    <w:rsid w:val="00173519"/>
    <w:pPr>
      <w:widowControl/>
      <w:spacing w:before="100" w:before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2201">
    <w:name w:val="w220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ico2">
    <w:name w:val="statusico2"/>
    <w:basedOn w:val="Normal"/>
    <w:uiPriority w:val="99"/>
    <w:rsid w:val="00173519"/>
    <w:pPr>
      <w:widowControl/>
      <w:pBdr>
        <w:top w:val="single" w:sz="2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FFFFFF"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input1">
    <w:name w:val="status_input1"/>
    <w:basedOn w:val="Normal"/>
    <w:uiPriority w:val="99"/>
    <w:rsid w:val="00173519"/>
    <w:pPr>
      <w:widowControl/>
      <w:spacing w:line="336" w:lineRule="atLeast"/>
      <w:ind w:lef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container2">
    <w:name w:val="noticecontainer2"/>
    <w:basedOn w:val="Normal"/>
    <w:uiPriority w:val="99"/>
    <w:rsid w:val="00173519"/>
    <w:pPr>
      <w:widowControl/>
      <w:pBdr>
        <w:top w:val="single" w:sz="6" w:space="0" w:color="333333"/>
        <w:left w:val="single" w:sz="6" w:space="0" w:color="333333"/>
        <w:bottom w:val="single" w:sz="2" w:space="0" w:color="333333"/>
        <w:right w:val="single" w:sz="6" w:space="0" w:color="333333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e-head1">
    <w:name w:val="state-head1"/>
    <w:basedOn w:val="Normal"/>
    <w:uiPriority w:val="99"/>
    <w:rsid w:val="00173519"/>
    <w:pPr>
      <w:widowControl/>
      <w:shd w:val="clear" w:color="auto" w:fill="526EA6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imize1">
    <w:name w:val="minimiz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e-checkbox1">
    <w:name w:val="state-checkbox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ew1">
    <w:name w:val="new1"/>
    <w:basedOn w:val="DefaultParagraphFont"/>
    <w:uiPriority w:val="99"/>
    <w:rsid w:val="00173519"/>
  </w:style>
  <w:style w:type="paragraph" w:customStyle="1" w:styleId="xn2rr1">
    <w:name w:val="xn2rr1"/>
    <w:basedOn w:val="Normal"/>
    <w:uiPriority w:val="99"/>
    <w:rsid w:val="00173519"/>
    <w:pPr>
      <w:widowControl/>
      <w:spacing w:before="75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patible1">
    <w:name w:val="compatible1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ank-bar1">
    <w:name w:val="blank-bar1"/>
    <w:basedOn w:val="Normal"/>
    <w:uiPriority w:val="99"/>
    <w:rsid w:val="00173519"/>
    <w:pPr>
      <w:widowControl/>
      <w:spacing w:before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bar1">
    <w:name w:val="ad-ba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navigation1">
    <w:name w:val="navigation1"/>
    <w:basedOn w:val="Normal"/>
    <w:uiPriority w:val="99"/>
    <w:rsid w:val="00173519"/>
    <w:pPr>
      <w:widowControl/>
      <w:shd w:val="clear" w:color="auto" w:fill="E68A31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parator3">
    <w:name w:val="separator3"/>
    <w:basedOn w:val="Normal"/>
    <w:uiPriority w:val="99"/>
    <w:rsid w:val="00173519"/>
    <w:pPr>
      <w:widowControl/>
      <w:pBdr>
        <w:left w:val="single" w:sz="6" w:space="0" w:color="CA731F"/>
      </w:pBdr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other2">
    <w:name w:val="nav-other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dropdown-border1">
    <w:name w:val="menu-dropdown-border1"/>
    <w:basedOn w:val="Normal"/>
    <w:uiPriority w:val="99"/>
    <w:rsid w:val="00173519"/>
    <w:pPr>
      <w:widowControl/>
      <w:pBdr>
        <w:top w:val="single" w:sz="6" w:space="0" w:color="E68A31"/>
        <w:left w:val="single" w:sz="6" w:space="0" w:color="E68A31"/>
        <w:bottom w:val="single" w:sz="6" w:space="0" w:color="E68A31"/>
        <w:right w:val="single" w:sz="6" w:space="0" w:color="E68A31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oing1">
    <w:name w:val="doing1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info1">
    <w:name w:val="userinfo1"/>
    <w:basedOn w:val="Normal"/>
    <w:uiPriority w:val="99"/>
    <w:rsid w:val="00173519"/>
    <w:pPr>
      <w:widowControl/>
      <w:spacing w:before="22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vatar2">
    <w:name w:val="avatar2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sk1">
    <w:name w:val="task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s1">
    <w:name w:val="users1"/>
    <w:basedOn w:val="Normal"/>
    <w:uiPriority w:val="99"/>
    <w:rsid w:val="00173519"/>
    <w:pPr>
      <w:widowControl/>
      <w:pBdr>
        <w:top w:val="single" w:sz="6" w:space="0" w:color="CEE1EE"/>
        <w:left w:val="single" w:sz="6" w:space="0" w:color="CEE1EE"/>
        <w:bottom w:val="single" w:sz="6" w:space="0" w:color="CEE1EE"/>
        <w:right w:val="single" w:sz="6" w:space="0" w:color="CEE1EE"/>
      </w:pBdr>
      <w:shd w:val="clear" w:color="auto" w:fill="FFFFFF"/>
      <w:spacing w:before="150" w:after="100" w:afterAutospacing="1" w:line="336" w:lineRule="atLeast"/>
      <w:ind w:left="19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rrow1">
    <w:name w:val="arrow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pichold1">
    <w:name w:val="headpichold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om1">
    <w:name w:val="from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addfriendaction1">
    <w:name w:val="addfriend_action1"/>
    <w:basedOn w:val="Normal"/>
    <w:uiPriority w:val="99"/>
    <w:rsid w:val="00173519"/>
    <w:pPr>
      <w:widowControl/>
      <w:spacing w:before="7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re1">
    <w:name w:val="more1"/>
    <w:basedOn w:val="Normal"/>
    <w:uiPriority w:val="99"/>
    <w:rsid w:val="00173519"/>
    <w:pPr>
      <w:widowControl/>
      <w:spacing w:before="150" w:after="100" w:afterAutospacing="1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play1">
    <w:name w:val="video-play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er1">
    <w:name w:val="player1"/>
    <w:basedOn w:val="Normal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tract-icon1">
    <w:name w:val="retract-icon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comment1">
    <w:name w:val="commen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-operations1">
    <w:name w:val="v-operations1"/>
    <w:basedOn w:val="Normal"/>
    <w:uiPriority w:val="99"/>
    <w:rsid w:val="00173519"/>
    <w:pPr>
      <w:widowControl/>
      <w:spacing w:before="75" w:after="100" w:afterAutospacing="1" w:line="336" w:lineRule="atLeast"/>
      <w:jc w:val="left"/>
    </w:pPr>
    <w:rPr>
      <w:rFonts w:ascii="宋体" w:hAnsi="宋体" w:cs="宋体"/>
      <w:spacing w:val="-60"/>
      <w:kern w:val="0"/>
      <w:sz w:val="24"/>
      <w:szCs w:val="24"/>
    </w:rPr>
  </w:style>
  <w:style w:type="paragraph" w:customStyle="1" w:styleId="tip-arrow1">
    <w:name w:val="tip-arrow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disc1">
    <w:name w:val="tip-disc1"/>
    <w:basedOn w:val="Normal"/>
    <w:uiPriority w:val="99"/>
    <w:rsid w:val="00173519"/>
    <w:pPr>
      <w:widowControl/>
      <w:spacing w:before="150" w:after="100" w:afterAutospacing="1" w:line="336" w:lineRule="atLeast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v-share-btn1">
    <w:name w:val="v-share-btn1"/>
    <w:basedOn w:val="Normal"/>
    <w:uiPriority w:val="99"/>
    <w:rsid w:val="00173519"/>
    <w:pPr>
      <w:widowControl/>
      <w:spacing w:before="90" w:after="9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btn1">
    <w:name w:val="input-btn1"/>
    <w:basedOn w:val="Normal"/>
    <w:uiPriority w:val="99"/>
    <w:rsid w:val="00173519"/>
    <w:pPr>
      <w:widowControl/>
      <w:spacing w:before="100" w:beforeAutospacing="1" w:after="100" w:afterAutospacing="1" w:line="336" w:lineRule="atLeast"/>
      <w:ind w:firstLine="2507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time1">
    <w:name w:val="tip-tim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tip-success1">
    <w:name w:val="tip-success1"/>
    <w:basedOn w:val="Normal"/>
    <w:uiPriority w:val="99"/>
    <w:rsid w:val="00173519"/>
    <w:pPr>
      <w:widowControl/>
      <w:pBdr>
        <w:top w:val="single" w:sz="6" w:space="0" w:color="E2C822"/>
        <w:left w:val="single" w:sz="6" w:space="0" w:color="E2C822"/>
        <w:bottom w:val="single" w:sz="6" w:space="0" w:color="E2C822"/>
        <w:right w:val="single" w:sz="6" w:space="0" w:color="E2C822"/>
      </w:pBdr>
      <w:shd w:val="clear" w:color="auto" w:fill="FFF9D7"/>
      <w:spacing w:before="100" w:beforeAutospacing="1" w:after="100" w:afterAutospacing="1" w:line="336" w:lineRule="atLeast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notvip-tip1">
    <w:name w:val="notvip-tip1"/>
    <w:basedOn w:val="Normal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d1">
    <w:name w:val="red1"/>
    <w:basedOn w:val="Normal"/>
    <w:uiPriority w:val="99"/>
    <w:rsid w:val="00173519"/>
    <w:pPr>
      <w:widowControl/>
      <w:spacing w:before="100" w:beforeAutospacing="1" w:after="100" w:afterAutospacing="1" w:line="270" w:lineRule="atLeast"/>
      <w:ind w:left="1350"/>
      <w:jc w:val="left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btn1">
    <w:name w:val="btn1"/>
    <w:basedOn w:val="Normal"/>
    <w:uiPriority w:val="99"/>
    <w:rsid w:val="00173519"/>
    <w:pPr>
      <w:widowControl/>
      <w:spacing w:before="100" w:beforeAutospacing="1" w:after="100" w:afterAutospacing="1" w:line="345" w:lineRule="atLeast"/>
      <w:ind w:left="1350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join-vip1">
    <w:name w:val="join-vip1"/>
    <w:basedOn w:val="Normal"/>
    <w:uiPriority w:val="99"/>
    <w:rsid w:val="00173519"/>
    <w:pPr>
      <w:widowControl/>
      <w:spacing w:before="100" w:beforeAutospacing="1" w:after="100" w:afterAutospacing="1" w:line="270" w:lineRule="atLeast"/>
      <w:ind w:left="1350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lookup-class1">
    <w:name w:val="lookup-class1"/>
    <w:basedOn w:val="Normal"/>
    <w:uiPriority w:val="99"/>
    <w:rsid w:val="00173519"/>
    <w:pPr>
      <w:widowControl/>
      <w:spacing w:before="100" w:beforeAutospacing="1" w:after="100" w:afterAutospacing="1" w:line="270" w:lineRule="atLeast"/>
      <w:ind w:left="1350" w:right="135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shadowed1">
    <w:name w:val="shadowed1"/>
    <w:basedOn w:val="Normal"/>
    <w:uiPriority w:val="99"/>
    <w:rsid w:val="00173519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sit-time1">
    <w:name w:val="visit-time1"/>
    <w:basedOn w:val="Normal"/>
    <w:uiPriority w:val="99"/>
    <w:rsid w:val="00173519"/>
    <w:pPr>
      <w:widowControl/>
      <w:pBdr>
        <w:bottom w:val="single" w:sz="6" w:space="2" w:color="F6E6AD"/>
      </w:pBdr>
      <w:shd w:val="clear" w:color="auto" w:fill="FFFBC1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tail1">
    <w:name w:val="detail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description1">
    <w:name w:val="description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tatus1">
    <w:name w:val="status1"/>
    <w:basedOn w:val="Normal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impression1">
    <w:name w:val="impression1"/>
    <w:basedOn w:val="Normal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ption10">
    <w:name w:val="caption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30"/>
      <w:jc w:val="left"/>
    </w:pPr>
    <w:rPr>
      <w:rFonts w:ascii="宋体" w:hAnsi="宋体" w:cs="宋体"/>
      <w:color w:val="F43131"/>
      <w:kern w:val="0"/>
      <w:sz w:val="24"/>
      <w:szCs w:val="24"/>
    </w:rPr>
  </w:style>
  <w:style w:type="paragraph" w:customStyle="1" w:styleId="action2">
    <w:name w:val="action2"/>
    <w:basedOn w:val="Normal"/>
    <w:uiPriority w:val="99"/>
    <w:rsid w:val="00173519"/>
    <w:pPr>
      <w:widowControl/>
      <w:pBdr>
        <w:top w:val="single" w:sz="6" w:space="6" w:color="CEE1EE"/>
        <w:bottom w:val="single" w:sz="6" w:space="6" w:color="CEE1EE"/>
      </w:pBdr>
      <w:shd w:val="clear" w:color="auto" w:fill="E3EE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add1">
    <w:name w:val="icon-add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gossip1">
    <w:name w:val="icon-gossip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wpi1">
    <w:name w:val="icon-wpi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gift1">
    <w:name w:val="icon-gif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gossip2">
    <w:name w:val="icon-gossip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wpi2">
    <w:name w:val="icon-wpi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gift2">
    <w:name w:val="icon-gift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1">
    <w:name w:val="news1"/>
    <w:basedOn w:val="Normal"/>
    <w:uiPriority w:val="99"/>
    <w:rsid w:val="00173519"/>
    <w:pPr>
      <w:widowControl/>
      <w:shd w:val="clear" w:color="auto" w:fill="E3EE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tem1">
    <w:name w:val="item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bel2">
    <w:name w:val="label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header10">
    <w:name w:val="header1"/>
    <w:basedOn w:val="Normal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character" w:customStyle="1" w:styleId="holder1">
    <w:name w:val="holder1"/>
    <w:basedOn w:val="DefaultParagraphFont"/>
    <w:uiPriority w:val="99"/>
    <w:rsid w:val="00173519"/>
  </w:style>
  <w:style w:type="paragraph" w:customStyle="1" w:styleId="content1">
    <w:name w:val="content1"/>
    <w:basedOn w:val="Normal"/>
    <w:uiPriority w:val="99"/>
    <w:rsid w:val="0017351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d-list1">
    <w:name w:val="frd-lis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spacing w:val="-60"/>
      <w:kern w:val="0"/>
      <w:sz w:val="2"/>
      <w:szCs w:val="2"/>
    </w:rPr>
  </w:style>
  <w:style w:type="paragraph" w:customStyle="1" w:styleId="nav-main2">
    <w:name w:val="nav-main2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tionmenu2">
    <w:name w:val="optionmenu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-menu1">
    <w:name w:val="account-menu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tail2">
    <w:name w:val="detail2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825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name1">
    <w:name w:val="nam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grade1">
    <w:name w:val="grad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friends1">
    <w:name w:val="friends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witch1">
    <w:name w:val="switch1"/>
    <w:basedOn w:val="Normal"/>
    <w:uiPriority w:val="99"/>
    <w:rsid w:val="00173519"/>
    <w:pPr>
      <w:widowControl/>
      <w:pBdr>
        <w:top w:val="single" w:sz="6" w:space="0" w:color="AAAAAA"/>
        <w:left w:val="single" w:sz="6" w:space="8" w:color="AAAAAA"/>
        <w:bottom w:val="single" w:sz="6" w:space="0" w:color="AAAAAA"/>
        <w:right w:val="single" w:sz="6" w:space="8" w:color="AAAAAA"/>
      </w:pBdr>
      <w:spacing w:before="75" w:after="100" w:afterAutospacing="1" w:line="315" w:lineRule="atLeast"/>
      <w:ind w:right="75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switch2">
    <w:name w:val="switch2"/>
    <w:basedOn w:val="Normal"/>
    <w:uiPriority w:val="99"/>
    <w:rsid w:val="00173519"/>
    <w:pPr>
      <w:widowControl/>
      <w:pBdr>
        <w:top w:val="single" w:sz="6" w:space="0" w:color="333333"/>
        <w:left w:val="single" w:sz="6" w:space="8" w:color="333333"/>
        <w:bottom w:val="single" w:sz="6" w:space="0" w:color="333333"/>
        <w:right w:val="single" w:sz="6" w:space="8" w:color="333333"/>
      </w:pBdr>
      <w:spacing w:before="75" w:after="100" w:afterAutospacing="1" w:line="315" w:lineRule="atLeast"/>
      <w:ind w:right="75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help1">
    <w:name w:val="help1"/>
    <w:basedOn w:val="Normal"/>
    <w:uiPriority w:val="99"/>
    <w:rsid w:val="00173519"/>
    <w:pPr>
      <w:widowControl/>
      <w:spacing w:before="75" w:after="100" w:afterAutospacing="1" w:line="345" w:lineRule="atLeast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accounts1">
    <w:name w:val="accounts1"/>
    <w:basedOn w:val="Normal"/>
    <w:uiPriority w:val="99"/>
    <w:rsid w:val="00173519"/>
    <w:pPr>
      <w:widowControl/>
      <w:pBdr>
        <w:bottom w:val="single" w:sz="6" w:space="4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tions1">
    <w:name w:val="options1"/>
    <w:basedOn w:val="Normal"/>
    <w:uiPriority w:val="99"/>
    <w:rsid w:val="00173519"/>
    <w:pPr>
      <w:widowControl/>
      <w:pBdr>
        <w:bottom w:val="single" w:sz="6" w:space="4" w:color="DDDDDD"/>
      </w:pBdr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rop-menu-btn1">
    <w:name w:val="drop-menu-btn1"/>
    <w:basedOn w:val="Normal"/>
    <w:uiPriority w:val="99"/>
    <w:rsid w:val="00173519"/>
    <w:pPr>
      <w:widowControl/>
      <w:spacing w:after="100" w:afterAutospacing="1" w:line="336" w:lineRule="atLeast"/>
      <w:ind w:left="60"/>
      <w:jc w:val="left"/>
      <w:textAlignment w:val="top"/>
    </w:pPr>
    <w:rPr>
      <w:rFonts w:ascii="宋体" w:hAnsi="宋体" w:cs="宋体"/>
      <w:kern w:val="0"/>
      <w:sz w:val="24"/>
      <w:szCs w:val="24"/>
    </w:rPr>
  </w:style>
  <w:style w:type="character" w:customStyle="1" w:styleId="msg-count1">
    <w:name w:val="msg-count1"/>
    <w:basedOn w:val="DefaultParagraphFont"/>
    <w:uiPriority w:val="99"/>
    <w:rsid w:val="00173519"/>
    <w:rPr>
      <w:shd w:val="clear" w:color="auto" w:fill="auto"/>
    </w:rPr>
  </w:style>
  <w:style w:type="character" w:customStyle="1" w:styleId="count3">
    <w:name w:val="count3"/>
    <w:basedOn w:val="DefaultParagraphFont"/>
    <w:uiPriority w:val="99"/>
    <w:rsid w:val="00173519"/>
    <w:rPr>
      <w:rFonts w:ascii="simsun" w:hAnsi="simsun" w:cs="simsun"/>
    </w:rPr>
  </w:style>
  <w:style w:type="paragraph" w:customStyle="1" w:styleId="menu-apps-body1">
    <w:name w:val="menu-apps-body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y-fav-apps1">
    <w:name w:val="my-fav-apps1"/>
    <w:basedOn w:val="Normal"/>
    <w:uiPriority w:val="99"/>
    <w:rsid w:val="00173519"/>
    <w:pPr>
      <w:widowControl/>
      <w:pBdr>
        <w:top w:val="single" w:sz="6" w:space="9" w:color="C0CED8"/>
        <w:left w:val="single" w:sz="6" w:space="8" w:color="C0CED8"/>
        <w:bottom w:val="single" w:sz="6" w:space="0" w:color="C0CED8"/>
        <w:right w:val="single" w:sz="6" w:space="0" w:color="C0CED8"/>
      </w:pBdr>
      <w:shd w:val="clear" w:color="auto" w:fill="F3FA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item1">
    <w:name w:val="app-item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4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item-empty1">
    <w:name w:val="app-item-empty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4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s1">
    <w:name w:val="masks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app-name1">
    <w:name w:val="app-name1"/>
    <w:basedOn w:val="Normal"/>
    <w:uiPriority w:val="99"/>
    <w:rsid w:val="00173519"/>
    <w:pPr>
      <w:widowControl/>
      <w:spacing w:before="100" w:beforeAutospacing="1" w:after="100" w:afterAutospacing="1" w:line="240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app-holder1">
    <w:name w:val="app-holder1"/>
    <w:basedOn w:val="Normal"/>
    <w:uiPriority w:val="99"/>
    <w:rsid w:val="00173519"/>
    <w:pPr>
      <w:widowControl/>
      <w:pBdr>
        <w:top w:val="dashed" w:sz="6" w:space="0" w:color="A0C2D9"/>
        <w:left w:val="dashed" w:sz="6" w:space="0" w:color="A0C2D9"/>
        <w:bottom w:val="dashed" w:sz="6" w:space="0" w:color="A0C2D9"/>
        <w:right w:val="dashed" w:sz="6" w:space="0" w:color="A0C2D9"/>
      </w:pBdr>
      <w:shd w:val="clear" w:color="auto" w:fill="FFFFFF"/>
      <w:spacing w:before="100" w:beforeAutospacing="1" w:after="100" w:afterAutospacing="1" w:line="690" w:lineRule="atLeast"/>
      <w:jc w:val="center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place-tip1">
    <w:name w:val="place-tip1"/>
    <w:basedOn w:val="Normal"/>
    <w:uiPriority w:val="99"/>
    <w:rsid w:val="001735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ther-apps1">
    <w:name w:val="other-apps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item2">
    <w:name w:val="app-item2"/>
    <w:basedOn w:val="Normal"/>
    <w:uiPriority w:val="99"/>
    <w:rsid w:val="00173519"/>
    <w:pPr>
      <w:widowControl/>
      <w:spacing w:before="100" w:beforeAutospacing="1" w:after="120" w:line="336" w:lineRule="atLeast"/>
      <w:ind w:right="4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s-tips1">
    <w:name w:val="apps-tips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oolbar1">
    <w:name w:val="toolba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page-ctrl1">
    <w:name w:val="page-ctrl1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apps-side1">
    <w:name w:val="menu-apps-side1"/>
    <w:basedOn w:val="Normal"/>
    <w:uiPriority w:val="99"/>
    <w:rsid w:val="00173519"/>
    <w:pPr>
      <w:widowControl/>
      <w:shd w:val="clear" w:color="auto" w:fill="F3FA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-to-hide1">
    <w:name w:val="x-to-hide1"/>
    <w:basedOn w:val="Normal"/>
    <w:uiPriority w:val="99"/>
    <w:rsid w:val="00173519"/>
    <w:pPr>
      <w:widowControl/>
      <w:spacing w:before="100" w:beforeAutospacing="1" w:after="100" w:afterAutospacing="1" w:line="21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content1">
    <w:name w:val="tip-content1"/>
    <w:basedOn w:val="Normal"/>
    <w:uiPriority w:val="99"/>
    <w:rsid w:val="00173519"/>
    <w:pPr>
      <w:widowControl/>
      <w:pBdr>
        <w:top w:val="single" w:sz="6" w:space="4" w:color="E2C822"/>
        <w:left w:val="single" w:sz="6" w:space="21" w:color="E2C822"/>
        <w:bottom w:val="single" w:sz="6" w:space="4" w:color="E2C822"/>
        <w:right w:val="single" w:sz="6" w:space="21" w:color="E2C822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arrow2">
    <w:name w:val="tip-arrow2"/>
    <w:basedOn w:val="Normal"/>
    <w:uiPriority w:val="99"/>
    <w:rsid w:val="00173519"/>
    <w:pPr>
      <w:widowControl/>
      <w:spacing w:after="100" w:afterAutospacing="1" w:line="336" w:lineRule="atLeast"/>
      <w:ind w:left="49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ck-home1">
    <w:name w:val="back-home1"/>
    <w:basedOn w:val="Normal"/>
    <w:uiPriority w:val="99"/>
    <w:rsid w:val="00173519"/>
    <w:pPr>
      <w:widowControl/>
      <w:spacing w:before="100" w:beforeAutospacing="1" w:after="100" w:afterAutospacing="1" w:line="336" w:lineRule="atLeast"/>
      <w:ind w:firstLine="2507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ck-top1">
    <w:name w:val="back-top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50" w:firstLine="2507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autoselector1">
    <w:name w:val="friendautoselector1"/>
    <w:basedOn w:val="Normal"/>
    <w:uiPriority w:val="99"/>
    <w:rsid w:val="00173519"/>
    <w:pPr>
      <w:widowControl/>
      <w:pBdr>
        <w:top w:val="single" w:sz="6" w:space="0" w:color="A0BEDC"/>
        <w:left w:val="single" w:sz="6" w:space="0" w:color="A0BEDC"/>
        <w:bottom w:val="single" w:sz="6" w:space="0" w:color="A0BEDC"/>
        <w:right w:val="single" w:sz="6" w:space="0" w:color="A0BEDC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-info1">
    <w:name w:val="account-info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s-list-wrapper1">
    <w:name w:val="accounts-list-wrapper1"/>
    <w:basedOn w:val="Normal"/>
    <w:uiPriority w:val="99"/>
    <w:rsid w:val="00173519"/>
    <w:pPr>
      <w:widowControl/>
      <w:spacing w:before="15" w:after="1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s-list1">
    <w:name w:val="accounts-list1"/>
    <w:basedOn w:val="Normal"/>
    <w:uiPriority w:val="99"/>
    <w:rsid w:val="00173519"/>
    <w:pPr>
      <w:widowControl/>
      <w:spacing w:line="336" w:lineRule="atLeast"/>
      <w:ind w:left="120" w:righ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submit1">
    <w:name w:val="input-submit1"/>
    <w:basedOn w:val="Normal"/>
    <w:uiPriority w:val="99"/>
    <w:rsid w:val="00173519"/>
    <w:pPr>
      <w:widowControl/>
      <w:pBdr>
        <w:top w:val="single" w:sz="6" w:space="2" w:color="B8D4E8"/>
        <w:left w:val="single" w:sz="6" w:space="11" w:color="B8D4E8"/>
        <w:bottom w:val="single" w:sz="6" w:space="2" w:color="124680"/>
        <w:right w:val="single" w:sz="6" w:space="11" w:color="124680"/>
      </w:pBdr>
      <w:shd w:val="clear" w:color="auto" w:fill="005EAC"/>
      <w:spacing w:before="210" w:after="100" w:afterAutospacing="1" w:line="336" w:lineRule="atLeast"/>
      <w:jc w:val="center"/>
      <w:textAlignment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action3">
    <w:name w:val="action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figure1">
    <w:name w:val="figur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tail3">
    <w:name w:val="detail3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75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grade2">
    <w:name w:val="grade2"/>
    <w:basedOn w:val="Normal"/>
    <w:uiPriority w:val="99"/>
    <w:rsid w:val="00173519"/>
    <w:pPr>
      <w:widowControl/>
      <w:spacing w:before="100" w:beforeAutospacing="1" w:after="45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name2">
    <w:name w:val="name2"/>
    <w:basedOn w:val="Normal"/>
    <w:uiPriority w:val="99"/>
    <w:rsid w:val="00173519"/>
    <w:pPr>
      <w:widowControl/>
      <w:spacing w:before="100" w:beforeAutospacing="1" w:after="45" w:line="336" w:lineRule="atLeast"/>
      <w:jc w:val="left"/>
      <w:textAlignment w:val="center"/>
    </w:pPr>
    <w:rPr>
      <w:rFonts w:ascii="宋体" w:hAnsi="宋体" w:cs="宋体"/>
      <w:b/>
      <w:bCs/>
      <w:kern w:val="0"/>
    </w:rPr>
  </w:style>
  <w:style w:type="paragraph" w:customStyle="1" w:styleId="account-login1">
    <w:name w:val="account-login1"/>
    <w:basedOn w:val="Normal"/>
    <w:uiPriority w:val="99"/>
    <w:rsid w:val="00173519"/>
    <w:pPr>
      <w:widowControl/>
      <w:pBdr>
        <w:left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1">
    <w:name w:val="account1"/>
    <w:basedOn w:val="Normal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abel3">
    <w:name w:val="label3"/>
    <w:basedOn w:val="DefaultParagraphFont"/>
    <w:uiPriority w:val="99"/>
    <w:rsid w:val="00173519"/>
    <w:rPr>
      <w:b/>
      <w:bCs/>
      <w:color w:val="666666"/>
    </w:rPr>
  </w:style>
  <w:style w:type="paragraph" w:customStyle="1" w:styleId="verifycode1">
    <w:name w:val="verifycode1"/>
    <w:basedOn w:val="Normal"/>
    <w:uiPriority w:val="99"/>
    <w:rsid w:val="00173519"/>
    <w:pPr>
      <w:widowControl/>
      <w:spacing w:before="75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erifycode-image1">
    <w:name w:val="verifycode-image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6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itch-tip1">
    <w:name w:val="switch-tip1"/>
    <w:basedOn w:val="Normal"/>
    <w:uiPriority w:val="99"/>
    <w:rsid w:val="00173519"/>
    <w:pPr>
      <w:widowControl/>
      <w:pBdr>
        <w:bottom w:val="single" w:sz="6" w:space="4" w:color="CCCCCC"/>
      </w:pBdr>
      <w:shd w:val="clear" w:color="auto" w:fill="F0F5F8"/>
      <w:spacing w:line="300" w:lineRule="atLeast"/>
      <w:jc w:val="left"/>
    </w:pPr>
    <w:rPr>
      <w:rFonts w:ascii="宋体" w:hAnsi="宋体" w:cs="宋体"/>
      <w:kern w:val="0"/>
    </w:rPr>
  </w:style>
  <w:style w:type="paragraph" w:customStyle="1" w:styleId="error-msg1">
    <w:name w:val="error-msg1"/>
    <w:basedOn w:val="Normal"/>
    <w:uiPriority w:val="99"/>
    <w:rsid w:val="00173519"/>
    <w:pPr>
      <w:widowControl/>
      <w:pBdr>
        <w:top w:val="single" w:sz="6" w:space="4" w:color="E2C822"/>
        <w:left w:val="single" w:sz="6" w:space="4" w:color="E2C822"/>
        <w:bottom w:val="single" w:sz="6" w:space="4" w:color="E2C822"/>
        <w:right w:val="single" w:sz="6" w:space="4" w:color="E2C822"/>
      </w:pBdr>
      <w:shd w:val="clear" w:color="auto" w:fill="FFF9D7"/>
      <w:spacing w:before="100" w:beforeAutospacing="1" w:after="150" w:line="336" w:lineRule="atLeast"/>
      <w:jc w:val="left"/>
    </w:pPr>
    <w:rPr>
      <w:rFonts w:ascii="宋体" w:hAnsi="宋体" w:cs="宋体"/>
      <w:vanish/>
      <w:color w:val="FF0000"/>
      <w:kern w:val="0"/>
      <w:sz w:val="24"/>
      <w:szCs w:val="24"/>
    </w:rPr>
  </w:style>
  <w:style w:type="paragraph" w:customStyle="1" w:styleId="accounts-pager1">
    <w:name w:val="accounts-pag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pro1">
    <w:name w:val="pagerpro1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itch3">
    <w:name w:val="switch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-admin-wrapper1">
    <w:name w:val="page-admin-wrapp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3">
    <w:name w:val="name3"/>
    <w:basedOn w:val="Normal"/>
    <w:uiPriority w:val="99"/>
    <w:rsid w:val="0017351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-action1">
    <w:name w:val="m-editor-action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08080"/>
      <w:kern w:val="0"/>
      <w:sz w:val="24"/>
      <w:szCs w:val="24"/>
    </w:rPr>
  </w:style>
  <w:style w:type="character" w:customStyle="1" w:styleId="m-editor-photo1">
    <w:name w:val="m-editor-photo1"/>
    <w:basedOn w:val="DefaultParagraphFont"/>
    <w:uiPriority w:val="99"/>
    <w:rsid w:val="00173519"/>
    <w:rPr>
      <w:color w:val="808080"/>
    </w:rPr>
  </w:style>
  <w:style w:type="character" w:customStyle="1" w:styleId="file-name1">
    <w:name w:val="file-name1"/>
    <w:basedOn w:val="DefaultParagraphFont"/>
    <w:uiPriority w:val="99"/>
    <w:rsid w:val="00173519"/>
  </w:style>
  <w:style w:type="paragraph" w:customStyle="1" w:styleId="m-editor-submit1">
    <w:name w:val="m-editor-submi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hisper1">
    <w:name w:val="whisper1"/>
    <w:basedOn w:val="Normal"/>
    <w:uiPriority w:val="99"/>
    <w:rsid w:val="00173519"/>
    <w:pPr>
      <w:widowControl/>
      <w:spacing w:before="100" w:beforeAutospacing="1" w:after="100" w:afterAutospacing="1" w:line="225" w:lineRule="atLeast"/>
      <w:ind w:left="150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emo-header1">
    <w:name w:val="emo-head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mo-list1">
    <w:name w:val="emo-lis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mo-tab-switch1">
    <w:name w:val="emo-tab-switch1"/>
    <w:basedOn w:val="Normal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uide-message1">
    <w:name w:val="guide-message1"/>
    <w:basedOn w:val="Normal"/>
    <w:uiPriority w:val="99"/>
    <w:rsid w:val="00173519"/>
    <w:pPr>
      <w:widowControl/>
      <w:shd w:val="clear" w:color="auto" w:fill="F0F5F8"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-editor-photo2">
    <w:name w:val="m-editor-photo2"/>
    <w:basedOn w:val="DefaultParagraphFont"/>
    <w:uiPriority w:val="99"/>
    <w:rsid w:val="00173519"/>
    <w:rPr>
      <w:vanish/>
      <w:color w:val="808080"/>
    </w:rPr>
  </w:style>
  <w:style w:type="paragraph" w:customStyle="1" w:styleId="float-left2">
    <w:name w:val="float-left2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1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btnvip1">
    <w:name w:val="btn_vip1"/>
    <w:basedOn w:val="Normal"/>
    <w:uiPriority w:val="99"/>
    <w:rsid w:val="00173519"/>
    <w:pPr>
      <w:widowControl/>
      <w:spacing w:before="100" w:beforeAutospacing="1" w:after="100" w:afterAutospacing="1" w:line="345" w:lineRule="atLeast"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name4">
    <w:name w:val="name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18"/>
      <w:szCs w:val="18"/>
    </w:rPr>
  </w:style>
  <w:style w:type="character" w:customStyle="1" w:styleId="time2">
    <w:name w:val="time2"/>
    <w:basedOn w:val="DefaultParagraphFont"/>
    <w:uiPriority w:val="99"/>
    <w:rsid w:val="00173519"/>
    <w:rPr>
      <w:color w:val="808080"/>
      <w:sz w:val="15"/>
      <w:szCs w:val="15"/>
    </w:rPr>
  </w:style>
  <w:style w:type="paragraph" w:customStyle="1" w:styleId="content2">
    <w:name w:val="content2"/>
    <w:basedOn w:val="Normal"/>
    <w:uiPriority w:val="99"/>
    <w:rsid w:val="00173519"/>
    <w:pPr>
      <w:widowControl/>
      <w:wordWrap w:val="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s-count1">
    <w:name w:val="chars-count1"/>
    <w:basedOn w:val="DefaultParagraphFont"/>
    <w:uiPriority w:val="99"/>
    <w:rsid w:val="00173519"/>
    <w:rPr>
      <w:vanish/>
    </w:rPr>
  </w:style>
  <w:style w:type="paragraph" w:customStyle="1" w:styleId="bxtool1">
    <w:name w:val="bxtool1"/>
    <w:basedOn w:val="Normal"/>
    <w:uiPriority w:val="99"/>
    <w:rsid w:val="00173519"/>
    <w:pPr>
      <w:widowControl/>
      <w:shd w:val="clear" w:color="auto" w:fill="EBF3F7"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5">
    <w:name w:val="name5"/>
    <w:basedOn w:val="Normal"/>
    <w:uiPriority w:val="99"/>
    <w:rsid w:val="00173519"/>
    <w:pPr>
      <w:widowControl/>
      <w:spacing w:before="30" w:after="100" w:afterAutospacing="1" w:line="336" w:lineRule="atLeast"/>
      <w:jc w:val="center"/>
    </w:pPr>
    <w:rPr>
      <w:rFonts w:ascii="宋体" w:hAnsi="宋体" w:cs="宋体"/>
      <w:kern w:val="0"/>
      <w:sz w:val="18"/>
      <w:szCs w:val="18"/>
    </w:rPr>
  </w:style>
  <w:style w:type="character" w:customStyle="1" w:styleId="text2">
    <w:name w:val="text2"/>
    <w:basedOn w:val="DefaultParagraphFont"/>
    <w:uiPriority w:val="99"/>
    <w:rsid w:val="00173519"/>
  </w:style>
  <w:style w:type="paragraph" w:customStyle="1" w:styleId="title-name1">
    <w:name w:val="title-name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210"/>
      <w:jc w:val="left"/>
    </w:pPr>
    <w:rPr>
      <w:rFonts w:ascii="宋体" w:hAnsi="宋体" w:cs="宋体"/>
      <w:b/>
      <w:bCs/>
      <w:kern w:val="0"/>
    </w:rPr>
  </w:style>
  <w:style w:type="paragraph" w:customStyle="1" w:styleId="return-index1">
    <w:name w:val="return-index1"/>
    <w:basedOn w:val="Normal"/>
    <w:uiPriority w:val="99"/>
    <w:rsid w:val="00173519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-first1">
    <w:name w:val="not-first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ck1">
    <w:name w:val="back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ay-btn1">
    <w:name w:val="gray-btn1"/>
    <w:basedOn w:val="Normal"/>
    <w:uiPriority w:val="99"/>
    <w:rsid w:val="00173519"/>
    <w:pPr>
      <w:widowControl/>
      <w:pBdr>
        <w:top w:val="single" w:sz="6" w:space="0" w:color="8B8B8B"/>
        <w:left w:val="single" w:sz="6" w:space="8" w:color="8B8B8B"/>
        <w:bottom w:val="single" w:sz="6" w:space="0" w:color="8B8B8B"/>
        <w:right w:val="single" w:sz="6" w:space="8" w:color="8B8B8B"/>
      </w:pBdr>
      <w:spacing w:before="100" w:beforeAutospacing="1" w:after="100" w:afterAutospacing="1" w:line="315" w:lineRule="atLeast"/>
      <w:ind w:right="75"/>
      <w:jc w:val="left"/>
    </w:pPr>
    <w:rPr>
      <w:rFonts w:ascii="宋体" w:hAnsi="宋体" w:cs="宋体"/>
      <w:b/>
      <w:bCs/>
      <w:color w:val="333333"/>
      <w:kern w:val="0"/>
      <w:sz w:val="24"/>
      <w:szCs w:val="24"/>
    </w:rPr>
  </w:style>
  <w:style w:type="paragraph" w:customStyle="1" w:styleId="fix1">
    <w:name w:val="fix1"/>
    <w:basedOn w:val="Normal"/>
    <w:uiPriority w:val="99"/>
    <w:rsid w:val="00173519"/>
    <w:pPr>
      <w:widowControl/>
      <w:pBdr>
        <w:top w:val="single" w:sz="6" w:space="0" w:color="8B8B8B"/>
        <w:left w:val="single" w:sz="6" w:space="0" w:color="8B8B8B"/>
        <w:bottom w:val="single" w:sz="6" w:space="0" w:color="8B8B8B"/>
        <w:right w:val="single" w:sz="6" w:space="0" w:color="8B8B8B"/>
      </w:pBdr>
      <w:spacing w:before="100" w:beforeAutospacing="1" w:after="100" w:afterAutospacing="1" w:line="315" w:lineRule="atLeast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fixed1">
    <w:name w:val="fixed1"/>
    <w:basedOn w:val="Normal"/>
    <w:uiPriority w:val="99"/>
    <w:rsid w:val="00173519"/>
    <w:pPr>
      <w:widowControl/>
      <w:spacing w:before="100" w:beforeAutospacing="1" w:after="100" w:afterAutospacing="1" w:line="345" w:lineRule="atLeast"/>
      <w:jc w:val="left"/>
    </w:pPr>
    <w:rPr>
      <w:rFonts w:ascii="宋体" w:hAnsi="宋体" w:cs="宋体"/>
      <w:color w:val="72B054"/>
      <w:kern w:val="0"/>
      <w:sz w:val="24"/>
      <w:szCs w:val="24"/>
    </w:rPr>
  </w:style>
  <w:style w:type="paragraph" w:customStyle="1" w:styleId="left-show1">
    <w:name w:val="left-show1"/>
    <w:basedOn w:val="Normal"/>
    <w:uiPriority w:val="99"/>
    <w:rsid w:val="00173519"/>
    <w:pPr>
      <w:widowControl/>
      <w:pBdr>
        <w:top w:val="single" w:sz="6" w:space="8" w:color="CEE1EE"/>
      </w:pBdr>
      <w:spacing w:before="15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ngleright1">
    <w:name w:val="angleright1"/>
    <w:basedOn w:val="Normal"/>
    <w:uiPriority w:val="99"/>
    <w:rsid w:val="00173519"/>
    <w:pPr>
      <w:widowControl/>
      <w:spacing w:line="336" w:lineRule="atLeast"/>
      <w:ind w:left="150"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6">
    <w:name w:val="name6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ype1">
    <w:name w:val="typ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1">
    <w:name w:val="mem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cret1">
    <w:name w:val="secre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il1">
    <w:name w:val="mail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eration2">
    <w:name w:val="operation2"/>
    <w:basedOn w:val="Normal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vite1">
    <w:name w:val="invit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itle2">
    <w:name w:val="title2"/>
    <w:basedOn w:val="DefaultParagraphFont"/>
    <w:uiPriority w:val="99"/>
    <w:rsid w:val="00173519"/>
    <w:rPr>
      <w:b/>
      <w:bCs/>
      <w:color w:val="666666"/>
    </w:rPr>
  </w:style>
  <w:style w:type="character" w:customStyle="1" w:styleId="input1">
    <w:name w:val="input1"/>
    <w:basedOn w:val="DefaultParagraphFont"/>
    <w:uiPriority w:val="99"/>
    <w:rsid w:val="00173519"/>
    <w:rPr>
      <w:bdr w:val="single" w:sz="6" w:space="0" w:color="A0BEDC" w:frame="1"/>
    </w:rPr>
  </w:style>
  <w:style w:type="paragraph" w:customStyle="1" w:styleId="tip2">
    <w:name w:val="tip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tip3">
    <w:name w:val="tip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mail-link1">
    <w:name w:val="mail-link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color w:val="005EAC"/>
      <w:kern w:val="0"/>
      <w:sz w:val="24"/>
      <w:szCs w:val="24"/>
    </w:rPr>
  </w:style>
  <w:style w:type="paragraph" w:customStyle="1" w:styleId="tip4">
    <w:name w:val="tip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tip5">
    <w:name w:val="tip5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gray-btn2">
    <w:name w:val="gray-btn2"/>
    <w:basedOn w:val="Normal"/>
    <w:uiPriority w:val="99"/>
    <w:rsid w:val="00173519"/>
    <w:pPr>
      <w:widowControl/>
      <w:pBdr>
        <w:top w:val="single" w:sz="6" w:space="0" w:color="8B8B8B"/>
        <w:left w:val="single" w:sz="6" w:space="8" w:color="8B8B8B"/>
        <w:bottom w:val="single" w:sz="6" w:space="0" w:color="8B8B8B"/>
        <w:right w:val="single" w:sz="6" w:space="8" w:color="8B8B8B"/>
      </w:pBdr>
      <w:spacing w:before="100" w:beforeAutospacing="1" w:after="100" w:afterAutospacing="1" w:line="315" w:lineRule="atLeast"/>
      <w:ind w:right="75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save-cancel1">
    <w:name w:val="save-cancel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-save1">
    <w:name w:val="btn-save1"/>
    <w:basedOn w:val="Normal"/>
    <w:uiPriority w:val="99"/>
    <w:rsid w:val="00173519"/>
    <w:pPr>
      <w:widowControl/>
      <w:pBdr>
        <w:top w:val="single" w:sz="6" w:space="2" w:color="D8DFEA"/>
        <w:left w:val="single" w:sz="6" w:space="11" w:color="D8DFEA"/>
        <w:bottom w:val="single" w:sz="6" w:space="2" w:color="0E1F5B"/>
        <w:right w:val="single" w:sz="6" w:space="11" w:color="0E1F5B"/>
      </w:pBdr>
      <w:shd w:val="clear" w:color="auto" w:fill="005EAC"/>
      <w:spacing w:before="100" w:beforeAutospacing="1" w:after="100" w:afterAutospacing="1" w:line="336" w:lineRule="atLeast"/>
      <w:jc w:val="center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btn-cancel1">
    <w:name w:val="btn-cancel1"/>
    <w:basedOn w:val="Normal"/>
    <w:uiPriority w:val="99"/>
    <w:rsid w:val="00173519"/>
    <w:pPr>
      <w:widowControl/>
      <w:pBdr>
        <w:top w:val="single" w:sz="6" w:space="2" w:color="F0F0F0"/>
        <w:left w:val="single" w:sz="6" w:space="11" w:color="F0F0F0"/>
        <w:bottom w:val="single" w:sz="6" w:space="2" w:color="878787"/>
        <w:right w:val="single" w:sz="6" w:space="11" w:color="878787"/>
      </w:pBdr>
      <w:shd w:val="clear" w:color="auto" w:fill="F0F0F0"/>
      <w:spacing w:before="100" w:beforeAutospacing="1" w:after="100" w:afterAutospacing="1" w:line="336" w:lineRule="atLeast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close1">
    <w:name w:val="close1"/>
    <w:basedOn w:val="Normal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2">
    <w:name w:val="close2"/>
    <w:basedOn w:val="Normal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header1">
    <w:name w:val="side-item-head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tip-bg1">
    <w:name w:val="tip-bg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-top1">
    <w:name w:val="pager-top1"/>
    <w:basedOn w:val="Normal"/>
    <w:uiPriority w:val="99"/>
    <w:rsid w:val="00173519"/>
    <w:pPr>
      <w:widowControl/>
      <w:pBdr>
        <w:bottom w:val="single" w:sz="6" w:space="0" w:color="E3EEF8"/>
      </w:pBdr>
      <w:spacing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vatar3">
    <w:name w:val="avatar3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tail4">
    <w:name w:val="detail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name7">
    <w:name w:val="name7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own1">
    <w:name w:val="down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p1">
    <w:name w:val="up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lete1">
    <w:name w:val="delet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oup-operate1">
    <w:name w:val="group-operate1"/>
    <w:basedOn w:val="Normal"/>
    <w:uiPriority w:val="99"/>
    <w:rsid w:val="00173519"/>
    <w:pPr>
      <w:widowControl/>
      <w:spacing w:before="100" w:beforeAutospacing="1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dit1">
    <w:name w:val="edit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75"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lete2">
    <w:name w:val="delete2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75"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dify1">
    <w:name w:val="modify1"/>
    <w:basedOn w:val="Normal"/>
    <w:uiPriority w:val="99"/>
    <w:rsid w:val="00173519"/>
    <w:pPr>
      <w:widowControl/>
      <w:pBdr>
        <w:top w:val="single" w:sz="6" w:space="0" w:color="A0BEDC"/>
        <w:left w:val="single" w:sz="6" w:space="2" w:color="A0BEDC"/>
        <w:bottom w:val="single" w:sz="6" w:space="0" w:color="A0BEDC"/>
        <w:right w:val="single" w:sz="6" w:space="2" w:color="A0BEDC"/>
      </w:pBdr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6">
    <w:name w:val="tip6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E83928"/>
      <w:kern w:val="0"/>
      <w:sz w:val="24"/>
      <w:szCs w:val="24"/>
    </w:rPr>
  </w:style>
  <w:style w:type="paragraph" w:customStyle="1" w:styleId="pager-top2">
    <w:name w:val="pager-top2"/>
    <w:basedOn w:val="Normal"/>
    <w:uiPriority w:val="99"/>
    <w:rsid w:val="00173519"/>
    <w:pPr>
      <w:widowControl/>
      <w:pBdr>
        <w:bottom w:val="single" w:sz="6" w:space="0" w:color="DDDDDD"/>
      </w:pBdr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-8881">
    <w:name w:val="f-8881"/>
    <w:basedOn w:val="Normal"/>
    <w:uiPriority w:val="99"/>
    <w:rsid w:val="00173519"/>
    <w:pPr>
      <w:widowControl/>
      <w:spacing w:before="120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first1">
    <w:name w:val="first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img1">
    <w:name w:val="video-img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scretion1">
    <w:name w:val="discretion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5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itle3">
    <w:name w:val="title3"/>
    <w:basedOn w:val="DefaultParagraphFont"/>
    <w:uiPriority w:val="99"/>
    <w:rsid w:val="00173519"/>
    <w:rPr>
      <w:color w:val="000000"/>
    </w:rPr>
  </w:style>
  <w:style w:type="character" w:customStyle="1" w:styleId="input2">
    <w:name w:val="input2"/>
    <w:basedOn w:val="DefaultParagraphFont"/>
    <w:uiPriority w:val="99"/>
    <w:rsid w:val="00173519"/>
    <w:rPr>
      <w:color w:val="000000"/>
    </w:rPr>
  </w:style>
  <w:style w:type="paragraph" w:customStyle="1" w:styleId="mem-area1">
    <w:name w:val="mem-area1"/>
    <w:basedOn w:val="Normal"/>
    <w:uiPriority w:val="99"/>
    <w:rsid w:val="00173519"/>
    <w:pPr>
      <w:widowControl/>
      <w:pBdr>
        <w:top w:val="single" w:sz="6" w:space="0" w:color="A0BEDC"/>
        <w:left w:val="single" w:sz="6" w:space="0" w:color="A0BEDC"/>
        <w:bottom w:val="single" w:sz="6" w:space="0" w:color="A0BEDC"/>
        <w:right w:val="single" w:sz="6" w:space="0" w:color="A0BEDC"/>
      </w:pBdr>
      <w:spacing w:before="100" w:beforeAutospacing="1" w:after="100" w:afterAutospacing="1" w:line="336" w:lineRule="atLeast"/>
      <w:ind w:left="108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1">
    <w:name w:val="tokenizer1"/>
    <w:basedOn w:val="Normal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tip-fail1">
    <w:name w:val="tip-fail1"/>
    <w:basedOn w:val="Normal"/>
    <w:uiPriority w:val="99"/>
    <w:rsid w:val="00173519"/>
    <w:pPr>
      <w:widowControl/>
      <w:pBdr>
        <w:top w:val="single" w:sz="6" w:space="0" w:color="E83928"/>
        <w:left w:val="single" w:sz="6" w:space="0" w:color="E83928"/>
        <w:bottom w:val="single" w:sz="6" w:space="0" w:color="E83928"/>
        <w:right w:val="single" w:sz="6" w:space="0" w:color="E83928"/>
      </w:pBdr>
      <w:shd w:val="clear" w:color="auto" w:fill="FFE3D6"/>
      <w:spacing w:line="450" w:lineRule="atLeast"/>
      <w:ind w:left="105" w:right="10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rule1">
    <w:name w:val="tip-rule1"/>
    <w:basedOn w:val="Normal"/>
    <w:uiPriority w:val="99"/>
    <w:rsid w:val="00173519"/>
    <w:pPr>
      <w:widowControl/>
      <w:shd w:val="clear" w:color="auto" w:fill="FFFBC1"/>
      <w:spacing w:line="450" w:lineRule="atLeast"/>
      <w:ind w:left="105" w:right="10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tabs1">
    <w:name w:val="nav-tabs1"/>
    <w:basedOn w:val="Normal"/>
    <w:uiPriority w:val="99"/>
    <w:rsid w:val="00173519"/>
    <w:pPr>
      <w:widowControl/>
      <w:spacing w:before="150" w:after="150" w:line="336" w:lineRule="atLeast"/>
      <w:ind w:left="105" w:right="10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tro1">
    <w:name w:val="intro1"/>
    <w:basedOn w:val="Normal"/>
    <w:uiPriority w:val="99"/>
    <w:rsid w:val="00173519"/>
    <w:pPr>
      <w:widowControl/>
      <w:spacing w:after="150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1">
    <w:name w:val="top1"/>
    <w:basedOn w:val="Normal"/>
    <w:uiPriority w:val="99"/>
    <w:rsid w:val="00173519"/>
    <w:pPr>
      <w:widowControl/>
      <w:pBdr>
        <w:bottom w:val="single" w:sz="6" w:space="9" w:color="CEE1EE"/>
      </w:pBdr>
      <w:spacing w:before="100" w:beforeAutospacing="1" w:after="100" w:afterAutospacing="1"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1">
    <w:name w:val="bottom1"/>
    <w:basedOn w:val="Normal"/>
    <w:uiPriority w:val="99"/>
    <w:rsid w:val="00173519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-area2">
    <w:name w:val="mem-area2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0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2">
    <w:name w:val="tokenizer2"/>
    <w:basedOn w:val="Normal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text3">
    <w:name w:val="text3"/>
    <w:basedOn w:val="Normal"/>
    <w:uiPriority w:val="99"/>
    <w:rsid w:val="00173519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</w:rPr>
  </w:style>
  <w:style w:type="paragraph" w:customStyle="1" w:styleId="link-b1">
    <w:name w:val="link-b1"/>
    <w:basedOn w:val="Normal"/>
    <w:uiPriority w:val="99"/>
    <w:rsid w:val="00173519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link-s1">
    <w:name w:val="link-s1"/>
    <w:basedOn w:val="Normal"/>
    <w:uiPriority w:val="99"/>
    <w:rsid w:val="00173519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mail2">
    <w:name w:val="mail2"/>
    <w:basedOn w:val="Normal"/>
    <w:uiPriority w:val="99"/>
    <w:rsid w:val="00173519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f-aaa1">
    <w:name w:val="f-aaa1"/>
    <w:basedOn w:val="Normal"/>
    <w:uiPriority w:val="99"/>
    <w:rsid w:val="00173519"/>
    <w:pPr>
      <w:widowControl/>
      <w:spacing w:before="100" w:beforeAutospacing="1" w:after="100" w:afterAutospacing="1" w:line="330" w:lineRule="atLeast"/>
      <w:ind w:left="255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des1">
    <w:name w:val="des1"/>
    <w:basedOn w:val="Normal"/>
    <w:uiPriority w:val="99"/>
    <w:rsid w:val="00173519"/>
    <w:pPr>
      <w:widowControl/>
      <w:spacing w:before="100" w:beforeAutospacing="1" w:after="100" w:afterAutospacing="1" w:line="270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elect-input1">
    <w:name w:val="select-input1"/>
    <w:basedOn w:val="Normal"/>
    <w:uiPriority w:val="99"/>
    <w:rsid w:val="00173519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-list1">
    <w:name w:val="friend-list1"/>
    <w:basedOn w:val="Normal"/>
    <w:uiPriority w:val="99"/>
    <w:rsid w:val="0017351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vatar4">
    <w:name w:val="avatar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1">
    <w:name w:val="info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header2">
    <w:name w:val="header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2">
    <w:name w:val="status2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ing1">
    <w:name w:val="sharing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1">
    <w:name w:val="photo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ic1">
    <w:name w:val="topic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lp2">
    <w:name w:val="help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quest1">
    <w:name w:val="request1"/>
    <w:basedOn w:val="Normal"/>
    <w:uiPriority w:val="99"/>
    <w:rsid w:val="00173519"/>
    <w:pPr>
      <w:widowControl/>
      <w:pBdr>
        <w:top w:val="single" w:sz="6" w:space="8" w:color="CEE1EE"/>
      </w:pBdr>
      <w:spacing w:before="15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ber-show1">
    <w:name w:val="member-show1"/>
    <w:basedOn w:val="Normal"/>
    <w:uiPriority w:val="99"/>
    <w:rsid w:val="00173519"/>
    <w:pPr>
      <w:widowControl/>
      <w:pBdr>
        <w:top w:val="single" w:sz="6" w:space="8" w:color="CEE1EE"/>
      </w:pBdr>
      <w:spacing w:before="15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s1">
    <w:name w:val="blogs1"/>
    <w:basedOn w:val="Normal"/>
    <w:uiPriority w:val="99"/>
    <w:rsid w:val="00173519"/>
    <w:pPr>
      <w:widowControl/>
      <w:pBdr>
        <w:top w:val="single" w:sz="6" w:space="8" w:color="CEE1EE"/>
      </w:pBdr>
      <w:spacing w:before="15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eck-all1">
    <w:name w:val="check-all1"/>
    <w:basedOn w:val="Normal"/>
    <w:uiPriority w:val="99"/>
    <w:rsid w:val="00173519"/>
    <w:pPr>
      <w:widowControl/>
      <w:spacing w:before="10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eck-part1">
    <w:name w:val="check-part1"/>
    <w:basedOn w:val="Normal"/>
    <w:uiPriority w:val="99"/>
    <w:rsid w:val="00173519"/>
    <w:pPr>
      <w:widowControl/>
      <w:spacing w:before="10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bg2">
    <w:name w:val="tip-bg2"/>
    <w:basedOn w:val="Normal"/>
    <w:uiPriority w:val="99"/>
    <w:rsid w:val="00173519"/>
    <w:pPr>
      <w:widowControl/>
      <w:pBdr>
        <w:top w:val="single" w:sz="6" w:space="6" w:color="83ACC6"/>
        <w:left w:val="single" w:sz="6" w:space="6" w:color="83ACC6"/>
        <w:bottom w:val="single" w:sz="6" w:space="6" w:color="83ACC6"/>
        <w:right w:val="single" w:sz="6" w:space="6" w:color="83ACC6"/>
      </w:pBdr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7">
    <w:name w:val="tip7"/>
    <w:basedOn w:val="Normal"/>
    <w:uiPriority w:val="99"/>
    <w:rsid w:val="00173519"/>
    <w:pPr>
      <w:widowControl/>
      <w:pBdr>
        <w:top w:val="single" w:sz="6" w:space="2" w:color="F9B967"/>
        <w:left w:val="single" w:sz="6" w:space="6" w:color="F9B967"/>
        <w:bottom w:val="single" w:sz="6" w:space="2" w:color="F9B967"/>
        <w:right w:val="single" w:sz="6" w:space="6" w:color="F9B967"/>
      </w:pBdr>
      <w:shd w:val="clear" w:color="auto" w:fill="FFFCC9"/>
      <w:spacing w:before="100" w:beforeAutospacing="1" w:after="100" w:afterAutospacing="1" w:line="255" w:lineRule="atLeast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tip-bg3">
    <w:name w:val="tip-bg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gray-btn3">
    <w:name w:val="gray-btn3"/>
    <w:basedOn w:val="Normal"/>
    <w:uiPriority w:val="99"/>
    <w:rsid w:val="00173519"/>
    <w:pPr>
      <w:widowControl/>
      <w:pBdr>
        <w:top w:val="single" w:sz="6" w:space="0" w:color="8B8B8B"/>
        <w:left w:val="single" w:sz="6" w:space="8" w:color="8B8B8B"/>
        <w:bottom w:val="single" w:sz="6" w:space="0" w:color="8B8B8B"/>
        <w:right w:val="single" w:sz="6" w:space="8" w:color="8B8B8B"/>
      </w:pBdr>
      <w:spacing w:line="31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sabled-btn1">
    <w:name w:val="disabled-btn1"/>
    <w:basedOn w:val="Normal"/>
    <w:uiPriority w:val="99"/>
    <w:rsid w:val="00173519"/>
    <w:pPr>
      <w:widowControl/>
      <w:pBdr>
        <w:top w:val="single" w:sz="6" w:space="0" w:color="8B8B8B"/>
        <w:left w:val="single" w:sz="6" w:space="8" w:color="8B8B8B"/>
        <w:bottom w:val="single" w:sz="6" w:space="0" w:color="8B8B8B"/>
        <w:right w:val="single" w:sz="6" w:space="8" w:color="8B8B8B"/>
      </w:pBdr>
      <w:spacing w:line="31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re-chat1">
    <w:name w:val="pre-cha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xt-chat1">
    <w:name w:val="next-cha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lker1">
    <w:name w:val="talk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lking1">
    <w:name w:val="talking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pload-time1">
    <w:name w:val="upload-time1"/>
    <w:basedOn w:val="Normal"/>
    <w:uiPriority w:val="99"/>
    <w:rsid w:val="00173519"/>
    <w:pPr>
      <w:widowControl/>
      <w:spacing w:before="100" w:beforeAutospacing="1" w:after="100" w:afterAutospacing="1" w:line="300" w:lineRule="atLeast"/>
      <w:ind w:right="150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operating1">
    <w:name w:val="operating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user-avatar1">
    <w:name w:val="user-avata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1">
    <w:name w:val="m-edito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form1">
    <w:name w:val="replyform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es1">
    <w:name w:val="notes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color w:val="000000"/>
      <w:kern w:val="0"/>
    </w:rPr>
  </w:style>
  <w:style w:type="paragraph" w:customStyle="1" w:styleId="month1">
    <w:name w:val="month1"/>
    <w:basedOn w:val="Normal"/>
    <w:uiPriority w:val="99"/>
    <w:rsid w:val="00173519"/>
    <w:pPr>
      <w:widowControl/>
      <w:pBdr>
        <w:bottom w:val="single" w:sz="6" w:space="0" w:color="BAD5E6"/>
      </w:pBdr>
      <w:shd w:val="clear" w:color="auto" w:fill="CEE1EE"/>
      <w:spacing w:before="100" w:beforeAutospacing="1" w:after="100" w:afterAutospacing="1" w:line="375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pre-m1">
    <w:name w:val="pre-m1"/>
    <w:basedOn w:val="Normal"/>
    <w:uiPriority w:val="99"/>
    <w:rsid w:val="00173519"/>
    <w:pPr>
      <w:widowControl/>
      <w:pBdr>
        <w:right w:val="single" w:sz="6" w:space="0" w:color="BAD5E6"/>
      </w:pBdr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xt-m1">
    <w:name w:val="next-m1"/>
    <w:basedOn w:val="Normal"/>
    <w:uiPriority w:val="99"/>
    <w:rsid w:val="00173519"/>
    <w:pPr>
      <w:widowControl/>
      <w:pBdr>
        <w:left w:val="single" w:sz="6" w:space="0" w:color="BAD5E6"/>
      </w:pBdr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y1">
    <w:name w:val="day1"/>
    <w:basedOn w:val="Normal"/>
    <w:uiPriority w:val="99"/>
    <w:rsid w:val="00173519"/>
    <w:pPr>
      <w:widowControl/>
      <w:pBdr>
        <w:bottom w:val="single" w:sz="6" w:space="0" w:color="DDDDDD"/>
      </w:pBdr>
      <w:shd w:val="clear" w:color="auto" w:fill="F7F7F7"/>
      <w:spacing w:before="100" w:beforeAutospacing="1" w:after="100" w:afterAutospacing="1" w:line="31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-red1">
    <w:name w:val="f-red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D2918A"/>
      <w:kern w:val="0"/>
      <w:sz w:val="24"/>
      <w:szCs w:val="24"/>
    </w:rPr>
  </w:style>
  <w:style w:type="paragraph" w:customStyle="1" w:styleId="date1">
    <w:name w:val="dat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t1">
    <w:name w:val="r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15"/>
      <w:szCs w:val="15"/>
      <w:vertAlign w:val="superscript"/>
    </w:rPr>
  </w:style>
  <w:style w:type="paragraph" w:customStyle="1" w:styleId="rt2">
    <w:name w:val="rt2"/>
    <w:basedOn w:val="Normal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15"/>
      <w:szCs w:val="15"/>
      <w:vertAlign w:val="superscript"/>
    </w:rPr>
  </w:style>
  <w:style w:type="character" w:customStyle="1" w:styleId="wrong1">
    <w:name w:val="wrong1"/>
    <w:basedOn w:val="DefaultParagraphFont"/>
    <w:uiPriority w:val="99"/>
    <w:rsid w:val="00173519"/>
    <w:rPr>
      <w:color w:val="FF0000"/>
    </w:rPr>
  </w:style>
  <w:style w:type="paragraph" w:customStyle="1" w:styleId="show-area1">
    <w:name w:val="show-area1"/>
    <w:basedOn w:val="Normal"/>
    <w:uiPriority w:val="99"/>
    <w:rsid w:val="00173519"/>
    <w:pPr>
      <w:widowControl/>
      <w:pBdr>
        <w:top w:val="single" w:sz="6" w:space="8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pro2">
    <w:name w:val="pagerpro2"/>
    <w:basedOn w:val="Normal"/>
    <w:uiPriority w:val="99"/>
    <w:rsid w:val="00173519"/>
    <w:pPr>
      <w:widowControl/>
      <w:spacing w:before="6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-top3">
    <w:name w:val="pager-top3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tro2">
    <w:name w:val="intro2"/>
    <w:basedOn w:val="Normal"/>
    <w:uiPriority w:val="99"/>
    <w:rsid w:val="00173519"/>
    <w:pPr>
      <w:widowControl/>
      <w:pBdr>
        <w:top w:val="single" w:sz="6" w:space="11" w:color="E3EEF8"/>
        <w:left w:val="single" w:sz="6" w:space="11" w:color="E3EEF8"/>
        <w:bottom w:val="single" w:sz="6" w:space="11" w:color="E3EEF8"/>
        <w:right w:val="single" w:sz="6" w:space="11" w:color="E3EEF8"/>
      </w:pBdr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3">
    <w:name w:val="close3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75"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4">
    <w:name w:val="close4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75"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5">
    <w:name w:val="close5"/>
    <w:basedOn w:val="Normal"/>
    <w:uiPriority w:val="99"/>
    <w:rsid w:val="00173519"/>
    <w:pPr>
      <w:widowControl/>
      <w:spacing w:before="100" w:beforeAutospacing="1" w:after="100" w:afterAutospacing="1" w:line="300" w:lineRule="atLeast"/>
      <w:ind w:left="75"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bg4">
    <w:name w:val="tip-bg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bg5">
    <w:name w:val="tip-bg5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bg6">
    <w:name w:val="tip-bg6"/>
    <w:basedOn w:val="Normal"/>
    <w:uiPriority w:val="99"/>
    <w:rsid w:val="00173519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1">
    <w:name w:val="img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-8882">
    <w:name w:val="f-8882"/>
    <w:basedOn w:val="Normal"/>
    <w:uiPriority w:val="99"/>
    <w:rsid w:val="00173519"/>
    <w:pPr>
      <w:widowControl/>
      <w:spacing w:before="150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teps1">
    <w:name w:val="steps1"/>
    <w:basedOn w:val="Normal"/>
    <w:uiPriority w:val="99"/>
    <w:rsid w:val="00173519"/>
    <w:pPr>
      <w:widowControl/>
      <w:spacing w:before="100" w:beforeAutospacing="1" w:after="100" w:afterAutospacing="1" w:line="31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eps2">
    <w:name w:val="steps2"/>
    <w:basedOn w:val="Normal"/>
    <w:uiPriority w:val="99"/>
    <w:rsid w:val="00173519"/>
    <w:pPr>
      <w:widowControl/>
      <w:spacing w:before="100" w:beforeAutospacing="1" w:after="100" w:afterAutospacing="1" w:line="31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eps3">
    <w:name w:val="steps3"/>
    <w:basedOn w:val="Normal"/>
    <w:uiPriority w:val="99"/>
    <w:rsid w:val="00173519"/>
    <w:pPr>
      <w:widowControl/>
      <w:spacing w:before="100" w:beforeAutospacing="1" w:after="100" w:afterAutospacing="1" w:line="31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itle4">
    <w:name w:val="title4"/>
    <w:basedOn w:val="DefaultParagraphFont"/>
    <w:uiPriority w:val="99"/>
    <w:rsid w:val="00173519"/>
    <w:rPr>
      <w:color w:val="888888"/>
    </w:rPr>
  </w:style>
  <w:style w:type="paragraph" w:customStyle="1" w:styleId="input-text3">
    <w:name w:val="input-text3"/>
    <w:basedOn w:val="Normal"/>
    <w:uiPriority w:val="99"/>
    <w:rsid w:val="00173519"/>
    <w:pPr>
      <w:widowControl/>
      <w:pBdr>
        <w:top w:val="single" w:sz="6" w:space="2" w:color="BDC7D8"/>
        <w:left w:val="single" w:sz="6" w:space="2" w:color="BDC7D8"/>
        <w:bottom w:val="single" w:sz="6" w:space="2" w:color="BDC7D8"/>
        <w:right w:val="single" w:sz="6" w:space="2" w:color="BDC7D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me3">
    <w:name w:val="time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18"/>
      <w:szCs w:val="18"/>
    </w:rPr>
  </w:style>
  <w:style w:type="paragraph" w:customStyle="1" w:styleId="figure2">
    <w:name w:val="figure2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media1">
    <w:name w:val="blogmedia1"/>
    <w:basedOn w:val="Normal"/>
    <w:uiPriority w:val="99"/>
    <w:rsid w:val="00173519"/>
    <w:pPr>
      <w:widowControl/>
      <w:spacing w:before="90" w:after="100" w:afterAutospacing="1" w:line="336" w:lineRule="atLeast"/>
      <w:ind w:right="21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itation1">
    <w:name w:val="citation1"/>
    <w:basedOn w:val="Normal"/>
    <w:uiPriority w:val="99"/>
    <w:rsid w:val="00173519"/>
    <w:pPr>
      <w:widowControl/>
      <w:shd w:val="clear" w:color="auto" w:fill="F7F7F7"/>
      <w:spacing w:before="100" w:beforeAutospacing="1" w:after="75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user-group1">
    <w:name w:val="user-group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from2">
    <w:name w:val="from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18"/>
      <w:szCs w:val="18"/>
    </w:rPr>
  </w:style>
  <w:style w:type="paragraph" w:customStyle="1" w:styleId="details1">
    <w:name w:val="details1"/>
    <w:basedOn w:val="Normal"/>
    <w:uiPriority w:val="99"/>
    <w:rsid w:val="00173519"/>
    <w:pPr>
      <w:widowControl/>
      <w:spacing w:before="100" w:beforeAutospacing="1" w:after="75" w:line="336" w:lineRule="atLeast"/>
      <w:ind w:left="9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gend1">
    <w:name w:val="legend1"/>
    <w:basedOn w:val="Normal"/>
    <w:uiPriority w:val="99"/>
    <w:rsid w:val="0017351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duration1">
    <w:name w:val="duration1"/>
    <w:basedOn w:val="DefaultParagraphFont"/>
    <w:uiPriority w:val="99"/>
    <w:rsid w:val="00173519"/>
    <w:rPr>
      <w:color w:val="888888"/>
    </w:rPr>
  </w:style>
  <w:style w:type="paragraph" w:customStyle="1" w:styleId="location1">
    <w:name w:val="location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120"/>
      <w:jc w:val="left"/>
    </w:pPr>
    <w:rPr>
      <w:rFonts w:ascii="宋体" w:hAnsi="宋体" w:cs="宋体"/>
      <w:color w:val="808080"/>
      <w:kern w:val="0"/>
      <w:sz w:val="24"/>
      <w:szCs w:val="24"/>
    </w:rPr>
  </w:style>
  <w:style w:type="paragraph" w:customStyle="1" w:styleId="star1">
    <w:name w:val="sta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11">
    <w:name w:val="star-1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21">
    <w:name w:val="star-2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31">
    <w:name w:val="star-3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41">
    <w:name w:val="star-4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51">
    <w:name w:val="star-5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eperator1">
    <w:name w:val="seperator1"/>
    <w:basedOn w:val="DefaultParagraphFont"/>
    <w:uiPriority w:val="99"/>
    <w:rsid w:val="00173519"/>
    <w:rPr>
      <w:color w:val="auto"/>
    </w:rPr>
  </w:style>
  <w:style w:type="character" w:customStyle="1" w:styleId="duration2">
    <w:name w:val="duration2"/>
    <w:basedOn w:val="DefaultParagraphFont"/>
    <w:uiPriority w:val="99"/>
    <w:rsid w:val="00173519"/>
    <w:rPr>
      <w:color w:val="888888"/>
    </w:rPr>
  </w:style>
  <w:style w:type="paragraph" w:customStyle="1" w:styleId="content3">
    <w:name w:val="content3"/>
    <w:basedOn w:val="Normal"/>
    <w:uiPriority w:val="99"/>
    <w:rsid w:val="00173519"/>
    <w:pPr>
      <w:widowControl/>
      <w:spacing w:before="100" w:beforeAutospacing="1" w:after="100" w:afterAutospacing="1" w:line="384" w:lineRule="atLeast"/>
      <w:ind w:left="900" w:right="600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photo-item1">
    <w:name w:val="photo-item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color w:val="888888"/>
      <w:kern w:val="0"/>
      <w:sz w:val="24"/>
      <w:szCs w:val="24"/>
    </w:rPr>
  </w:style>
  <w:style w:type="character" w:customStyle="1" w:styleId="photo-info1">
    <w:name w:val="photo-info1"/>
    <w:basedOn w:val="DefaultParagraphFont"/>
    <w:uiPriority w:val="99"/>
    <w:rsid w:val="00173519"/>
    <w:rPr>
      <w:color w:val="888888"/>
    </w:rPr>
  </w:style>
  <w:style w:type="paragraph" w:customStyle="1" w:styleId="pagecomment1">
    <w:name w:val="pagecomment1"/>
    <w:basedOn w:val="Normal"/>
    <w:uiPriority w:val="99"/>
    <w:rsid w:val="0017351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-interact1">
    <w:name w:val="no-interac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-interact-pic1">
    <w:name w:val="no-interact-pic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6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itation2">
    <w:name w:val="citation2"/>
    <w:basedOn w:val="Normal"/>
    <w:uiPriority w:val="99"/>
    <w:rsid w:val="00173519"/>
    <w:pPr>
      <w:widowControl/>
      <w:shd w:val="clear" w:color="auto" w:fill="F7F7F7"/>
      <w:spacing w:before="100" w:beforeAutospacing="1" w:after="75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video1">
    <w:name w:val="video1"/>
    <w:basedOn w:val="Normal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milar-feed1">
    <w:name w:val="similar-feed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original-stauts1">
    <w:name w:val="original-stauts1"/>
    <w:basedOn w:val="Normal"/>
    <w:uiPriority w:val="99"/>
    <w:rsid w:val="00173519"/>
    <w:pPr>
      <w:widowControl/>
      <w:pBdr>
        <w:top w:val="single" w:sz="6" w:space="6" w:color="EDEDED"/>
        <w:left w:val="single" w:sz="6" w:space="8" w:color="EDEDED"/>
        <w:bottom w:val="single" w:sz="6" w:space="6" w:color="EDEDED"/>
        <w:right w:val="single" w:sz="6" w:space="8" w:color="EDEDED"/>
      </w:pBdr>
      <w:shd w:val="clear" w:color="auto" w:fill="F7F7F7"/>
      <w:spacing w:before="100" w:beforeAutospacing="1" w:after="75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content4">
    <w:name w:val="content4"/>
    <w:basedOn w:val="Normal"/>
    <w:uiPriority w:val="99"/>
    <w:rsid w:val="00173519"/>
    <w:pPr>
      <w:widowControl/>
      <w:spacing w:before="100" w:beforeAutospacing="1" w:after="100" w:afterAutospacing="1" w:line="384" w:lineRule="atLeast"/>
      <w:ind w:left="600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aiting1">
    <w:name w:val="aiting1"/>
    <w:basedOn w:val="Normal"/>
    <w:uiPriority w:val="99"/>
    <w:rsid w:val="00173519"/>
    <w:pPr>
      <w:widowControl/>
      <w:spacing w:before="100" w:beforeAutospacing="1" w:after="120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2">
    <w:name w:val="video2"/>
    <w:basedOn w:val="Normal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test-news1">
    <w:name w:val="latest-news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900"/>
      <w:jc w:val="left"/>
    </w:pPr>
    <w:rPr>
      <w:rFonts w:ascii="宋体" w:hAnsi="宋体" w:cs="宋体"/>
      <w:color w:val="888888"/>
      <w:kern w:val="0"/>
      <w:sz w:val="18"/>
      <w:szCs w:val="18"/>
    </w:rPr>
  </w:style>
  <w:style w:type="paragraph" w:customStyle="1" w:styleId="show-relations1">
    <w:name w:val="show-relations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content5">
    <w:name w:val="content5"/>
    <w:basedOn w:val="Normal"/>
    <w:uiPriority w:val="99"/>
    <w:rsid w:val="00173519"/>
    <w:pPr>
      <w:widowControl/>
      <w:spacing w:before="100" w:beforeAutospacing="1" w:after="100" w:afterAutospacing="1" w:line="384" w:lineRule="atLeast"/>
      <w:ind w:left="900" w:right="600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added-friends1">
    <w:name w:val="added-friends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spacing w:val="-60"/>
      <w:kern w:val="0"/>
      <w:sz w:val="2"/>
      <w:szCs w:val="2"/>
    </w:rPr>
  </w:style>
  <w:style w:type="paragraph" w:customStyle="1" w:styleId="avatar5">
    <w:name w:val="avatar5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name-tip1">
    <w:name w:val="name-tip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name-tip2">
    <w:name w:val="name-tip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8">
    <w:name w:val="name8"/>
    <w:basedOn w:val="Normal"/>
    <w:uiPriority w:val="99"/>
    <w:rsid w:val="00173519"/>
    <w:pPr>
      <w:widowControl/>
      <w:pBdr>
        <w:top w:val="single" w:sz="6" w:space="4" w:color="83ACC6"/>
        <w:left w:val="single" w:sz="6" w:space="6" w:color="83ACC6"/>
        <w:right w:val="single" w:sz="6" w:space="6" w:color="83ACC6"/>
      </w:pBdr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nk1">
    <w:name w:val="link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  <w:u w:val="single"/>
    </w:rPr>
  </w:style>
  <w:style w:type="paragraph" w:customStyle="1" w:styleId="names-tip1">
    <w:name w:val="names-tip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color w:val="333333"/>
      <w:kern w:val="0"/>
      <w:sz w:val="24"/>
      <w:szCs w:val="24"/>
    </w:rPr>
  </w:style>
  <w:style w:type="paragraph" w:customStyle="1" w:styleId="names1">
    <w:name w:val="names1"/>
    <w:basedOn w:val="Normal"/>
    <w:uiPriority w:val="99"/>
    <w:rsid w:val="00173519"/>
    <w:pPr>
      <w:widowControl/>
      <w:pBdr>
        <w:top w:val="single" w:sz="6" w:space="4" w:color="83ACC6"/>
        <w:left w:val="single" w:sz="6" w:space="6" w:color="83ACC6"/>
        <w:right w:val="single" w:sz="6" w:space="6" w:color="83ACC6"/>
      </w:pBdr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-name1">
    <w:name w:val="a-nam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s-tip2">
    <w:name w:val="names-tip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show-relations2">
    <w:name w:val="show-relations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header1">
    <w:name w:val="feed-header1"/>
    <w:basedOn w:val="Normal"/>
    <w:uiPriority w:val="99"/>
    <w:rsid w:val="00173519"/>
    <w:pPr>
      <w:widowControl/>
      <w:pBdr>
        <w:bottom w:val="single" w:sz="6" w:space="0" w:color="A0BEDC"/>
      </w:pBdr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headline1">
    <w:name w:val="feed-headline1"/>
    <w:basedOn w:val="Normal"/>
    <w:uiPriority w:val="99"/>
    <w:rsid w:val="00173519"/>
    <w:pPr>
      <w:widowControl/>
      <w:pBdr>
        <w:top w:val="single" w:sz="6" w:space="0" w:color="DDDDDD"/>
      </w:pBdr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loading1">
    <w:name w:val="feed-loading1"/>
    <w:basedOn w:val="Normal"/>
    <w:uiPriority w:val="99"/>
    <w:rsid w:val="00173519"/>
    <w:pPr>
      <w:widowControl/>
      <w:pBdr>
        <w:top w:val="single" w:sz="6" w:space="8" w:color="CEE1EE"/>
        <w:left w:val="single" w:sz="6" w:space="8" w:color="CEE1EE"/>
        <w:bottom w:val="single" w:sz="6" w:space="8" w:color="CEE1EE"/>
        <w:right w:val="single" w:sz="6" w:space="8" w:color="CEE1EE"/>
      </w:pBdr>
      <w:shd w:val="clear" w:color="auto" w:fill="F0F5F8"/>
      <w:spacing w:before="100" w:beforeAutospacing="1" w:after="150" w:line="336" w:lineRule="atLeast"/>
      <w:jc w:val="center"/>
    </w:pPr>
    <w:rPr>
      <w:rFonts w:ascii="宋体" w:hAnsi="宋体" w:cs="宋体"/>
      <w:kern w:val="0"/>
    </w:rPr>
  </w:style>
  <w:style w:type="paragraph" w:customStyle="1" w:styleId="nomore-feed1">
    <w:name w:val="nomore-feed1"/>
    <w:basedOn w:val="Normal"/>
    <w:uiPriority w:val="99"/>
    <w:rsid w:val="00173519"/>
    <w:pPr>
      <w:widowControl/>
      <w:pBdr>
        <w:top w:val="single" w:sz="6" w:space="8" w:color="CEE1EE"/>
        <w:left w:val="single" w:sz="6" w:space="8" w:color="CEE1EE"/>
        <w:bottom w:val="single" w:sz="6" w:space="8" w:color="CEE1EE"/>
        <w:right w:val="single" w:sz="6" w:space="8" w:color="CEE1EE"/>
      </w:pBdr>
      <w:shd w:val="clear" w:color="auto" w:fill="F0F5F8"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</w:rPr>
  </w:style>
  <w:style w:type="paragraph" w:customStyle="1" w:styleId="unreads-count1">
    <w:name w:val="unreads-count1"/>
    <w:basedOn w:val="Normal"/>
    <w:uiPriority w:val="99"/>
    <w:rsid w:val="00173519"/>
    <w:pPr>
      <w:widowControl/>
      <w:shd w:val="clear" w:color="auto" w:fill="84AEC6"/>
      <w:spacing w:before="100" w:beforeAutospacing="1" w:after="100" w:afterAutospacing="1"/>
      <w:ind w:left="30"/>
      <w:jc w:val="left"/>
    </w:pPr>
    <w:rPr>
      <w:rFonts w:ascii="宋体" w:hAnsi="宋体" w:cs="宋体"/>
      <w:b/>
      <w:bCs/>
      <w:color w:val="FFFFFF"/>
      <w:kern w:val="0"/>
      <w:sz w:val="17"/>
      <w:szCs w:val="17"/>
    </w:rPr>
  </w:style>
  <w:style w:type="paragraph" w:customStyle="1" w:styleId="unreads-count2">
    <w:name w:val="unreads-count2"/>
    <w:basedOn w:val="Normal"/>
    <w:uiPriority w:val="99"/>
    <w:rsid w:val="00173519"/>
    <w:pPr>
      <w:widowControl/>
      <w:shd w:val="clear" w:color="auto" w:fill="42719C"/>
      <w:spacing w:before="100" w:beforeAutospacing="1" w:after="100" w:afterAutospacing="1"/>
      <w:ind w:left="30"/>
      <w:jc w:val="left"/>
    </w:pPr>
    <w:rPr>
      <w:rFonts w:ascii="宋体" w:hAnsi="宋体" w:cs="宋体"/>
      <w:b/>
      <w:bCs/>
      <w:color w:val="FFFFFF"/>
      <w:kern w:val="0"/>
      <w:sz w:val="17"/>
      <w:szCs w:val="17"/>
    </w:rPr>
  </w:style>
  <w:style w:type="paragraph" w:customStyle="1" w:styleId="feed-tools1">
    <w:name w:val="feed-tools1"/>
    <w:basedOn w:val="Normal"/>
    <w:uiPriority w:val="99"/>
    <w:rsid w:val="00173519"/>
    <w:pPr>
      <w:widowControl/>
      <w:spacing w:before="45" w:after="100" w:afterAutospacing="1" w:line="3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tegory-filter1">
    <w:name w:val="category-filter1"/>
    <w:basedOn w:val="Normal"/>
    <w:uiPriority w:val="99"/>
    <w:rsid w:val="00173519"/>
    <w:pPr>
      <w:widowControl/>
      <w:pBdr>
        <w:top w:val="single" w:sz="6" w:space="0" w:color="A0BEDC"/>
        <w:left w:val="single" w:sz="6" w:space="0" w:color="A0BEDC"/>
        <w:right w:val="single" w:sz="6" w:space="0" w:color="A0BEDC"/>
      </w:pBdr>
      <w:spacing w:line="336" w:lineRule="atLeast"/>
      <w:ind w:left="-90" w:right="-16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tegory-filterhover1">
    <w:name w:val="category-filter_hover1"/>
    <w:basedOn w:val="Normal"/>
    <w:uiPriority w:val="99"/>
    <w:rsid w:val="00173519"/>
    <w:pPr>
      <w:widowControl/>
      <w:pBdr>
        <w:top w:val="single" w:sz="6" w:space="0" w:color="A0BEDC"/>
        <w:left w:val="single" w:sz="6" w:space="0" w:color="A0BEDC"/>
        <w:right w:val="single" w:sz="6" w:space="0" w:color="A0BEDC"/>
      </w:pBdr>
      <w:spacing w:line="336" w:lineRule="atLeast"/>
      <w:ind w:left="-90" w:right="-16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load-feed1">
    <w:name w:val="reload-feed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setting1">
    <w:name w:val="feed-setting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list1">
    <w:name w:val="feed-list1"/>
    <w:basedOn w:val="Normal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-feed1">
    <w:name w:val="a-feed1"/>
    <w:basedOn w:val="Normal"/>
    <w:uiPriority w:val="99"/>
    <w:rsid w:val="00173519"/>
    <w:pPr>
      <w:widowControl/>
      <w:pBdr>
        <w:bottom w:val="single" w:sz="6" w:space="5" w:color="E3EEF8"/>
      </w:pBdr>
      <w:spacing w:before="150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combine1">
    <w:name w:val="video-combin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spacing w:val="-60"/>
      <w:kern w:val="0"/>
      <w:sz w:val="2"/>
      <w:szCs w:val="2"/>
    </w:rPr>
  </w:style>
  <w:style w:type="paragraph" w:customStyle="1" w:styleId="video-box1">
    <w:name w:val="video-box1"/>
    <w:basedOn w:val="Normal"/>
    <w:uiPriority w:val="99"/>
    <w:rsid w:val="00173519"/>
    <w:pPr>
      <w:widowControl/>
      <w:spacing w:before="100" w:beforeAutospacing="1" w:after="150" w:line="336" w:lineRule="atLeast"/>
      <w:ind w:right="450"/>
      <w:jc w:val="left"/>
      <w:textAlignment w:val="top"/>
    </w:pPr>
    <w:rPr>
      <w:rFonts w:ascii="宋体" w:hAnsi="宋体" w:cs="宋体"/>
      <w:kern w:val="0"/>
      <w:sz w:val="18"/>
      <w:szCs w:val="18"/>
    </w:rPr>
  </w:style>
  <w:style w:type="paragraph" w:customStyle="1" w:styleId="caption2">
    <w:name w:val="caption2"/>
    <w:basedOn w:val="Normal"/>
    <w:uiPriority w:val="99"/>
    <w:rsid w:val="0017351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9">
    <w:name w:val="name9"/>
    <w:basedOn w:val="Normal"/>
    <w:uiPriority w:val="99"/>
    <w:rsid w:val="00173519"/>
    <w:pPr>
      <w:widowControl/>
      <w:spacing w:before="30" w:after="100" w:afterAutospacing="1" w:line="336" w:lineRule="atLeast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more2">
    <w:name w:val="more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more3">
    <w:name w:val="more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friendpic1">
    <w:name w:val="minfriendpic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9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me4">
    <w:name w:val="time4"/>
    <w:basedOn w:val="Normal"/>
    <w:uiPriority w:val="99"/>
    <w:rsid w:val="00173519"/>
    <w:pPr>
      <w:widowControl/>
      <w:spacing w:line="336" w:lineRule="atLeast"/>
      <w:ind w:left="75" w:right="75"/>
      <w:jc w:val="left"/>
    </w:pPr>
    <w:rPr>
      <w:rFonts w:ascii="宋体" w:hAnsi="宋体" w:cs="宋体"/>
      <w:color w:val="888888"/>
      <w:kern w:val="0"/>
      <w:sz w:val="15"/>
      <w:szCs w:val="15"/>
    </w:rPr>
  </w:style>
  <w:style w:type="paragraph" w:customStyle="1" w:styleId="replybody1">
    <w:name w:val="replybody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55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content1">
    <w:name w:val="replycontent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-nav1">
    <w:name w:val="reply-nav1"/>
    <w:basedOn w:val="Normal"/>
    <w:uiPriority w:val="99"/>
    <w:rsid w:val="00173519"/>
    <w:pPr>
      <w:widowControl/>
      <w:spacing w:before="30" w:after="100" w:afterAutospacing="1" w:line="336" w:lineRule="atLeast"/>
      <w:ind w:left="54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cmtcount1">
    <w:name w:val="mincmtcount1"/>
    <w:basedOn w:val="Normal"/>
    <w:uiPriority w:val="99"/>
    <w:rsid w:val="00173519"/>
    <w:pPr>
      <w:widowControl/>
      <w:spacing w:before="45" w:after="100" w:afterAutospacing="1" w:line="336" w:lineRule="atLeast"/>
      <w:ind w:left="75"/>
      <w:jc w:val="left"/>
    </w:pPr>
    <w:rPr>
      <w:rFonts w:ascii="宋体" w:hAnsi="宋体" w:cs="宋体"/>
      <w:color w:val="CCCCCC"/>
      <w:kern w:val="0"/>
      <w:sz w:val="17"/>
      <w:szCs w:val="17"/>
    </w:rPr>
  </w:style>
  <w:style w:type="paragraph" w:customStyle="1" w:styleId="status-count1">
    <w:name w:val="status-coun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15"/>
      <w:szCs w:val="15"/>
    </w:rPr>
  </w:style>
  <w:style w:type="paragraph" w:customStyle="1" w:styleId="replyall1">
    <w:name w:val="replyall1"/>
    <w:basedOn w:val="Normal"/>
    <w:uiPriority w:val="99"/>
    <w:rsid w:val="00173519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wdthisc1">
    <w:name w:val="fwdthisc1"/>
    <w:basedOn w:val="Normal"/>
    <w:uiPriority w:val="99"/>
    <w:rsid w:val="00173519"/>
    <w:pPr>
      <w:widowControl/>
      <w:spacing w:before="30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8">
    <w:name w:val="tip8"/>
    <w:basedOn w:val="Normal"/>
    <w:uiPriority w:val="99"/>
    <w:rsid w:val="00173519"/>
    <w:pPr>
      <w:widowControl/>
      <w:pBdr>
        <w:top w:val="single" w:sz="6" w:space="0" w:color="F2E599"/>
        <w:left w:val="single" w:sz="6" w:space="0" w:color="F2E599"/>
        <w:bottom w:val="single" w:sz="6" w:space="0" w:color="F2E599"/>
        <w:right w:val="single" w:sz="6" w:space="0" w:color="F2E599"/>
      </w:pBdr>
      <w:shd w:val="clear" w:color="auto" w:fill="FFFDE2"/>
      <w:spacing w:before="150" w:after="100" w:afterAutospacing="1" w:line="345" w:lineRule="atLeast"/>
      <w:jc w:val="center"/>
    </w:pPr>
    <w:rPr>
      <w:rFonts w:ascii="宋体" w:hAnsi="宋体" w:cs="宋体"/>
      <w:color w:val="005EAC"/>
      <w:kern w:val="0"/>
      <w:sz w:val="24"/>
      <w:szCs w:val="24"/>
    </w:rPr>
  </w:style>
  <w:style w:type="character" w:customStyle="1" w:styleId="tip9">
    <w:name w:val="tip9"/>
    <w:basedOn w:val="DefaultParagraphFont"/>
    <w:uiPriority w:val="99"/>
    <w:rsid w:val="00173519"/>
    <w:rPr>
      <w:color w:val="888888"/>
      <w:bdr w:val="single" w:sz="6" w:space="0" w:color="F2E599" w:frame="1"/>
      <w:shd w:val="clear" w:color="auto" w:fill="FFFDE2"/>
    </w:rPr>
  </w:style>
  <w:style w:type="character" w:customStyle="1" w:styleId="new-blog1">
    <w:name w:val="new-blog1"/>
    <w:basedOn w:val="DefaultParagraphFont"/>
    <w:uiPriority w:val="99"/>
    <w:rsid w:val="00173519"/>
    <w:rPr>
      <w:b/>
      <w:bCs/>
      <w:color w:val="auto"/>
      <w:shd w:val="clear" w:color="auto" w:fill="auto"/>
    </w:rPr>
  </w:style>
  <w:style w:type="paragraph" w:customStyle="1" w:styleId="pager-top4">
    <w:name w:val="pager-top4"/>
    <w:basedOn w:val="Normal"/>
    <w:uiPriority w:val="99"/>
    <w:rsid w:val="00173519"/>
    <w:pPr>
      <w:widowControl/>
      <w:pBdr>
        <w:bottom w:val="single" w:sz="6" w:space="0" w:color="E3EEF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-aaa2">
    <w:name w:val="f-aaa2"/>
    <w:basedOn w:val="Normal"/>
    <w:uiPriority w:val="99"/>
    <w:rsid w:val="00173519"/>
    <w:pPr>
      <w:widowControl/>
      <w:spacing w:line="336" w:lineRule="atLeast"/>
      <w:ind w:left="75" w:right="75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author1">
    <w:name w:val="autho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mestamp1">
    <w:name w:val="timestamp1"/>
    <w:basedOn w:val="Normal"/>
    <w:uiPriority w:val="99"/>
    <w:rsid w:val="00173519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character" w:customStyle="1" w:styleId="group1">
    <w:name w:val="group1"/>
    <w:basedOn w:val="DefaultParagraphFont"/>
    <w:uiPriority w:val="99"/>
    <w:rsid w:val="00173519"/>
    <w:rPr>
      <w:rFonts w:ascii="Tahoma" w:hAnsi="Tahoma" w:cs="Tahoma"/>
      <w:color w:val="888888"/>
      <w:sz w:val="17"/>
      <w:szCs w:val="17"/>
    </w:rPr>
  </w:style>
  <w:style w:type="paragraph" w:customStyle="1" w:styleId="text-article1">
    <w:name w:val="text-article1"/>
    <w:basedOn w:val="Normal"/>
    <w:uiPriority w:val="99"/>
    <w:rsid w:val="00173519"/>
    <w:pPr>
      <w:widowControl/>
      <w:shd w:val="clear" w:color="auto" w:fill="FFFFFF"/>
      <w:spacing w:before="120" w:after="120"/>
      <w:ind w:left="120" w:right="120"/>
      <w:jc w:val="left"/>
    </w:pPr>
    <w:rPr>
      <w:rFonts w:ascii="Verdana" w:hAnsi="Verdana" w:cs="Verdana"/>
      <w:color w:val="000000"/>
      <w:kern w:val="0"/>
    </w:rPr>
  </w:style>
  <w:style w:type="paragraph" w:customStyle="1" w:styleId="fulllistfoot1">
    <w:name w:val="full_listfoot1"/>
    <w:basedOn w:val="Normal"/>
    <w:uiPriority w:val="99"/>
    <w:rsid w:val="00173519"/>
    <w:pPr>
      <w:widowControl/>
      <w:spacing w:before="75" w:after="75" w:line="336" w:lineRule="atLeast"/>
      <w:ind w:left="75" w:right="75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edit2">
    <w:name w:val="edit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-article2">
    <w:name w:val="text-article2"/>
    <w:basedOn w:val="Normal"/>
    <w:uiPriority w:val="99"/>
    <w:rsid w:val="00173519"/>
    <w:pPr>
      <w:widowControl/>
      <w:shd w:val="clear" w:color="auto" w:fill="FFFFFF"/>
      <w:spacing w:before="120" w:after="120"/>
      <w:ind w:left="120" w:right="120"/>
      <w:jc w:val="left"/>
    </w:pPr>
    <w:rPr>
      <w:rFonts w:ascii="Verdana" w:hAnsi="Verdana" w:cs="Verdana"/>
      <w:color w:val="000000"/>
      <w:kern w:val="0"/>
    </w:rPr>
  </w:style>
  <w:style w:type="character" w:customStyle="1" w:styleId="stat1">
    <w:name w:val="stat1"/>
    <w:basedOn w:val="DefaultParagraphFont"/>
    <w:uiPriority w:val="99"/>
    <w:rsid w:val="00173519"/>
  </w:style>
  <w:style w:type="paragraph" w:customStyle="1" w:styleId="group-operate2">
    <w:name w:val="group-operate2"/>
    <w:basedOn w:val="Normal"/>
    <w:uiPriority w:val="99"/>
    <w:rsid w:val="00173519"/>
    <w:pPr>
      <w:widowControl/>
      <w:shd w:val="clear" w:color="auto" w:fill="F7F7F7"/>
      <w:spacing w:before="100" w:before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-top5">
    <w:name w:val="pager-top5"/>
    <w:basedOn w:val="Normal"/>
    <w:uiPriority w:val="99"/>
    <w:rsid w:val="00173519"/>
    <w:pPr>
      <w:widowControl/>
      <w:pBdr>
        <w:bottom w:val="single" w:sz="6" w:space="0" w:color="E3EEF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-bottom1">
    <w:name w:val="pager-bottom1"/>
    <w:basedOn w:val="Normal"/>
    <w:uiPriority w:val="99"/>
    <w:rsid w:val="00173519"/>
    <w:pPr>
      <w:widowControl/>
      <w:pBdr>
        <w:top w:val="single" w:sz="6" w:space="0" w:color="E3EEF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ic1">
    <w:name w:val="pic1"/>
    <w:basedOn w:val="Normal"/>
    <w:uiPriority w:val="99"/>
    <w:rsid w:val="00173519"/>
    <w:pPr>
      <w:widowControl/>
      <w:spacing w:before="100" w:beforeAutospacing="1" w:after="45" w:line="3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ic2">
    <w:name w:val="pic2"/>
    <w:basedOn w:val="Normal"/>
    <w:uiPriority w:val="99"/>
    <w:rsid w:val="00173519"/>
    <w:pPr>
      <w:widowControl/>
      <w:shd w:val="clear" w:color="auto" w:fill="CEE1EE"/>
      <w:spacing w:before="100" w:beforeAutospacing="1" w:after="45" w:line="3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bum-home1">
    <w:name w:val="album-hom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ight1">
    <w:name w:val="right1"/>
    <w:basedOn w:val="Normal"/>
    <w:uiPriority w:val="99"/>
    <w:rsid w:val="00173519"/>
    <w:pPr>
      <w:widowControl/>
      <w:spacing w:before="100" w:beforeAutospacing="1" w:after="100" w:afterAutospacing="1" w:line="39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tion4">
    <w:name w:val="action4"/>
    <w:basedOn w:val="Normal"/>
    <w:uiPriority w:val="99"/>
    <w:rsid w:val="00173519"/>
    <w:pPr>
      <w:widowControl/>
      <w:pBdr>
        <w:top w:val="single" w:sz="6" w:space="8" w:color="DDDDDD"/>
      </w:pBdr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td1">
    <w:name w:val="phototd1"/>
    <w:basedOn w:val="Normal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holder1">
    <w:name w:val="photo-holder1"/>
    <w:basedOn w:val="Normal"/>
    <w:uiPriority w:val="99"/>
    <w:rsid w:val="00173519"/>
    <w:pPr>
      <w:widowControl/>
      <w:spacing w:line="336" w:lineRule="atLeast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photo-des1">
    <w:name w:val="photo-des1"/>
    <w:basedOn w:val="Normal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-content1">
    <w:name w:val="des-conten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title-hover1">
    <w:name w:val="photo-title-hover1"/>
    <w:basedOn w:val="Normal"/>
    <w:uiPriority w:val="99"/>
    <w:rsid w:val="00173519"/>
    <w:pPr>
      <w:widowControl/>
      <w:shd w:val="clear" w:color="auto" w:fill="FFFFAA"/>
      <w:spacing w:before="150" w:after="150" w:line="336" w:lineRule="atLeast"/>
      <w:ind w:right="150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textarea1">
    <w:name w:val="textarea1"/>
    <w:basedOn w:val="Normal"/>
    <w:uiPriority w:val="99"/>
    <w:rsid w:val="00173519"/>
    <w:pPr>
      <w:widowControl/>
      <w:shd w:val="clear" w:color="auto" w:fill="FFFFAA"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cription2">
    <w:name w:val="description2"/>
    <w:basedOn w:val="Normal"/>
    <w:uiPriority w:val="99"/>
    <w:rsid w:val="00173519"/>
    <w:pPr>
      <w:widowControl/>
      <w:pBdr>
        <w:left w:val="single" w:sz="6" w:space="0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user-comment1">
    <w:name w:val="user-comment1"/>
    <w:basedOn w:val="Normal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-avatar2">
    <w:name w:val="user-avatar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2">
    <w:name w:val="m-editor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hisper-label1">
    <w:name w:val="whisper-label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bum-sidebar1">
    <w:name w:val="album-sideba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x-photomain1">
    <w:name w:val="box-photomain1"/>
    <w:basedOn w:val="Normal"/>
    <w:uiPriority w:val="99"/>
    <w:rsid w:val="00173519"/>
    <w:pPr>
      <w:widowControl/>
      <w:pBdr>
        <w:top w:val="single" w:sz="6" w:space="8" w:color="CEE1EE"/>
      </w:pBdr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allery1">
    <w:name w:val="gallery1"/>
    <w:basedOn w:val="Normal"/>
    <w:uiPriority w:val="99"/>
    <w:rsid w:val="00173519"/>
    <w:pPr>
      <w:widowControl/>
      <w:pBdr>
        <w:bottom w:val="single" w:sz="6" w:space="8" w:color="CEE1EE"/>
      </w:pBdr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sition1">
    <w:name w:val="position1"/>
    <w:basedOn w:val="Normal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nail1">
    <w:name w:val="thumbnail1"/>
    <w:basedOn w:val="Normal"/>
    <w:uiPriority w:val="99"/>
    <w:rsid w:val="00173519"/>
    <w:pPr>
      <w:widowControl/>
      <w:pBdr>
        <w:top w:val="single" w:sz="6" w:space="2" w:color="B8D4E8"/>
        <w:left w:val="single" w:sz="6" w:space="2" w:color="B8D4E8"/>
        <w:bottom w:val="single" w:sz="6" w:space="2" w:color="B8D4E8"/>
        <w:right w:val="single" w:sz="6" w:space="2" w:color="B8D4E8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nail2">
    <w:name w:val="thumbnail2"/>
    <w:basedOn w:val="Normal"/>
    <w:uiPriority w:val="99"/>
    <w:rsid w:val="00173519"/>
    <w:pPr>
      <w:widowControl/>
      <w:pBdr>
        <w:top w:val="single" w:sz="6" w:space="2" w:color="005EAC"/>
        <w:left w:val="single" w:sz="6" w:space="2" w:color="005EAC"/>
        <w:bottom w:val="single" w:sz="6" w:space="2" w:color="005EAC"/>
        <w:right w:val="single" w:sz="6" w:space="2" w:color="005EAC"/>
      </w:pBdr>
      <w:shd w:val="clear" w:color="auto" w:fill="005EAC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nail3">
    <w:name w:val="thumbnail3"/>
    <w:basedOn w:val="Normal"/>
    <w:uiPriority w:val="99"/>
    <w:rsid w:val="00173519"/>
    <w:pPr>
      <w:widowControl/>
      <w:pBdr>
        <w:top w:val="single" w:sz="6" w:space="2" w:color="005EAC"/>
        <w:left w:val="single" w:sz="6" w:space="2" w:color="005EAC"/>
        <w:bottom w:val="single" w:sz="6" w:space="2" w:color="005EAC"/>
        <w:right w:val="single" w:sz="6" w:space="2" w:color="005EAC"/>
      </w:pBdr>
      <w:shd w:val="clear" w:color="auto" w:fill="005EAC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nail4">
    <w:name w:val="thumbnail4"/>
    <w:basedOn w:val="Normal"/>
    <w:uiPriority w:val="99"/>
    <w:rsid w:val="00173519"/>
    <w:pPr>
      <w:widowControl/>
      <w:pBdr>
        <w:top w:val="single" w:sz="6" w:space="2" w:color="005EAC"/>
        <w:left w:val="single" w:sz="6" w:space="2" w:color="005EAC"/>
        <w:bottom w:val="single" w:sz="6" w:space="2" w:color="005EAC"/>
        <w:right w:val="single" w:sz="6" w:space="2" w:color="005EAC"/>
      </w:pBdr>
      <w:shd w:val="clear" w:color="auto" w:fill="005EAC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-exif1">
    <w:name w:val="content-exif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urna1">
    <w:name w:val="turna1"/>
    <w:basedOn w:val="Normal"/>
    <w:uiPriority w:val="99"/>
    <w:rsid w:val="0017351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urnb1">
    <w:name w:val="turnb1"/>
    <w:basedOn w:val="Normal"/>
    <w:uiPriority w:val="99"/>
    <w:rsid w:val="0017351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mestamp2">
    <w:name w:val="timestamp2"/>
    <w:basedOn w:val="Normal"/>
    <w:uiPriority w:val="99"/>
    <w:rsid w:val="00173519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color w:val="808080"/>
      <w:kern w:val="0"/>
      <w:sz w:val="24"/>
      <w:szCs w:val="24"/>
    </w:rPr>
  </w:style>
  <w:style w:type="paragraph" w:customStyle="1" w:styleId="audio1">
    <w:name w:val="audio1"/>
    <w:basedOn w:val="Normal"/>
    <w:uiPriority w:val="99"/>
    <w:rsid w:val="00173519"/>
    <w:pPr>
      <w:widowControl/>
      <w:spacing w:after="150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e1">
    <w:name w:val="note1"/>
    <w:basedOn w:val="Normal"/>
    <w:uiPriority w:val="99"/>
    <w:rsid w:val="00173519"/>
    <w:pPr>
      <w:widowControl/>
      <w:spacing w:before="45" w:after="45" w:line="384" w:lineRule="atLeast"/>
      <w:jc w:val="left"/>
    </w:pPr>
    <w:rPr>
      <w:rFonts w:ascii="宋体" w:hAnsi="宋体" w:cs="宋体"/>
      <w:color w:val="808080"/>
      <w:kern w:val="0"/>
      <w:sz w:val="24"/>
      <w:szCs w:val="24"/>
    </w:rPr>
  </w:style>
  <w:style w:type="paragraph" w:customStyle="1" w:styleId="video-pic1">
    <w:name w:val="video-pic1"/>
    <w:basedOn w:val="Normal"/>
    <w:uiPriority w:val="99"/>
    <w:rsid w:val="00173519"/>
    <w:pPr>
      <w:widowControl/>
      <w:spacing w:after="150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1">
    <w:name w:val="thumb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boxshare1">
    <w:name w:val="combox_shar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xcont1">
    <w:name w:val="boxcont1"/>
    <w:basedOn w:val="Normal"/>
    <w:uiPriority w:val="99"/>
    <w:rsid w:val="00173519"/>
    <w:pPr>
      <w:widowControl/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mtbody1">
    <w:name w:val="cmtbody1"/>
    <w:basedOn w:val="Normal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pic1">
    <w:name w:val="share-pic1"/>
    <w:basedOn w:val="Normal"/>
    <w:uiPriority w:val="99"/>
    <w:rsid w:val="0017351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50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-article3">
    <w:name w:val="text-article3"/>
    <w:basedOn w:val="Normal"/>
    <w:uiPriority w:val="99"/>
    <w:rsid w:val="00173519"/>
    <w:pPr>
      <w:widowControl/>
      <w:shd w:val="clear" w:color="auto" w:fill="FFFFFF"/>
      <w:spacing w:before="120" w:after="120"/>
      <w:ind w:left="120" w:right="120"/>
      <w:jc w:val="left"/>
    </w:pPr>
    <w:rPr>
      <w:rFonts w:ascii="Verdana" w:hAnsi="Verdana" w:cs="Verdana"/>
      <w:color w:val="000000"/>
      <w:kern w:val="0"/>
    </w:rPr>
  </w:style>
  <w:style w:type="paragraph" w:customStyle="1" w:styleId="share-source1">
    <w:name w:val="share-sourc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2">
    <w:name w:val="comment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boxshare2">
    <w:name w:val="combox_share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-avatar3">
    <w:name w:val="user-avatar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3">
    <w:name w:val="m-editor3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8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button2">
    <w:name w:val="input-button2"/>
    <w:basedOn w:val="Normal"/>
    <w:uiPriority w:val="99"/>
    <w:rsid w:val="00173519"/>
    <w:pPr>
      <w:widowControl/>
      <w:pBdr>
        <w:top w:val="single" w:sz="6" w:space="2" w:color="B8D4E8"/>
        <w:left w:val="single" w:sz="6" w:space="11" w:color="B8D4E8"/>
        <w:bottom w:val="single" w:sz="6" w:space="2" w:color="124680"/>
        <w:right w:val="single" w:sz="6" w:space="11" w:color="124680"/>
      </w:pBdr>
      <w:shd w:val="clear" w:color="auto" w:fill="005EAC"/>
      <w:spacing w:before="100" w:beforeAutospacing="1" w:after="100" w:afterAutospacing="1" w:line="336" w:lineRule="atLeast"/>
      <w:jc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m-editor-submit2">
    <w:name w:val="m-editor-submit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-action2">
    <w:name w:val="m-editor-action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08080"/>
      <w:kern w:val="0"/>
      <w:sz w:val="24"/>
      <w:szCs w:val="24"/>
    </w:rPr>
  </w:style>
  <w:style w:type="paragraph" w:customStyle="1" w:styleId="text-article4">
    <w:name w:val="text-article4"/>
    <w:basedOn w:val="Normal"/>
    <w:uiPriority w:val="99"/>
    <w:rsid w:val="00173519"/>
    <w:pPr>
      <w:widowControl/>
      <w:shd w:val="clear" w:color="auto" w:fill="FFFFFF"/>
      <w:spacing w:before="120" w:after="120"/>
      <w:ind w:left="120" w:right="120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paragraph" w:customStyle="1" w:styleId="share-operations1">
    <w:name w:val="share-operations1"/>
    <w:basedOn w:val="Normal"/>
    <w:uiPriority w:val="99"/>
    <w:rsid w:val="00173519"/>
    <w:pPr>
      <w:widowControl/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1">
    <w:name w:val="side-item1"/>
    <w:basedOn w:val="Normal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body1">
    <w:name w:val="side-item-body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header2">
    <w:name w:val="side-item-header2"/>
    <w:basedOn w:val="Normal"/>
    <w:uiPriority w:val="99"/>
    <w:rsid w:val="00173519"/>
    <w:pPr>
      <w:widowControl/>
      <w:spacing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title5">
    <w:name w:val="title5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ngtitle1">
    <w:name w:val="long_titl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body2">
    <w:name w:val="side-item-body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om-sponsor1">
    <w:name w:val="from-sponso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btnspace1">
    <w:name w:val="btnspace1"/>
    <w:basedOn w:val="Normal"/>
    <w:uiPriority w:val="99"/>
    <w:rsid w:val="00173519"/>
    <w:pPr>
      <w:widowControl/>
      <w:spacing w:before="150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ns1">
    <w:name w:val="fans1"/>
    <w:basedOn w:val="Normal"/>
    <w:uiPriority w:val="99"/>
    <w:rsid w:val="00173519"/>
    <w:pPr>
      <w:widowControl/>
      <w:wordWrap w:val="0"/>
      <w:spacing w:after="75" w:line="27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nsapp1">
    <w:name w:val="fansapp1"/>
    <w:basedOn w:val="Normal"/>
    <w:uiPriority w:val="99"/>
    <w:rsid w:val="00173519"/>
    <w:pPr>
      <w:widowControl/>
      <w:wordWrap w:val="0"/>
      <w:spacing w:after="75" w:line="27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app1">
    <w:name w:val="infoapp1"/>
    <w:basedOn w:val="Normal"/>
    <w:uiPriority w:val="99"/>
    <w:rsid w:val="00173519"/>
    <w:pPr>
      <w:widowControl/>
      <w:wordWrap w:val="0"/>
      <w:spacing w:after="75" w:line="27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3">
    <w:name w:val="figure3"/>
    <w:basedOn w:val="Normal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4">
    <w:name w:val="figure4"/>
    <w:basedOn w:val="Normal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5">
    <w:name w:val="figure5"/>
    <w:basedOn w:val="Normal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6">
    <w:name w:val="figure6"/>
    <w:basedOn w:val="Normal"/>
    <w:uiPriority w:val="99"/>
    <w:rsid w:val="00173519"/>
    <w:pPr>
      <w:widowControl/>
      <w:spacing w:before="100" w:beforeAutospacing="1" w:after="150" w:line="336" w:lineRule="atLeast"/>
      <w:ind w:righ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7">
    <w:name w:val="figure7"/>
    <w:basedOn w:val="Normal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2">
    <w:name w:val="info2"/>
    <w:basedOn w:val="Normal"/>
    <w:uiPriority w:val="99"/>
    <w:rsid w:val="00173519"/>
    <w:pPr>
      <w:widowControl/>
      <w:spacing w:before="100" w:beforeAutospacing="1" w:after="150" w:line="336" w:lineRule="atLeast"/>
      <w:ind w:left="1095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info3">
    <w:name w:val="info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333333"/>
      <w:kern w:val="0"/>
      <w:sz w:val="18"/>
      <w:szCs w:val="18"/>
    </w:rPr>
  </w:style>
  <w:style w:type="paragraph" w:customStyle="1" w:styleId="info4">
    <w:name w:val="info4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620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info5">
    <w:name w:val="info5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275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footer10">
    <w:name w:val="foot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er2">
    <w:name w:val="footer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er3">
    <w:name w:val="footer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1">
    <w:name w:val="play1"/>
    <w:basedOn w:val="Normal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2">
    <w:name w:val="play2"/>
    <w:basedOn w:val="Normal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3">
    <w:name w:val="play3"/>
    <w:basedOn w:val="Normal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4">
    <w:name w:val="play4"/>
    <w:basedOn w:val="Normal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5">
    <w:name w:val="play5"/>
    <w:basedOn w:val="Normal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6">
    <w:name w:val="play6"/>
    <w:basedOn w:val="Normal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bmit1">
    <w:name w:val="submi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input-text4">
    <w:name w:val="input-text4"/>
    <w:basedOn w:val="Normal"/>
    <w:uiPriority w:val="99"/>
    <w:rsid w:val="00173519"/>
    <w:pPr>
      <w:widowControl/>
      <w:pBdr>
        <w:top w:val="single" w:sz="6" w:space="2" w:color="BDC7D8"/>
        <w:left w:val="single" w:sz="6" w:space="2" w:color="BDC7D8"/>
        <w:bottom w:val="single" w:sz="6" w:space="2" w:color="BDC7D8"/>
        <w:right w:val="single" w:sz="6" w:space="2" w:color="BDC7D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vatar6">
    <w:name w:val="avatar6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nk2">
    <w:name w:val="link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  <w:u w:val="single"/>
    </w:rPr>
  </w:style>
  <w:style w:type="paragraph" w:customStyle="1" w:styleId="link3">
    <w:name w:val="link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  <w:u w:val="single"/>
    </w:rPr>
  </w:style>
  <w:style w:type="paragraph" w:customStyle="1" w:styleId="diggs1">
    <w:name w:val="diggs1"/>
    <w:basedOn w:val="Normal"/>
    <w:uiPriority w:val="99"/>
    <w:rsid w:val="00173519"/>
    <w:pPr>
      <w:widowControl/>
      <w:pBdr>
        <w:bottom w:val="single" w:sz="6" w:space="0" w:color="F0F5F8"/>
      </w:pBdr>
      <w:shd w:val="clear" w:color="auto" w:fill="F0F5F8"/>
      <w:spacing w:before="100" w:beforeAutospacing="1" w:after="1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ggers1">
    <w:name w:val="diggers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ublisher1">
    <w:name w:val="publisher1"/>
    <w:basedOn w:val="Normal"/>
    <w:uiPriority w:val="99"/>
    <w:rsid w:val="00173519"/>
    <w:pPr>
      <w:widowControl/>
      <w:pBdr>
        <w:bottom w:val="single" w:sz="6" w:space="8" w:color="F0F5F8"/>
      </w:pBdr>
      <w:shd w:val="clear" w:color="auto" w:fill="F0F5F8"/>
      <w:spacing w:after="1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8">
    <w:name w:val="figure8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-count1">
    <w:name w:val="text-coun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comments1">
    <w:name w:val="comments1"/>
    <w:basedOn w:val="Normal"/>
    <w:uiPriority w:val="99"/>
    <w:rsid w:val="00173519"/>
    <w:pPr>
      <w:widowControl/>
      <w:pBdr>
        <w:bottom w:val="single" w:sz="6" w:space="0" w:color="C2D8E7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re-comments1">
    <w:name w:val="more-comments1"/>
    <w:basedOn w:val="Normal"/>
    <w:uiPriority w:val="99"/>
    <w:rsid w:val="00173519"/>
    <w:pPr>
      <w:widowControl/>
      <w:shd w:val="clear" w:color="auto" w:fill="F0F5F8"/>
      <w:spacing w:before="100" w:beforeAutospacing="1" w:after="100" w:afterAutospacing="1" w:line="360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count4">
    <w:name w:val="count4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50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comment3">
    <w:name w:val="comment3"/>
    <w:basedOn w:val="Normal"/>
    <w:uiPriority w:val="99"/>
    <w:rsid w:val="00173519"/>
    <w:pPr>
      <w:widowControl/>
      <w:pBdr>
        <w:bottom w:val="single" w:sz="12" w:space="4" w:color="FFFFFF"/>
      </w:pBdr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9">
    <w:name w:val="figure9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-to-hide2">
    <w:name w:val="x-to-hide2"/>
    <w:basedOn w:val="Normal"/>
    <w:uiPriority w:val="99"/>
    <w:rsid w:val="00173519"/>
    <w:pPr>
      <w:widowControl/>
      <w:spacing w:before="100" w:beforeAutospacing="1" w:after="100" w:afterAutospacing="1" w:line="210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1">
    <w:name w:val="reply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2">
    <w:name w:val="img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area1">
    <w:name w:val="info_area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voteitemtext1">
    <w:name w:val="sw_vote_itemtex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side-item2">
    <w:name w:val="side-item2"/>
    <w:basedOn w:val="Normal"/>
    <w:uiPriority w:val="99"/>
    <w:rsid w:val="00173519"/>
    <w:pPr>
      <w:widowControl/>
      <w:pBdr>
        <w:bottom w:val="single" w:sz="6" w:space="0" w:color="FFFFFF"/>
      </w:pBdr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header3">
    <w:name w:val="side-item-header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side-item-body3">
    <w:name w:val="side-item-body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10">
    <w:name w:val="figure10"/>
    <w:basedOn w:val="Normal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11">
    <w:name w:val="figure11"/>
    <w:basedOn w:val="Normal"/>
    <w:uiPriority w:val="99"/>
    <w:rsid w:val="00173519"/>
    <w:pPr>
      <w:widowControl/>
      <w:spacing w:before="100" w:beforeAutospacing="1" w:after="150" w:line="336" w:lineRule="atLeast"/>
      <w:ind w:righ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7">
    <w:name w:val="play7"/>
    <w:basedOn w:val="Normal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6">
    <w:name w:val="info6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620"/>
      <w:jc w:val="left"/>
    </w:pPr>
    <w:rPr>
      <w:rFonts w:ascii="宋体" w:hAnsi="宋体" w:cs="宋体"/>
      <w:color w:val="333333"/>
      <w:kern w:val="0"/>
      <w:sz w:val="18"/>
      <w:szCs w:val="18"/>
    </w:rPr>
  </w:style>
  <w:style w:type="paragraph" w:customStyle="1" w:styleId="info7">
    <w:name w:val="info7"/>
    <w:basedOn w:val="Normal"/>
    <w:uiPriority w:val="99"/>
    <w:rsid w:val="00173519"/>
    <w:pPr>
      <w:widowControl/>
      <w:spacing w:before="100" w:beforeAutospacing="1" w:after="150" w:line="336" w:lineRule="atLeast"/>
      <w:ind w:left="1095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footer4">
    <w:name w:val="footer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er5">
    <w:name w:val="footer5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er6">
    <w:name w:val="footer6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ner-under1">
    <w:name w:val="inner-und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btn1">
    <w:name w:val="closebtn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btn2">
    <w:name w:val="closebtn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3">
    <w:name w:val="img3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50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r1">
    <w:name w:val="rr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200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r1">
    <w:name w:val="ad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5CBC5C"/>
      <w:kern w:val="0"/>
      <w:sz w:val="24"/>
      <w:szCs w:val="24"/>
    </w:rPr>
  </w:style>
  <w:style w:type="paragraph" w:customStyle="1" w:styleId="will1">
    <w:name w:val="will1"/>
    <w:basedOn w:val="Normal"/>
    <w:uiPriority w:val="99"/>
    <w:rsid w:val="00173519"/>
    <w:pPr>
      <w:widowControl/>
      <w:spacing w:after="100" w:afterAutospacing="1" w:line="336" w:lineRule="atLeast"/>
      <w:ind w:right="150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txt1">
    <w:name w:val="txt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txt2">
    <w:name w:val="txt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addr1">
    <w:name w:val="add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009600"/>
      <w:kern w:val="0"/>
      <w:sz w:val="24"/>
      <w:szCs w:val="24"/>
    </w:rPr>
  </w:style>
  <w:style w:type="paragraph" w:customStyle="1" w:styleId="side-item-body4">
    <w:name w:val="side-item-body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bg1">
    <w:name w:val="maskbg1"/>
    <w:basedOn w:val="Normal"/>
    <w:uiPriority w:val="99"/>
    <w:rsid w:val="00173519"/>
    <w:pPr>
      <w:widowControl/>
      <w:shd w:val="clear" w:color="auto" w:fill="88888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view1">
    <w:name w:val="maskview1"/>
    <w:basedOn w:val="Normal"/>
    <w:uiPriority w:val="99"/>
    <w:rsid w:val="00173519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before="100" w:beforeAutospacing="1" w:after="100" w:afterAutospacing="1" w:line="570" w:lineRule="atLeast"/>
      <w:jc w:val="left"/>
    </w:pPr>
    <w:rPr>
      <w:rFonts w:ascii="宋体" w:hAnsi="宋体" w:cs="宋体"/>
      <w:kern w:val="0"/>
    </w:rPr>
  </w:style>
  <w:style w:type="paragraph" w:customStyle="1" w:styleId="suspendbg1">
    <w:name w:val="suspendbg1"/>
    <w:basedOn w:val="Normal"/>
    <w:uiPriority w:val="99"/>
    <w:rsid w:val="00173519"/>
    <w:pPr>
      <w:widowControl/>
      <w:shd w:val="clear" w:color="auto" w:fill="88888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spendview1">
    <w:name w:val="suspendview1"/>
    <w:basedOn w:val="Normal"/>
    <w:uiPriority w:val="99"/>
    <w:rsid w:val="00173519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bg2">
    <w:name w:val="maskbg2"/>
    <w:basedOn w:val="Normal"/>
    <w:uiPriority w:val="99"/>
    <w:rsid w:val="00173519"/>
    <w:pPr>
      <w:widowControl/>
      <w:shd w:val="clear" w:color="auto" w:fill="88888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view2">
    <w:name w:val="maskview2"/>
    <w:basedOn w:val="Normal"/>
    <w:uiPriority w:val="99"/>
    <w:rsid w:val="00173519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before="100" w:beforeAutospacing="1" w:after="100" w:afterAutospacing="1" w:line="570" w:lineRule="atLeast"/>
      <w:jc w:val="left"/>
    </w:pPr>
    <w:rPr>
      <w:rFonts w:ascii="宋体" w:hAnsi="宋体" w:cs="宋体"/>
      <w:kern w:val="0"/>
    </w:rPr>
  </w:style>
  <w:style w:type="paragraph" w:customStyle="1" w:styleId="suspendbg2">
    <w:name w:val="suspendbg2"/>
    <w:basedOn w:val="Normal"/>
    <w:uiPriority w:val="99"/>
    <w:rsid w:val="00173519"/>
    <w:pPr>
      <w:widowControl/>
      <w:shd w:val="clear" w:color="auto" w:fill="88888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spendview2">
    <w:name w:val="suspendview2"/>
    <w:basedOn w:val="Normal"/>
    <w:uiPriority w:val="99"/>
    <w:rsid w:val="00173519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uomi-ad-header1">
    <w:name w:val="nuomi-ad-heade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asbg1">
    <w:name w:val="hasbg1"/>
    <w:basedOn w:val="Normal"/>
    <w:uiPriority w:val="99"/>
    <w:rsid w:val="00173519"/>
    <w:pPr>
      <w:widowControl/>
      <w:shd w:val="clear" w:color="auto" w:fill="F3FA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header4">
    <w:name w:val="side-item-header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header5">
    <w:name w:val="side-item-header5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body5">
    <w:name w:val="side-item-body5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x1">
    <w:name w:val="box1"/>
    <w:basedOn w:val="Normal"/>
    <w:uiPriority w:val="99"/>
    <w:rsid w:val="00173519"/>
    <w:pPr>
      <w:widowControl/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l1">
    <w:name w:val="tl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r1">
    <w:name w:val="t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1">
    <w:name w:val="bl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r1">
    <w:name w:val="br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6">
    <w:name w:val="icon2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ql1">
    <w:name w:val="ql1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60"/>
      <w:jc w:val="left"/>
      <w:textAlignment w:val="top"/>
    </w:pPr>
    <w:rPr>
      <w:rFonts w:ascii="宋体" w:hAnsi="宋体" w:cs="宋体"/>
      <w:kern w:val="0"/>
      <w:sz w:val="24"/>
      <w:szCs w:val="24"/>
    </w:rPr>
  </w:style>
  <w:style w:type="paragraph" w:customStyle="1" w:styleId="qr1">
    <w:name w:val="qr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60"/>
      <w:jc w:val="left"/>
      <w:textAlignment w:val="top"/>
    </w:pPr>
    <w:rPr>
      <w:rFonts w:ascii="宋体" w:hAnsi="宋体" w:cs="宋体"/>
      <w:kern w:val="0"/>
      <w:sz w:val="24"/>
      <w:szCs w:val="24"/>
    </w:rPr>
  </w:style>
  <w:style w:type="paragraph" w:customStyle="1" w:styleId="detail5">
    <w:name w:val="detail5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1200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advert-title1">
    <w:name w:val="advert-title1"/>
    <w:basedOn w:val="Normal"/>
    <w:uiPriority w:val="99"/>
    <w:rsid w:val="00173519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link1">
    <w:name w:val="advert-link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005EAC"/>
      <w:kern w:val="0"/>
      <w:sz w:val="24"/>
      <w:szCs w:val="24"/>
      <w:u w:val="single"/>
    </w:rPr>
  </w:style>
  <w:style w:type="paragraph" w:customStyle="1" w:styleId="advert-more1">
    <w:name w:val="advert-more1"/>
    <w:basedOn w:val="Normal"/>
    <w:uiPriority w:val="99"/>
    <w:rsid w:val="00173519"/>
    <w:pPr>
      <w:widowControl/>
      <w:spacing w:before="100" w:beforeAutospacing="1" w:after="100" w:afterAutospacing="1" w:line="336" w:lineRule="atLeast"/>
      <w:ind w:firstLine="2507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ore2">
    <w:name w:val="advert-more2"/>
    <w:basedOn w:val="Normal"/>
    <w:uiPriority w:val="99"/>
    <w:rsid w:val="00173519"/>
    <w:pPr>
      <w:widowControl/>
      <w:spacing w:before="100" w:beforeAutospacing="1" w:after="100" w:afterAutospacing="1" w:line="336" w:lineRule="atLeast"/>
      <w:ind w:firstLine="2507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con1">
    <w:name w:val="advert-con1"/>
    <w:basedOn w:val="Normal"/>
    <w:uiPriority w:val="99"/>
    <w:rsid w:val="00173519"/>
    <w:pPr>
      <w:widowControl/>
      <w:pBdr>
        <w:top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vert-con2">
    <w:name w:val="advert-con2"/>
    <w:basedOn w:val="Normal"/>
    <w:uiPriority w:val="99"/>
    <w:rsid w:val="00173519"/>
    <w:pPr>
      <w:widowControl/>
      <w:pBdr>
        <w:top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vert-con3">
    <w:name w:val="advert-con3"/>
    <w:basedOn w:val="Normal"/>
    <w:uiPriority w:val="99"/>
    <w:rsid w:val="00173519"/>
    <w:pPr>
      <w:widowControl/>
      <w:pBdr>
        <w:top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vert-con4">
    <w:name w:val="advert-con4"/>
    <w:basedOn w:val="Normal"/>
    <w:uiPriority w:val="99"/>
    <w:rsid w:val="00173519"/>
    <w:pPr>
      <w:widowControl/>
      <w:pBdr>
        <w:top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vert-con5">
    <w:name w:val="advert-con5"/>
    <w:basedOn w:val="Normal"/>
    <w:uiPriority w:val="99"/>
    <w:rsid w:val="00173519"/>
    <w:pPr>
      <w:widowControl/>
      <w:pBdr>
        <w:top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vert-main1">
    <w:name w:val="advert-main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ain2">
    <w:name w:val="advert-main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ain3">
    <w:name w:val="advert-main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ain4">
    <w:name w:val="advert-main4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ain5">
    <w:name w:val="advert-main5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nder1">
    <w:name w:val="under1"/>
    <w:basedOn w:val="Normal"/>
    <w:uiPriority w:val="99"/>
    <w:rsid w:val="00173519"/>
    <w:pPr>
      <w:widowControl/>
      <w:pBdr>
        <w:bottom w:val="single" w:sz="6" w:space="8" w:color="CEE1EE"/>
      </w:pBdr>
      <w:spacing w:before="100" w:beforeAutospacing="1" w:after="100" w:afterAutospacing="1" w:line="336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r2">
    <w:name w:val="rr2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4">
    <w:name w:val="img4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ill2">
    <w:name w:val="will2"/>
    <w:basedOn w:val="Normal"/>
    <w:uiPriority w:val="99"/>
    <w:rsid w:val="00173519"/>
    <w:pPr>
      <w:widowControl/>
      <w:spacing w:before="100" w:beforeAutospacing="1" w:after="100" w:afterAutospacing="1" w:line="336" w:lineRule="atLeast"/>
      <w:ind w:right="150"/>
      <w:jc w:val="righ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ide-item-header6">
    <w:name w:val="side-item-header6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body6">
    <w:name w:val="side-item-body6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oice-word1">
    <w:name w:val="choice-word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choice-bg1">
    <w:name w:val="choice-bg1"/>
    <w:basedOn w:val="Normal"/>
    <w:uiPriority w:val="99"/>
    <w:rsid w:val="00173519"/>
    <w:pPr>
      <w:widowControl/>
      <w:shd w:val="clear" w:color="auto" w:fill="D8DBE1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userpic1">
    <w:name w:val="voteuserpic1"/>
    <w:basedOn w:val="Normal"/>
    <w:uiPriority w:val="99"/>
    <w:rsid w:val="00173519"/>
    <w:pPr>
      <w:widowControl/>
      <w:spacing w:before="30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pic1">
    <w:name w:val="votepic1"/>
    <w:basedOn w:val="Normal"/>
    <w:uiPriority w:val="99"/>
    <w:rsid w:val="00173519"/>
    <w:pPr>
      <w:widowControl/>
      <w:spacing w:before="100" w:beforeAutospacing="1" w:after="100" w:afterAutospacing="1" w:line="336" w:lineRule="atLeast"/>
      <w:ind w:left="36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ns-avatar1">
    <w:name w:val="fans-avatar1"/>
    <w:basedOn w:val="Normal"/>
    <w:uiPriority w:val="99"/>
    <w:rsid w:val="00173519"/>
    <w:pPr>
      <w:widowControl/>
      <w:spacing w:before="30" w:after="90" w:line="336" w:lineRule="atLeast"/>
      <w:ind w:right="75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votetxt1">
    <w:name w:val="votetxt1"/>
    <w:basedOn w:val="Normal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pic2">
    <w:name w:val="votepic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er3">
    <w:name w:val="header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img5">
    <w:name w:val="img5"/>
    <w:basedOn w:val="Normal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scribe1">
    <w:name w:val="discribe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content1">
    <w:name w:val="ad-content1"/>
    <w:basedOn w:val="Normal"/>
    <w:uiPriority w:val="99"/>
    <w:rsid w:val="00173519"/>
    <w:pPr>
      <w:widowControl/>
      <w:wordWrap w:val="0"/>
      <w:spacing w:before="100" w:beforeAutospacing="1" w:after="100" w:afterAutospacing="1" w:line="336" w:lineRule="atLeast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close-btn1">
    <w:name w:val="close-btn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close-btn2">
    <w:name w:val="close-btn2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close-btn3">
    <w:name w:val="close-btn3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er7">
    <w:name w:val="footer7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ke-ad1">
    <w:name w:val="like-ad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-reason1">
    <w:name w:val="close-reason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ad-confirm-btn1">
    <w:name w:val="ad-confirm-btn1"/>
    <w:basedOn w:val="Normal"/>
    <w:uiPriority w:val="99"/>
    <w:rsid w:val="00173519"/>
    <w:pPr>
      <w:widowControl/>
      <w:pBdr>
        <w:top w:val="single" w:sz="6" w:space="1" w:color="8B8B8B"/>
        <w:left w:val="single" w:sz="6" w:space="6" w:color="8B8B8B"/>
        <w:bottom w:val="single" w:sz="6" w:space="1" w:color="8B8B8B"/>
        <w:right w:val="single" w:sz="6" w:space="6" w:color="8B8B8B"/>
      </w:pBdr>
      <w:spacing w:before="100" w:beforeAutospacing="1" w:after="100" w:afterAutospacing="1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ad-cancel-btn1">
    <w:name w:val="ad-cancel-btn1"/>
    <w:basedOn w:val="Normal"/>
    <w:uiPriority w:val="99"/>
    <w:rsid w:val="00173519"/>
    <w:pPr>
      <w:widowControl/>
      <w:pBdr>
        <w:top w:val="single" w:sz="6" w:space="1" w:color="8B8B8B"/>
        <w:left w:val="single" w:sz="6" w:space="6" w:color="8B8B8B"/>
        <w:bottom w:val="single" w:sz="6" w:space="1" w:color="8B8B8B"/>
        <w:right w:val="single" w:sz="6" w:space="6" w:color="8B8B8B"/>
      </w:pBdr>
      <w:spacing w:before="100" w:beforeAutospacing="1" w:after="100" w:afterAutospacing="1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thanks1">
    <w:name w:val="thanks1"/>
    <w:basedOn w:val="Normal"/>
    <w:uiPriority w:val="99"/>
    <w:rsid w:val="00173519"/>
    <w:pPr>
      <w:widowControl/>
      <w:pBdr>
        <w:top w:val="single" w:sz="6" w:space="15" w:color="CFC274"/>
        <w:left w:val="single" w:sz="6" w:space="8" w:color="CFC274"/>
        <w:bottom w:val="single" w:sz="6" w:space="15" w:color="CFC274"/>
        <w:right w:val="single" w:sz="6" w:space="8" w:color="CFC274"/>
      </w:pBdr>
      <w:shd w:val="clear" w:color="auto" w:fill="FFF9D7"/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-area1">
    <w:name w:val="ad-area1"/>
    <w:basedOn w:val="Normal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02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3982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02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3998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02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4013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02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3990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0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4005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02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3968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02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3957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209</Pages>
  <Words>14055</Words>
  <Characters>-32766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微软用户</cp:lastModifiedBy>
  <cp:revision>4</cp:revision>
  <dcterms:created xsi:type="dcterms:W3CDTF">2012-10-02T10:08:00Z</dcterms:created>
  <dcterms:modified xsi:type="dcterms:W3CDTF">2014-12-18T15:31:00Z</dcterms:modified>
</cp:coreProperties>
</file>